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A1" w:rsidRPr="00BE5B2C" w:rsidRDefault="00E32BA1" w:rsidP="00233E85">
      <w:pPr>
        <w:jc w:val="center"/>
        <w:rPr>
          <w:b/>
          <w:sz w:val="28"/>
          <w:szCs w:val="28"/>
        </w:rPr>
      </w:pPr>
      <w:r w:rsidRPr="00BE5B2C">
        <w:rPr>
          <w:rFonts w:hint="eastAsia"/>
          <w:b/>
          <w:sz w:val="28"/>
          <w:szCs w:val="28"/>
        </w:rPr>
        <w:t>动态电路分析</w:t>
      </w:r>
    </w:p>
    <w:p w:rsidR="00E32BA1" w:rsidRPr="00233E85" w:rsidRDefault="00E32BA1" w:rsidP="00233E85">
      <w:pPr>
        <w:rPr>
          <w:sz w:val="18"/>
          <w:szCs w:val="18"/>
        </w:rPr>
      </w:pPr>
    </w:p>
    <w:p w:rsidR="00E32BA1" w:rsidRPr="00BE5B2C" w:rsidRDefault="00E32BA1" w:rsidP="00DE1432">
      <w:pPr>
        <w:rPr>
          <w:b/>
          <w:szCs w:val="21"/>
        </w:rPr>
      </w:pPr>
      <w:r w:rsidRPr="00BE5B2C">
        <w:rPr>
          <w:rFonts w:hint="eastAsia"/>
          <w:b/>
          <w:szCs w:val="21"/>
        </w:rPr>
        <w:t>一、由滑动变阻器滑片的移动引起的电路变化</w:t>
      </w:r>
    </w:p>
    <w:p w:rsidR="00E32BA1" w:rsidRPr="00150BB6" w:rsidRDefault="00E32BA1" w:rsidP="00150BB6">
      <w:pPr>
        <w:rPr>
          <w:rFonts w:ascii="宋体"/>
          <w:sz w:val="18"/>
          <w:szCs w:val="18"/>
        </w:rPr>
      </w:pPr>
      <w:r>
        <w:rPr>
          <w:noProof/>
        </w:rPr>
        <w:pict>
          <v:group id="组合 4" o:spid="_x0000_s1026" style="position:absolute;left:0;text-align:left;margin-left:12.75pt;margin-top:13.95pt;width:99pt;height:93pt;z-index:251646464" coordorigin="4500,9864" coordsize="1980,1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3" style="position:absolute;left:4500;top:9864;width:1980;height:13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C+a+AAAA2gAAAA8AAABkcnMvZG93bnJldi54bWxEj80KwjAQhO+C7xBW8CKaKihSjVIEQRQE&#10;fx5gada22GxqE2t9eyMIHoeZb4ZZrltTioZqV1hWMB5FIIhTqwvOFFwv2+EchPPIGkvLpOBNDtar&#10;bmeJsbYvPlFz9pkIJexiVJB7X8VSujQng25kK+Lg3Wxt0AdZZ1LX+ArlppSTKJpJgwWHhRwr2uSU&#10;3s9Po2DaHpLpfZ8NOHlc5/Yom/2muCnV77XJAoSn1v/DP3qnAwffK+EGyN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BxC+a+AAAA2gAAAA8AAAAAAAAAAAAAAAAAnwIAAGRy&#10;cy9kb3ducmV2LnhtbFBLBQYAAAAABAAEAPcAAACKAwAAAAA=&#10;">
              <v:imagedata r:id="rId7" o:title="" gain="112993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5220;top:11268;width:604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E32BA1" w:rsidRDefault="00E32BA1" w:rsidP="003502A6">
                    <w:pPr>
                      <w:rPr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 xml:space="preserve">2 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1" o:spid="_x0000_s1029" style="position:absolute;left:0;text-align:left;margin-left:175.2pt;margin-top:13.5pt;width:109.5pt;height:93pt;z-index:251647488" coordorigin="7740,10956" coordsize="2190,1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">
            <v:shape id="Picture 6" o:spid="_x0000_s1030" type="#_x0000_t75" alt="f2" style="position:absolute;left:7740;top:10956;width:2190;height:14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fOxfCAAAA2gAAAA8AAABkcnMvZG93bnJldi54bWxEj0+LwjAUxO/CfofwFvamqT2IVqOIsLCI&#10;K/5Z9vxonk2xeSlNauu3N4LgcZiZ3zCLVW8rcaPGl44VjEcJCOLc6ZILBX/n7+EUhA/IGivHpOBO&#10;HlbLj8ECM+06PtLtFAoRIewzVGBCqDMpfW7Ioh+5mjh6F9dYDFE2hdQNdhFuK5kmyURaLDkuGKxp&#10;Yyi/nlqr4OBmtdlt7+322LXJug3/+8tvqtTXZ7+egwjUh3f41f7RClJ4Xok3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zsXwgAAANoAAAAPAAAAAAAAAAAAAAAAAJ8C&#10;AABkcnMvZG93bnJldi54bWxQSwUGAAAAAAQABAD3AAAAjgMAAAAA&#10;">
              <v:imagedata r:id="rId8" o:title="" gain="86232f"/>
            </v:shape>
            <v:shape id="Text Box 7" o:spid="_x0000_s1031" type="#_x0000_t202" style="position:absolute;left:8460;top:12360;width:604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E32BA1" w:rsidRDefault="00E32BA1" w:rsidP="003502A6">
                    <w:pPr>
                      <w:rPr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宋体" w:hAnsi="宋体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v:group>
        </w:pict>
      </w:r>
      <w:r w:rsidRPr="00150BB6">
        <w:rPr>
          <w:rFonts w:ascii="宋体" w:hAnsi="宋体"/>
          <w:sz w:val="18"/>
          <w:szCs w:val="18"/>
        </w:rPr>
        <w:t>1.</w:t>
      </w:r>
      <w:r w:rsidRPr="00150BB6">
        <w:rPr>
          <w:rFonts w:ascii="宋体" w:hAnsi="宋体" w:hint="eastAsia"/>
          <w:sz w:val="18"/>
          <w:szCs w:val="18"/>
        </w:rPr>
        <w:t>如图</w:t>
      </w:r>
      <w:r w:rsidRPr="00150BB6">
        <w:rPr>
          <w:rFonts w:ascii="宋体" w:hAnsi="宋体"/>
          <w:sz w:val="18"/>
          <w:szCs w:val="18"/>
        </w:rPr>
        <w:t>2</w:t>
      </w:r>
      <w:r w:rsidRPr="00150BB6">
        <w:rPr>
          <w:rFonts w:ascii="宋体" w:hAnsi="宋体" w:hint="eastAsia"/>
          <w:sz w:val="18"/>
          <w:szCs w:val="18"/>
        </w:rPr>
        <w:t>和图</w:t>
      </w:r>
      <w:r w:rsidRPr="00150BB6">
        <w:rPr>
          <w:rFonts w:ascii="宋体" w:hAnsi="宋体"/>
          <w:sz w:val="18"/>
          <w:szCs w:val="18"/>
        </w:rPr>
        <w:t>3</w:t>
      </w:r>
      <w:r w:rsidRPr="00150BB6">
        <w:rPr>
          <w:rFonts w:ascii="宋体" w:hAnsi="宋体" w:hint="eastAsia"/>
          <w:sz w:val="18"/>
          <w:szCs w:val="18"/>
        </w:rPr>
        <w:t>，当滑片</w:t>
      </w:r>
      <w:r w:rsidRPr="00150BB6">
        <w:rPr>
          <w:rFonts w:ascii="宋体" w:hAnsi="宋体"/>
          <w:sz w:val="18"/>
          <w:szCs w:val="18"/>
        </w:rPr>
        <w:t>P</w:t>
      </w:r>
      <w:r w:rsidRPr="00150BB6">
        <w:rPr>
          <w:rFonts w:ascii="宋体" w:hAnsi="宋体" w:hint="eastAsia"/>
          <w:sz w:val="18"/>
          <w:szCs w:val="18"/>
        </w:rPr>
        <w:t>向左移动时，</w:t>
      </w:r>
      <w:r w:rsidRPr="00150BB6">
        <w:rPr>
          <w:rFonts w:ascii="宋体" w:hAnsi="宋体"/>
          <w:sz w:val="18"/>
          <w:szCs w:val="18"/>
        </w:rPr>
        <w:t>A</w:t>
      </w:r>
      <w:r w:rsidRPr="00150BB6">
        <w:rPr>
          <w:rFonts w:ascii="宋体" w:hAnsi="宋体" w:hint="eastAsia"/>
          <w:sz w:val="18"/>
          <w:szCs w:val="18"/>
        </w:rPr>
        <w:t>表和</w:t>
      </w:r>
      <w:r w:rsidRPr="00150BB6">
        <w:rPr>
          <w:rFonts w:ascii="宋体" w:hAnsi="宋体"/>
          <w:sz w:val="18"/>
          <w:szCs w:val="18"/>
        </w:rPr>
        <w:t>V</w:t>
      </w:r>
      <w:r w:rsidRPr="00150BB6">
        <w:rPr>
          <w:rFonts w:ascii="宋体" w:hAnsi="宋体" w:hint="eastAsia"/>
          <w:sz w:val="18"/>
          <w:szCs w:val="18"/>
        </w:rPr>
        <w:t>表将如何变化。</w:t>
      </w:r>
    </w:p>
    <w:p w:rsidR="00E32BA1" w:rsidRPr="00233E85" w:rsidRDefault="00E32BA1" w:rsidP="00233E85">
      <w:pPr>
        <w:rPr>
          <w:rFonts w:ascii="宋体"/>
          <w:sz w:val="18"/>
          <w:szCs w:val="18"/>
        </w:rPr>
      </w:pPr>
    </w:p>
    <w:p w:rsidR="00E32BA1" w:rsidRPr="00233E85" w:rsidRDefault="00E32BA1" w:rsidP="00233E85">
      <w:pPr>
        <w:pStyle w:val="ListParagraph"/>
        <w:ind w:left="420" w:firstLineChars="0" w:firstLine="0"/>
        <w:rPr>
          <w:rFonts w:ascii="宋体"/>
          <w:sz w:val="18"/>
          <w:szCs w:val="18"/>
        </w:rPr>
      </w:pPr>
    </w:p>
    <w:p w:rsidR="00E32BA1" w:rsidRPr="00233E85" w:rsidRDefault="00E32BA1" w:rsidP="00233E85">
      <w:pPr>
        <w:pStyle w:val="ListParagraph"/>
        <w:ind w:left="420" w:firstLineChars="0" w:firstLine="0"/>
        <w:rPr>
          <w:rFonts w:ascii="宋体"/>
          <w:sz w:val="18"/>
          <w:szCs w:val="18"/>
        </w:rPr>
      </w:pPr>
    </w:p>
    <w:p w:rsidR="00E32BA1" w:rsidRPr="00233E85" w:rsidRDefault="00E32BA1" w:rsidP="00233E85">
      <w:pPr>
        <w:pStyle w:val="ListParagraph"/>
        <w:ind w:left="420" w:firstLineChars="0" w:firstLine="0"/>
        <w:rPr>
          <w:rFonts w:ascii="宋体"/>
          <w:sz w:val="18"/>
          <w:szCs w:val="18"/>
        </w:rPr>
      </w:pPr>
    </w:p>
    <w:p w:rsidR="00E32BA1" w:rsidRPr="00233E85" w:rsidRDefault="00E32BA1" w:rsidP="00233E85">
      <w:pPr>
        <w:pStyle w:val="ListParagraph"/>
        <w:ind w:left="420" w:firstLineChars="0" w:firstLine="0"/>
        <w:rPr>
          <w:rFonts w:ascii="宋体"/>
          <w:sz w:val="18"/>
          <w:szCs w:val="18"/>
        </w:rPr>
      </w:pPr>
    </w:p>
    <w:p w:rsidR="00E32BA1" w:rsidRDefault="00E32BA1" w:rsidP="00150BB6">
      <w:pPr>
        <w:rPr>
          <w:rFonts w:ascii="宋体"/>
          <w:sz w:val="18"/>
          <w:szCs w:val="18"/>
        </w:rPr>
      </w:pPr>
    </w:p>
    <w:p w:rsidR="00E32BA1" w:rsidRPr="00DE1432" w:rsidRDefault="00E32BA1" w:rsidP="00150BB6">
      <w:pPr>
        <w:rPr>
          <w:rFonts w:ascii="宋体"/>
          <w:sz w:val="18"/>
          <w:szCs w:val="18"/>
        </w:rPr>
      </w:pPr>
      <w:r w:rsidRPr="00DE1432">
        <w:rPr>
          <w:rFonts w:ascii="宋体" w:hAnsi="宋体"/>
          <w:sz w:val="18"/>
          <w:szCs w:val="18"/>
        </w:rPr>
        <w:t>2</w:t>
      </w:r>
      <w:r w:rsidRPr="00DE1432">
        <w:rPr>
          <w:rFonts w:ascii="宋体" w:hAnsi="宋体" w:hint="eastAsia"/>
          <w:sz w:val="18"/>
          <w:szCs w:val="18"/>
        </w:rPr>
        <w:t>、如下图中，</w:t>
      </w:r>
      <w:r w:rsidRPr="00DE1432">
        <w:rPr>
          <w:rFonts w:hint="eastAsia"/>
          <w:sz w:val="18"/>
          <w:szCs w:val="18"/>
        </w:rPr>
        <w:t>分析当滑片</w:t>
      </w:r>
      <w:r w:rsidRPr="00DE1432">
        <w:rPr>
          <w:sz w:val="18"/>
          <w:szCs w:val="18"/>
        </w:rPr>
        <w:t>P</w:t>
      </w:r>
      <w:r w:rsidRPr="00DE1432">
        <w:rPr>
          <w:rFonts w:hint="eastAsia"/>
          <w:sz w:val="18"/>
          <w:szCs w:val="18"/>
        </w:rPr>
        <w:t>从上向下滑动时，灯泡的亮度变化。</w:t>
      </w:r>
    </w:p>
    <w:p w:rsidR="00E32BA1" w:rsidRPr="00233E85" w:rsidRDefault="00E32BA1" w:rsidP="00233E85">
      <w:pPr>
        <w:rPr>
          <w:sz w:val="18"/>
          <w:szCs w:val="18"/>
        </w:rPr>
      </w:pPr>
      <w:r>
        <w:rPr>
          <w:noProof/>
        </w:rPr>
        <w:pict>
          <v:group id="组合 45" o:spid="_x0000_s1032" style="position:absolute;left:0;text-align:left;margin-left:26.1pt;margin-top:5.55pt;width:387.9pt;height:72.55pt;z-index:251648512" coordsize="8306,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">
            <v:group id="Group 47" o:spid="_x0000_s1033" style="position:absolute;top:45;width:1794;height:1527" coordsize="1794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rect id="Rectangle 48" o:spid="_x0000_s1034" style="position:absolute;left:126;top:72;width:1214;height: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<v:group id="Group 49" o:spid="_x0000_s1035" style="position:absolute;left:88;top:537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LYJMEAAADbAAAADwAAAGRycy9kb3ducmV2LnhtbERPz2vCMBS+D/wfwhN2&#10;GTZ1i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zLYJMEAAADbAAAADwAA&#10;AAAAAAAAAAAAAACqAgAAZHJzL2Rvd25yZXYueG1sUEsFBgAAAAAEAAQA+gAAAJgDAAAAAA==&#10;">
                <v:rect id="Rectangle 50" o:spid="_x0000_s1036" style="position:absolute;width:3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<v:line id="Line 51" o:spid="_x0000_s1037" style="position:absolute;flip:x;visibility:visibl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  <v:line id="Line 52" o:spid="_x0000_s1038" style="position:absolute;visibility:visibl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</v:group>
              <v:rect id="Rectangle 53" o:spid="_x0000_s1039" style="position:absolute;left:320;width:394;height: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3xcQA&#10;AADbAAAADwAAAGRycy9kb3ducmV2LnhtbESPT2vCQBTE70K/w/IKvZS6qaCU6Cr9CypeTDzo7ZF9&#10;TYLZtyH7qvHbu0LB4zAzv2Fmi9416kRdqD0beB0moIgLb2suDezyn5c3UEGQLTaeycCFAizmD4MZ&#10;ptafeUunTEoVIRxSNFCJtKnWoajIYRj6ljh6v75zKFF2pbYdniPcNXqUJBPtsOa4UGFLnxUVx+zP&#10;GVjWBz1Zf+3tKv/Ijt+bQpLnUox5euzfp6CEermH/9tLa2A8gtuX+AP0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u98XEAAAA2wAAAA8AAAAAAAAAAAAAAAAAmAIAAGRycy9k&#10;b3ducmV2LnhtbFBLBQYAAAAABAAEAPUAAACJAwAAAAA=&#10;" fillcolor="aqua"/>
              <v:group id="Group 54" o:spid="_x0000_s1040" style="position:absolute;left:1146;top:972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55" o:spid="_x0000_s1041" type="#_x0000_t123" style="position:absolute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ZU8MA&#10;AADbAAAADwAAAGRycy9kb3ducmV2LnhtbESP3WoCMRSE74W+QzhC7zTr0kp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NZU8MAAADbAAAADwAAAAAAAAAAAAAAAACYAgAAZHJzL2Rv&#10;d25yZXYueG1sUEsFBgAAAAAEAAQA9QAAAIgDAAAAAA==&#10;"/>
                <v:shape id="Text Box 56" o:spid="_x0000_s1042" type="#_x0000_t202" style="position:absolute;left:378;top:57;width:270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<v:textbox inset="0,0,0,0">
                    <w:txbxContent>
                      <w:p w:rsidR="00E32BA1" w:rsidRDefault="00E32BA1" w:rsidP="003E2298">
                        <w:pPr>
                          <w:rPr>
                            <w:b/>
                            <w:vertAlign w:val="subscript"/>
                          </w:rPr>
                        </w:pPr>
                        <w:r>
                          <w:rPr>
                            <w:b/>
                          </w:rPr>
                          <w:t>L</w:t>
                        </w:r>
                      </w:p>
                    </w:txbxContent>
                  </v:textbox>
                </v:shape>
              </v:group>
              <v:rect id="Rectangle 57" o:spid="_x0000_s1043" style="position:absolute;left:1130;top:419;width:394;height:16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2AoMUA&#10;AADbAAAADwAAAGRycy9kb3ducmV2LnhtbESPQWvCQBSE7wX/w/IKvZS6iWIoqatItKUePNSKvT6y&#10;zyQ1+zZkt0n8911B8DjMzDfMfDmYWnTUusqygngcgSDOra64UHD4fn95BeE8ssbaMim4kIPlYvQw&#10;x1Tbnr+o2/tCBAi7FBWU3jeplC4vyaAb24Y4eCfbGvRBtoXULfYBbmo5iaJEGqw4LJTYUFZSft7/&#10;GQUf+tdu3DQ+Pa+z44/Ru+3qnDRKPT0OqzcQngZ/D9/an1rBLIHrl/A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YCgxQAAANsAAAAPAAAAAAAAAAAAAAAAAJgCAABkcnMv&#10;ZG93bnJldi54bWxQSwUGAAAAAAQABAD1AAAAigMAAAAA&#10;" fillcolor="aqua"/>
              <v:line id="Line 58" o:spid="_x0000_s1044" style="position:absolute;visibility:visible" from="906,478" to="1236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<v:stroke endarrow="block"/>
              </v:line>
              <v:line id="Line 59" o:spid="_x0000_s1045" style="position:absolute;visibility:visible" from="906,477" to="906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</v:group>
            <v:group id="Group 60" o:spid="_x0000_s1046" style="position:absolute;left:2250;top:132;width:1794;height:1470" coordsize="1794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rect id="Rectangle 61" o:spid="_x0000_s1047" style="position:absolute;left:126;top:15;width:1214;height: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<v:group id="Group 62" o:spid="_x0000_s1048" style="position:absolute;left:88;top:480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b0t2cQAAADbAAAA&#10;DwAAAAAAAAAAAAAAAACqAgAAZHJzL2Rvd25yZXYueG1sUEsFBgAAAAAEAAQA+gAAAJsDAAAAAA==&#10;">
                <v:rect id="Rectangle 63" o:spid="_x0000_s1049" style="position:absolute;width:3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<v:line id="Line 64" o:spid="_x0000_s1050" style="position:absolute;flip:x;visibility:visibl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zfs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HzfsIAAADbAAAADwAAAAAAAAAAAAAA&#10;AAChAgAAZHJzL2Rvd25yZXYueG1sUEsFBgAAAAAEAAQA+QAAAJADAAAAAA==&#10;" strokeweight="1.5pt"/>
                <v:line id="Line 65" o:spid="_x0000_s1051" style="position:absolute;visibility:visibl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</v:group>
              <v:group id="Group 66" o:spid="_x0000_s1052" style="position:absolute;left:1146;top:915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shape id="AutoShape 67" o:spid="_x0000_s1053" type="#_x0000_t123" style="position:absolute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oAsMA&#10;AADbAAAADwAAAGRycy9kb3ducmV2LnhtbESPzWrDMBCE74W+g9hCbrUcH0xxrIQSmtIcWmjiB1is&#10;9Q+xVkZSbCdPXxUKPQ4z8w1T7hYziImc7y0rWCcpCOLa6p5bBdX58PwCwgdkjYNlUnAjD7vt40OJ&#10;hbYzf9N0Cq2IEPYFKuhCGAspfd2RQZ/YkTh6jXUGQ5SuldrhHOFmkFma5tJgz3Ghw5H2HdWX09Uo&#10;aFJJX9X6/lZ/5k2THXW2r9y7Uqun5XUDItAS/sN/7Q+tIM/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GoAsMAAADbAAAADwAAAAAAAAAAAAAAAACYAgAAZHJzL2Rv&#10;d25yZXYueG1sUEsFBgAAAAAEAAQA9QAAAIgDAAAAAA==&#10;"/>
                <v:shape id="Text Box 68" o:spid="_x0000_s1054" type="#_x0000_t202" style="position:absolute;left:378;top:57;width:270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0/V8UA&#10;AADbAAAADwAAAGRycy9kb3ducmV2LnhtbESPzWrDMBCE74G+g9hCL6GR64MT3CihTVrooTk4CTkv&#10;1sY2sVZGUvzz9lWh0OMw880w6+1oWtGT841lBS+LBARxaXXDlYLz6fN5BcIHZI2tZVIwkYft5mG2&#10;xlzbgQvqj6ESsYR9jgrqELpcSl/WZNAvbEccvat1BkOUrpLa4RDLTSvTJMmkwYbjQo0d7Woqb8e7&#10;UZDt3X0oeDffnz++8dBV6eV9uij19Di+vYIINIb/8B/9pSO3h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T9XxQAAANsAAAAPAAAAAAAAAAAAAAAAAJgCAABkcnMv&#10;ZG93bnJldi54bWxQSwUGAAAAAAQABAD1AAAAigMAAAAA&#10;" stroked="f">
                  <v:textbox inset="0,0,0,0">
                    <w:txbxContent>
                      <w:p w:rsidR="00E32BA1" w:rsidRDefault="00E32BA1" w:rsidP="003E2298">
                        <w:pPr>
                          <w:rPr>
                            <w:b/>
                            <w:vertAlign w:val="subscript"/>
                          </w:rPr>
                        </w:pPr>
                        <w:r>
                          <w:rPr>
                            <w:b/>
                          </w:rPr>
                          <w:t>L</w:t>
                        </w:r>
                      </w:p>
                    </w:txbxContent>
                  </v:textbox>
                </v:shape>
              </v:group>
              <v:line id="Line 69" o:spid="_x0000_s1055" style="position:absolute;flip:x;visibility:visible" from="858,510" to="1324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  <v:stroke endarrow="block"/>
              </v:line>
              <v:line id="Line 70" o:spid="_x0000_s1056" style="position:absolute;visibility:visible" from="800,0" to="800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<v:rect id="Rectangle 71" o:spid="_x0000_s1057" style="position:absolute;left:590;top:452;width:394;height:16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3hL8EA&#10;AADbAAAADwAAAGRycy9kb3ducmV2LnhtbERPTYvCMBC9C/sfwix4EU1V0KVrlOKuogcPuqLXoRnb&#10;bptJaaLWf28OgsfH+54tWlOJGzWusKxgOIhAEKdWF5wpOP6t+l8gnEfWWFkmBQ9ysJh/dGYYa3vn&#10;Pd0OPhMhhF2MCnLv61hKl+Zk0A1sTRy4i20M+gCbTOoG7yHcVHIURRNpsODQkGNNy5zS8nA1Ctb6&#10;3/668fDS+1mezkbvtkk5qZXqfrbJNwhPrX+LX+6NVjAN68OX8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t4S/BAAAA2wAAAA8AAAAAAAAAAAAAAAAAmAIAAGRycy9kb3du&#10;cmV2LnhtbFBLBQYAAAAABAAEAPUAAACGAwAAAAA=&#10;" fillcolor="aqua"/>
            </v:group>
            <v:group id="Group 72" o:spid="_x0000_s1058" style="position:absolute;left:6512;width:1794;height:1527" coordsize="1794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group id="Group 73" o:spid="_x0000_s1059" style="position:absolute;width:1794;height:1527" coordsize="1794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74" o:spid="_x0000_s1060" style="position:absolute;left:126;top:72;width:1214;height: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group id="Group 75" o:spid="_x0000_s1061" style="position:absolute;left:88;top:537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YnMQAAADbAAAADwAAAGRycy9kb3ducmV2LnhtbESPQWsCMRSE74L/ITzB&#10;i9SsUtRujWJbFrxWW+rxsXndLN28rEnqbv+9KQgeh5n5hllve9uIC/lQO1Ywm2YgiEuna64UfByL&#10;hxWIEJE1No5JwR8F2G6GgzXm2nX8TpdDrESCcMhRgYmxzaUMpSGLYepa4uR9O28xJukrqT12CW4b&#10;Oc+yhbRYc1ow2NKrofLn8GsV8PlzVZybr0lxKv1s99I9mbdTVGo86nfPICL18R6+tfdawfIR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BMYnMQAAADbAAAA&#10;DwAAAAAAAAAAAAAAAACqAgAAZHJzL2Rvd25yZXYueG1sUEsFBgAAAAAEAAQA+gAAAJsDAAAAAA==&#10;">
                  <v:rect id="Rectangle 76" o:spid="_x0000_s1062" style="position:absolute;width:3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dH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3A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dHsMAAADbAAAADwAAAAAAAAAAAAAAAACYAgAAZHJzL2Rv&#10;d25yZXYueG1sUEsFBgAAAAAEAAQA9QAAAIgDAAAAAA==&#10;" stroked="f"/>
                  <v:line id="Line 77" o:spid="_x0000_s1063" style="position:absolute;flip:x;visibility:visibl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/GO8MAAADbAAAADwAAAGRycy9kb3ducmV2LnhtbESPQWvCQBSE74L/YXmF3nRTD2lJ3QQR&#10;BKUeWiv0+si+ZEOzb8PuauK/d4VCj8PMfMOsq8n24ko+dI4VvCwzEMS10x23Cs7fu8UbiBCRNfaO&#10;ScGNAlTlfLbGQruRv+h6iq1IEA4FKjAxDoWUoTZkMSzdQJy8xnmLMUnfSu1xTHDby1WW5dJix2nB&#10;4EBbQ/Xv6WIVyMPH+Ol3q3PTNvvB/RzMMR8npZ6fps07iEhT/A//tfdawWsO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fxjvDAAAA2wAAAA8AAAAAAAAAAAAA&#10;AAAAoQIAAGRycy9kb3ducmV2LnhtbFBLBQYAAAAABAAEAPkAAACRAwAAAAA=&#10;" strokeweight="1.5pt"/>
                  <v:line id="Line 78" o:spid="_x0000_s1064" style="position:absolute;visibility:visibl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/v:group>
                <v:rect id="Rectangle 79" o:spid="_x0000_s1065" style="position:absolute;left:320;width:394;height: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8IA&#10;AADbAAAADwAAAGRycy9kb3ducmV2LnhtbERPS2vCQBC+C/0PyxS8SLNpD1qiG+lLUOmlsYd6G7LT&#10;JJidDdlR4793D4LHj++9WA6uVSfqQ+PZwHOSgiIuvW24MvC7Wz29ggqCbLH1TAYuFGCZP4wWmFl/&#10;5h86FVKpGMIhQwO1SJdpHcqaHIbEd8SR+/e9Q4mwr7Tt8RzDXatf0nSqHTYcG2rs6KOm8lAcnYF1&#10;s9fT7eef3ezei8PXdynppBJjxo/D2xyU0CB38c29tgZmcWz8En+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5xPwgAAANsAAAAPAAAAAAAAAAAAAAAAAJgCAABkcnMvZG93&#10;bnJldi54bWxQSwUGAAAAAAQABAD1AAAAhwMAAAAA&#10;" fillcolor="aqua"/>
                <v:group id="Group 80" o:spid="_x0000_s1066" style="position:absolute;left:1146;top:972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AutoShape 81" o:spid="_x0000_s1067" type="#_x0000_t123" style="position:absolute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zF8EA&#10;AADbAAAADwAAAGRycy9kb3ducmV2LnhtbERPS2rDMBDdB3oHMYXsEtleGONGNsGkpV200MQHGKzx&#10;h1ojI6mJm9NXi0KXj/c/1KuZxZWcnywrSPcJCOLO6okHBe3leVeA8AFZ42yZFPyQh7p62Byw1PbG&#10;n3Q9h0HEEPYlKhhDWEopfTeSQb+3C3HkeusMhgjdILXDWww3s8ySJJcGJ44NIy7UjNR9nb+Ngj6R&#10;9NGm91P3nvd99qazpnUvSm0f1+MTiEBr+Bf/uV+1giKuj1/iD5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4cxfBAAAA2wAAAA8AAAAAAAAAAAAAAAAAmAIAAGRycy9kb3du&#10;cmV2LnhtbFBLBQYAAAAABAAEAPUAAACGAwAAAAA=&#10;"/>
                  <v:shape id="Text Box 82" o:spid="_x0000_s1068" type="#_x0000_t202" style="position:absolute;left:378;top:57;width:270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kQsQA&#10;AADbAAAADwAAAGRycy9kb3ducmV2LnhtbESPS2vDMBCE74X+B7GFXkotx4cQ3MihTVrooTnkQc6L&#10;tbFNrJWR5Ne/rwqFHIeZ+YZZbybTioGcbywrWCQpCOLS6oYrBefT1+sKhA/IGlvLpGAmD5vi8WGN&#10;ubYjH2g4hkpECPscFdQhdLmUvqzJoE9sRxy9q3UGQ5SuktrhGOGmlVmaLqXBhuNCjR1taypvx94o&#10;WO5cPx54+7I7f/7gvquyy8d8Uer5aXp/AxFoCvfwf/tbK1gt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5ELEAAAA2wAAAA8AAAAAAAAAAAAAAAAAmAIAAGRycy9k&#10;b3ducmV2LnhtbFBLBQYAAAAABAAEAPUAAACJAwAAAAA=&#10;" stroked="f">
                    <v:textbox inset="0,0,0,0">
                      <w:txbxContent>
                        <w:p w:rsidR="00E32BA1" w:rsidRDefault="00E32BA1" w:rsidP="003E2298">
                          <w:pPr>
                            <w:rPr>
                              <w:b/>
                              <w:vertAlign w:val="subscript"/>
                            </w:rPr>
                          </w:pPr>
                          <w:r>
                            <w:rPr>
                              <w:b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rect id="Rectangle 83" o:spid="_x0000_s1069" style="position:absolute;left:1130;top:419;width:394;height:16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q5MQA&#10;AADbAAAADwAAAGRycy9kb3ducmV2LnhtbESPQYvCMBSE7wv7H8Jb8LJoWgWRahSpuujBw7qi10fz&#10;bKvNS2myWv+9EQSPw8x8w0xmranElRpXWlYQ9yIQxJnVJecK9n+r7giE88gaK8uk4E4OZtPPjwkm&#10;2t74l647n4sAYZeggsL7OpHSZQUZdD1bEwfvZBuDPsgml7rBW4CbSvajaCgNlhwWCqwpLSi77P6N&#10;gh99tks3iE/fi/RwNHq7mV+GtVKdr3Y+BuGp9e/wq73WCkZ9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quTEAAAA2wAAAA8AAAAAAAAAAAAAAAAAmAIAAGRycy9k&#10;b3ducmV2LnhtbFBLBQYAAAAABAAEAPUAAACJAwAAAAA=&#10;" fillcolor="aqua"/>
                <v:line id="Line 84" o:spid="_x0000_s1070" style="position:absolute;visibility:visible" from="906,478" to="1236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<v:stroke endarrow="block"/>
                </v:line>
                <v:line id="Line 85" o:spid="_x0000_s1071" style="position:absolute;visibility:visible" from="906,477" to="906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</v:group>
              <v:line id="Line 86" o:spid="_x0000_s1072" style="position:absolute;flip:y;visibility:visible" from="906,72" to="906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</v:group>
            <v:group id="Group 87" o:spid="_x0000_s1073" style="position:absolute;left:4384;top:57;width:1822;height:1590" coordsize="1822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line id="Line 88" o:spid="_x0000_s1074" style="position:absolute;flip:x;visibility:visible" from="904,405" to="1368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<v:stroke endarrow="block"/>
              </v:line>
              <v:group id="Group 89" o:spid="_x0000_s1075" style="position:absolute;width:1822;height:1590" coordsize="1822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<v:group id="Group 90" o:spid="_x0000_s1076" style="position:absolute;left:138;width:1248;height:1590" coordsize="1248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Line 91" o:spid="_x0000_s1077" style="position:absolute;visibility:visible" from="722,840" to="1248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<v:line id="Line 92" o:spid="_x0000_s1078" style="position:absolute;flip:x;visibility:visible" from="0,0" to="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  <v:line id="Line 93" o:spid="_x0000_s1079" style="position:absolute;visibility:visible" from="0,15" to="736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<v:line id="Line 94" o:spid="_x0000_s1080" style="position:absolute;visibility:visible" from="734,15" to="734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line id="Line 95" o:spid="_x0000_s1081" style="position:absolute;visibility:visible" from="0,1575" to="123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<v:line id="Line 96" o:spid="_x0000_s1082" style="position:absolute;visibility:visible" from="1244,855" to="1244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/v:group>
                <v:rect id="Rectangle 97" o:spid="_x0000_s1083" style="position:absolute;left:666;top:347;width:394;height:16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6OsUA&#10;AADbAAAADwAAAGRycy9kb3ducmV2LnhtbESPQWvCQBSE7wX/w/IKvUjdRCG0qatItKUePGjFXh/Z&#10;Z5KafRuy2yT++64g9DjMzDfMfDmYWnTUusqygngSgSDOra64UHD8en9+AeE8ssbaMim4koPlYvQw&#10;x1TbnvfUHXwhAoRdigpK75tUSpeXZNBNbEMcvLNtDfog20LqFvsAN7WcRlEiDVYcFkpsKCspvxx+&#10;jYIP/WM3bhafx+vs9G30bru6JI1ST4/D6g2Ep8H/h+/tT63gNYHbl/A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Do6xQAAANsAAAAPAAAAAAAAAAAAAAAAAJgCAABkcnMv&#10;ZG93bnJldi54bWxQSwUGAAAAAAQABAD1AAAAigMAAAAA&#10;" fillcolor="aqua"/>
                <v:group id="Group 98" o:spid="_x0000_s1084" style="position:absolute;left:1174;top:1020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AutoShape 99" o:spid="_x0000_s1085" type="#_x0000_t123" style="position:absolute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fpzMEA&#10;AADbAAAADwAAAGRycy9kb3ducmV2LnhtbERPS2rDMBDdF3IHMYHsatlehNaxEoJJS7NooYkPMFjj&#10;D7FGRlITJ6evFoUuH+9f7mYziis5P1hWkCUpCOLG6oE7BfX57fkFhA/IGkfLpOBOHnbbxVOJhbY3&#10;/qbrKXQihrAvUEEfwlRI6ZueDPrETsSRa60zGCJ0ndQObzHcjDJP07U0OHBs6HGiqqfmcvoxCtpU&#10;0ledPQ7N57pt86POq9q9K7VazvsNiEBz+Bf/uT+0gtc4Nn6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X6czBAAAA2wAAAA8AAAAAAAAAAAAAAAAAmAIAAGRycy9kb3du&#10;cmV2LnhtbFBLBQYAAAAABAAEAPUAAACGAwAAAAA=&#10;"/>
                  <v:shape id="Text Box 100" o:spid="_x0000_s1086" type="#_x0000_t202" style="position:absolute;left:378;top:57;width:270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+mcMA&#10;AADbAAAADwAAAGRycy9kb3ducmV2LnhtbESPzYvCMBTE7wv+D+EJXhZN9SBajeIn7EEPfuD50bxt&#10;yzYvJYm2/vcbQfA4zMxvmPmyNZV4kPOlZQXDQQKCOLO65FzB9bLvT0D4gKyxskwKnuRhueh8zTHV&#10;tuETPc4hFxHCPkUFRQh1KqXPCjLoB7Ymjt6vdQZDlC6X2mET4aaSoyQZS4Mlx4UCa9oUlP2d70bB&#10;eOvuzYk339vr7oDHOh/d1s+bUr1uu5qBCNSGT/jd/tEKpl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t+mcMAAADbAAAADwAAAAAAAAAAAAAAAACYAgAAZHJzL2Rv&#10;d25yZXYueG1sUEsFBgAAAAAEAAQA9QAAAIgDAAAAAA==&#10;" stroked="f">
                    <v:textbox inset="0,0,0,0">
                      <w:txbxContent>
                        <w:p w:rsidR="00E32BA1" w:rsidRDefault="00E32BA1" w:rsidP="003E2298">
                          <w:pPr>
                            <w:rPr>
                              <w:b/>
                              <w:vertAlign w:val="subscript"/>
                            </w:rPr>
                          </w:pPr>
                          <w:r>
                            <w:rPr>
                              <w:b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101" o:spid="_x0000_s1087" style="position:absolute;left:88;top:645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kHtMQAAADc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vBF+e&#10;kQn0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kHtMQAAADcAAAA&#10;DwAAAAAAAAAAAAAAAACqAgAAZHJzL2Rvd25yZXYueG1sUEsFBgAAAAAEAAQA+gAAAJsDAAAAAA==&#10;">
                  <v:rect id="Rectangle 102" o:spid="_x0000_s1088" style="position:absolute;width:3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Fq8I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1QJ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AWrwgAAANwAAAAPAAAAAAAAAAAAAAAAAJgCAABkcnMvZG93&#10;bnJldi54bWxQSwUGAAAAAAQABAD1AAAAhwMAAAAA&#10;" stroked="f"/>
                  <v:line id="Line 103" o:spid="_x0000_s1089" style="position:absolute;flip:x;visibility:visibl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Uu8AAAADc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VkOf8+kC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ZFLvAAAAA3AAAAA8AAAAAAAAAAAAAAAAA&#10;oQIAAGRycy9kb3ducmV2LnhtbFBLBQYAAAAABAAEAPkAAACOAwAAAAA=&#10;" strokeweight="1.5pt"/>
                  <v:line id="Line 104" o:spid="_x0000_s1090" style="position:absolute;visibility:visibl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/v:group>
                <v:line id="Line 105" o:spid="_x0000_s1091" style="position:absolute;flip:y;visibility:visible" from="1382,405" to="1382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</v:group>
            </v:group>
          </v:group>
        </w:pict>
      </w:r>
    </w:p>
    <w:p w:rsidR="00E32BA1" w:rsidRPr="00233E85" w:rsidRDefault="00E32BA1" w:rsidP="00233E85">
      <w:pPr>
        <w:rPr>
          <w:sz w:val="18"/>
          <w:szCs w:val="18"/>
        </w:rPr>
      </w:pPr>
    </w:p>
    <w:p w:rsidR="00E32BA1" w:rsidRPr="00233E85" w:rsidRDefault="00E32BA1" w:rsidP="00233E85">
      <w:pPr>
        <w:rPr>
          <w:sz w:val="18"/>
          <w:szCs w:val="18"/>
        </w:rPr>
      </w:pPr>
    </w:p>
    <w:p w:rsidR="00E32BA1" w:rsidRPr="00233E85" w:rsidRDefault="00E32BA1" w:rsidP="00233E85">
      <w:pPr>
        <w:pStyle w:val="ListParagraph"/>
        <w:ind w:left="420" w:firstLineChars="0" w:firstLine="0"/>
        <w:rPr>
          <w:rFonts w:ascii="宋体"/>
          <w:sz w:val="18"/>
          <w:szCs w:val="18"/>
        </w:rPr>
      </w:pPr>
    </w:p>
    <w:p w:rsidR="00E32BA1" w:rsidRPr="00233E85" w:rsidRDefault="00E32BA1" w:rsidP="00233E85">
      <w:pPr>
        <w:pStyle w:val="ListParagraph"/>
        <w:ind w:left="420" w:firstLineChars="0" w:firstLine="0"/>
        <w:rPr>
          <w:rFonts w:ascii="宋体"/>
          <w:sz w:val="18"/>
          <w:szCs w:val="18"/>
        </w:rPr>
      </w:pPr>
    </w:p>
    <w:p w:rsidR="00E32BA1" w:rsidRPr="00233E85" w:rsidRDefault="00E32BA1" w:rsidP="00233E85">
      <w:pPr>
        <w:pStyle w:val="DefaultParagraph"/>
        <w:rPr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 w:rsidRPr="00233E85">
        <w:rPr>
          <w:rFonts w:ascii="宋体" w:hAnsi="宋体"/>
          <w:sz w:val="18"/>
          <w:szCs w:val="18"/>
        </w:rPr>
        <w:t>3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hint="eastAsia"/>
          <w:sz w:val="18"/>
          <w:szCs w:val="18"/>
        </w:rPr>
        <w:t>如左下图所示，电源电压不变，闭合开关</w:t>
      </w:r>
      <w:r w:rsidRPr="00233E85">
        <w:rPr>
          <w:sz w:val="18"/>
          <w:szCs w:val="18"/>
        </w:rPr>
        <w:t>S</w:t>
      </w:r>
      <w:r w:rsidRPr="00233E85">
        <w:rPr>
          <w:rFonts w:hint="eastAsia"/>
          <w:sz w:val="18"/>
          <w:szCs w:val="18"/>
        </w:rPr>
        <w:t>后，当滑动变阻器的滑片</w:t>
      </w:r>
      <w:r w:rsidRPr="00233E85">
        <w:rPr>
          <w:sz w:val="18"/>
          <w:szCs w:val="18"/>
        </w:rPr>
        <w:t>P</w:t>
      </w:r>
      <w:r w:rsidRPr="00233E85">
        <w:rPr>
          <w:rFonts w:hint="eastAsia"/>
          <w:sz w:val="18"/>
          <w:szCs w:val="18"/>
        </w:rPr>
        <w:t>向上滑时，下列判断正确的是（　　）</w:t>
      </w: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0" w:type="dxa"/>
          <w:right w:w="0" w:type="dxa"/>
        </w:tblCellMar>
        <w:tblLook w:val="00A0"/>
      </w:tblPr>
      <w:tblGrid>
        <w:gridCol w:w="25"/>
        <w:gridCol w:w="364"/>
        <w:gridCol w:w="7923"/>
      </w:tblGrid>
      <w:tr w:rsidR="00E32BA1" w:rsidRPr="003F6428" w:rsidTr="009F1FD6">
        <w:tc>
          <w:tcPr>
            <w:tcW w:w="8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64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/>
                <w:sz w:val="18"/>
                <w:szCs w:val="18"/>
              </w:rPr>
              <w:t>A</w:t>
            </w:r>
            <w:r w:rsidRPr="00233E85">
              <w:rPr>
                <w:rFonts w:ascii="Times New Roman" w:hint="eastAsia"/>
                <w:sz w:val="18"/>
                <w:szCs w:val="18"/>
              </w:rPr>
              <w:t>．</w:t>
            </w:r>
          </w:p>
        </w:tc>
        <w:tc>
          <w:tcPr>
            <w:tcW w:w="7936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>三只电表的示数都增大</w:t>
            </w:r>
          </w:p>
        </w:tc>
      </w:tr>
      <w:tr w:rsidR="00E32BA1" w:rsidRPr="003F6428" w:rsidTr="009F1FD6">
        <w:tc>
          <w:tcPr>
            <w:tcW w:w="8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64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/>
                <w:sz w:val="18"/>
                <w:szCs w:val="18"/>
              </w:rPr>
              <w:t>B</w:t>
            </w:r>
            <w:r w:rsidRPr="00233E85">
              <w:rPr>
                <w:rFonts w:ascii="Times New Roman" w:hint="eastAsia"/>
                <w:sz w:val="18"/>
                <w:szCs w:val="18"/>
              </w:rPr>
              <w:t>．</w:t>
            </w:r>
          </w:p>
        </w:tc>
        <w:tc>
          <w:tcPr>
            <w:tcW w:w="7936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>三只电表的示数都变小</w:t>
            </w:r>
          </w:p>
        </w:tc>
      </w:tr>
      <w:tr w:rsidR="00E32BA1" w:rsidRPr="003F6428" w:rsidTr="009F1FD6">
        <w:tc>
          <w:tcPr>
            <w:tcW w:w="8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64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/>
                <w:sz w:val="18"/>
                <w:szCs w:val="18"/>
              </w:rPr>
              <w:t>C</w:t>
            </w:r>
            <w:r w:rsidRPr="00233E85">
              <w:rPr>
                <w:rFonts w:ascii="Times New Roman" w:hint="eastAsia"/>
                <w:sz w:val="18"/>
                <w:szCs w:val="18"/>
              </w:rPr>
              <w:t>．</w:t>
            </w:r>
          </w:p>
        </w:tc>
        <w:tc>
          <w:tcPr>
            <w:tcW w:w="7936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>电表</w:t>
            </w:r>
            <w:r w:rsidRPr="00233E85">
              <w:rPr>
                <w:rFonts w:ascii="Times New Roman"/>
                <w:sz w:val="18"/>
                <w:szCs w:val="18"/>
              </w:rPr>
              <w:t>A</w:t>
            </w:r>
            <w:r w:rsidRPr="00233E85">
              <w:rPr>
                <w:rFonts w:ascii="Times New Roman"/>
                <w:sz w:val="18"/>
                <w:szCs w:val="18"/>
                <w:vertAlign w:val="subscript"/>
              </w:rPr>
              <w:t>1</w:t>
            </w:r>
            <w:r w:rsidRPr="00233E85">
              <w:rPr>
                <w:rFonts w:ascii="Times New Roman" w:hint="eastAsia"/>
                <w:sz w:val="18"/>
                <w:szCs w:val="18"/>
              </w:rPr>
              <w:t>的示数变小，电表</w:t>
            </w:r>
            <w:r w:rsidRPr="00233E85">
              <w:rPr>
                <w:rFonts w:ascii="Times New Roman"/>
                <w:sz w:val="18"/>
                <w:szCs w:val="18"/>
              </w:rPr>
              <w:t>V</w:t>
            </w:r>
            <w:r w:rsidRPr="00233E85">
              <w:rPr>
                <w:rFonts w:ascii="Times New Roman" w:hint="eastAsia"/>
                <w:sz w:val="18"/>
                <w:szCs w:val="18"/>
              </w:rPr>
              <w:t>和</w:t>
            </w:r>
            <w:r w:rsidRPr="00233E85">
              <w:rPr>
                <w:rFonts w:ascii="Times New Roman"/>
                <w:sz w:val="18"/>
                <w:szCs w:val="18"/>
              </w:rPr>
              <w:t>A</w:t>
            </w:r>
            <w:r w:rsidRPr="00233E85">
              <w:rPr>
                <w:rFonts w:ascii="Times New Roman"/>
                <w:sz w:val="18"/>
                <w:szCs w:val="18"/>
                <w:vertAlign w:val="subscript"/>
              </w:rPr>
              <w:t>2</w:t>
            </w:r>
            <w:r w:rsidRPr="00233E85">
              <w:rPr>
                <w:rFonts w:ascii="Times New Roman" w:hint="eastAsia"/>
                <w:sz w:val="18"/>
                <w:szCs w:val="18"/>
              </w:rPr>
              <w:t>的示数不变</w:t>
            </w:r>
          </w:p>
        </w:tc>
      </w:tr>
      <w:tr w:rsidR="00E32BA1" w:rsidRPr="003F6428" w:rsidTr="009F1FD6">
        <w:tc>
          <w:tcPr>
            <w:tcW w:w="8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64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/>
                <w:sz w:val="18"/>
                <w:szCs w:val="18"/>
              </w:rPr>
              <w:t>D</w:t>
            </w:r>
            <w:r w:rsidRPr="00233E85">
              <w:rPr>
                <w:rFonts w:ascii="Times New Roman" w:hint="eastAsia"/>
                <w:sz w:val="18"/>
                <w:szCs w:val="18"/>
              </w:rPr>
              <w:t>．</w:t>
            </w:r>
          </w:p>
        </w:tc>
        <w:tc>
          <w:tcPr>
            <w:tcW w:w="7936" w:type="dxa"/>
          </w:tcPr>
          <w:p w:rsidR="00E32BA1" w:rsidRPr="00233E85" w:rsidRDefault="00E32BA1" w:rsidP="00233E85">
            <w:pPr>
              <w:widowControl/>
              <w:jc w:val="left"/>
              <w:rPr>
                <w:rFonts w:ascii="Times New Roman"/>
                <w:sz w:val="18"/>
                <w:szCs w:val="18"/>
              </w:rPr>
            </w:pPr>
            <w:r w:rsidRPr="00233E85">
              <w:rPr>
                <w:rFonts w:ascii="Times New Roman" w:hint="eastAsia"/>
                <w:sz w:val="18"/>
                <w:szCs w:val="18"/>
              </w:rPr>
              <w:t>电表</w:t>
            </w:r>
            <w:r w:rsidRPr="00233E85">
              <w:rPr>
                <w:rFonts w:ascii="Times New Roman"/>
                <w:sz w:val="18"/>
                <w:szCs w:val="18"/>
              </w:rPr>
              <w:t>A</w:t>
            </w:r>
            <w:r w:rsidRPr="00233E85">
              <w:rPr>
                <w:rFonts w:ascii="Times New Roman" w:hint="eastAsia"/>
                <w:sz w:val="18"/>
                <w:szCs w:val="18"/>
              </w:rPr>
              <w:t>和</w:t>
            </w:r>
            <w:r w:rsidRPr="00233E85">
              <w:rPr>
                <w:rFonts w:ascii="Times New Roman"/>
                <w:sz w:val="18"/>
                <w:szCs w:val="18"/>
              </w:rPr>
              <w:t>A</w:t>
            </w:r>
            <w:r w:rsidRPr="00233E85">
              <w:rPr>
                <w:rFonts w:ascii="Times New Roman"/>
                <w:sz w:val="18"/>
                <w:szCs w:val="18"/>
                <w:vertAlign w:val="subscript"/>
              </w:rPr>
              <w:t>2</w:t>
            </w:r>
            <w:r w:rsidRPr="00233E85">
              <w:rPr>
                <w:rFonts w:ascii="Times New Roman" w:hint="eastAsia"/>
                <w:sz w:val="18"/>
                <w:szCs w:val="18"/>
              </w:rPr>
              <w:t>的示数都变小，电表</w:t>
            </w:r>
            <w:r w:rsidRPr="00233E85">
              <w:rPr>
                <w:rFonts w:ascii="Times New Roman"/>
                <w:sz w:val="18"/>
                <w:szCs w:val="18"/>
              </w:rPr>
              <w:t>V</w:t>
            </w:r>
            <w:r w:rsidRPr="00233E85">
              <w:rPr>
                <w:rFonts w:ascii="Times New Roman" w:hint="eastAsia"/>
                <w:sz w:val="18"/>
                <w:szCs w:val="18"/>
              </w:rPr>
              <w:t>的示数不变</w:t>
            </w:r>
          </w:p>
        </w:tc>
      </w:tr>
    </w:tbl>
    <w:p w:rsidR="00E32BA1" w:rsidRPr="00233E85" w:rsidRDefault="00E32BA1" w:rsidP="00233E85">
      <w:pPr>
        <w:widowControl/>
        <w:jc w:val="left"/>
        <w:rPr>
          <w:rFonts w:ascii="Times New Roman"/>
          <w:sz w:val="18"/>
          <w:szCs w:val="18"/>
        </w:rPr>
      </w:pPr>
      <w:r w:rsidRPr="00967BFA">
        <w:rPr>
          <w:rFonts w:ascii="Times New Roman"/>
          <w:noProof/>
          <w:sz w:val="18"/>
          <w:szCs w:val="18"/>
        </w:rPr>
        <w:pict>
          <v:shape id="图片 122" o:spid="_x0000_i1025" type="#_x0000_t75" alt="菁优网：http://www.jyeoo.com" style="width:111.75pt;height:68.25pt;visibility:visible">
            <v:imagedata r:id="rId9" o:title=""/>
          </v:shape>
        </w:pict>
      </w:r>
      <w:r w:rsidRPr="00233E85">
        <w:rPr>
          <w:rFonts w:ascii="Times New Roman"/>
          <w:sz w:val="18"/>
          <w:szCs w:val="18"/>
        </w:rPr>
        <w:t xml:space="preserve">             </w:t>
      </w:r>
      <w:r w:rsidRPr="00967BFA">
        <w:rPr>
          <w:noProof/>
          <w:sz w:val="18"/>
          <w:szCs w:val="18"/>
        </w:rPr>
        <w:pict>
          <v:shape id="图片 12" o:spid="_x0000_i1026" type="#_x0000_t75" style="width:120pt;height:71.25pt;visibility:visible">
            <v:imagedata r:id="rId10" o:title=""/>
          </v:shape>
        </w:pict>
      </w:r>
    </w:p>
    <w:p w:rsidR="00E32BA1" w:rsidRPr="00233E85" w:rsidRDefault="00E32BA1" w:rsidP="005519D5">
      <w:pPr>
        <w:ind w:left="31680" w:hangingChars="200" w:firstLine="31680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sz w:val="18"/>
          <w:szCs w:val="18"/>
        </w:rPr>
        <w:t xml:space="preserve"> 4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 w:hint="eastAsia"/>
          <w:color w:val="0D0D0D"/>
          <w:sz w:val="18"/>
          <w:szCs w:val="18"/>
        </w:rPr>
        <w:t>如右上图所示电路，电源电压不变，当开关闭合时，滑动变阻器的滑片向右移动，下列判断不正确的是（</w:t>
      </w:r>
      <w:r w:rsidRPr="00233E85">
        <w:rPr>
          <w:rFonts w:ascii="宋体" w:hAnsi="宋体"/>
          <w:color w:val="0D0D0D"/>
          <w:sz w:val="18"/>
          <w:szCs w:val="18"/>
        </w:rPr>
        <w:t xml:space="preserve">   </w:t>
      </w:r>
      <w:r w:rsidRPr="00233E85">
        <w:rPr>
          <w:rFonts w:ascii="宋体" w:hAnsi="宋体" w:hint="eastAsia"/>
          <w:color w:val="0D0D0D"/>
          <w:sz w:val="18"/>
          <w:szCs w:val="18"/>
        </w:rPr>
        <w:t>）</w:t>
      </w:r>
    </w:p>
    <w:p w:rsidR="00E32BA1" w:rsidRPr="00233E85" w:rsidRDefault="00E32BA1" w:rsidP="005519D5">
      <w:pPr>
        <w:ind w:left="31680" w:hangingChars="200" w:firstLine="31680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 xml:space="preserve">   A</w:t>
      </w:r>
      <w:r w:rsidRPr="00233E85">
        <w:rPr>
          <w:rFonts w:ascii="宋体" w:hAnsi="宋体" w:hint="eastAsia"/>
          <w:color w:val="0D0D0D"/>
          <w:sz w:val="18"/>
          <w:szCs w:val="18"/>
        </w:rPr>
        <w:t>．灯泡变亮</w:t>
      </w:r>
      <w:r>
        <w:rPr>
          <w:rFonts w:ascii="宋体" w:hAnsi="宋体"/>
          <w:color w:val="0D0D0D"/>
          <w:sz w:val="18"/>
          <w:szCs w:val="18"/>
        </w:rPr>
        <w:t xml:space="preserve">                        </w:t>
      </w:r>
      <w:r w:rsidRPr="00233E85">
        <w:rPr>
          <w:rFonts w:ascii="宋体" w:hAnsi="宋体"/>
          <w:color w:val="0D0D0D"/>
          <w:sz w:val="18"/>
          <w:szCs w:val="18"/>
        </w:rPr>
        <w:t xml:space="preserve"> B</w:t>
      </w:r>
      <w:r w:rsidRPr="00233E85">
        <w:rPr>
          <w:rFonts w:ascii="宋体" w:hAnsi="宋体" w:hint="eastAsia"/>
          <w:color w:val="0D0D0D"/>
          <w:sz w:val="18"/>
          <w:szCs w:val="18"/>
        </w:rPr>
        <w:t>．电压表示数不变</w:t>
      </w:r>
    </w:p>
    <w:p w:rsidR="00E32BA1" w:rsidRPr="00233E85" w:rsidRDefault="00E32BA1" w:rsidP="005519D5">
      <w:pPr>
        <w:ind w:left="31680" w:hangingChars="200" w:firstLine="31680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 xml:space="preserve">   C</w:t>
      </w:r>
      <w:r>
        <w:rPr>
          <w:rFonts w:ascii="宋体" w:hAnsi="宋体" w:hint="eastAsia"/>
          <w:color w:val="0D0D0D"/>
          <w:sz w:val="18"/>
          <w:szCs w:val="18"/>
        </w:rPr>
        <w:t>．电流表的示数不</w:t>
      </w:r>
      <w:r>
        <w:rPr>
          <w:noProof/>
        </w:rPr>
        <w:pict>
          <v:shape id="图片 9" o:spid="_x0000_s1092" type="#_x0000_t75" style="position:absolute;left:0;text-align:left;margin-left:356.9pt;margin-top:476.7pt;width:2in;height:84pt;z-index:251651584;visibility:visible;mso-position-horizontal-relative:text;mso-position-vertical-relative:text">
            <v:imagedata r:id="rId11" o:title=""/>
          </v:shape>
        </w:pict>
      </w:r>
      <w:r>
        <w:rPr>
          <w:rFonts w:ascii="宋体" w:hAnsi="宋体" w:hint="eastAsia"/>
          <w:color w:val="0D0D0D"/>
          <w:sz w:val="18"/>
          <w:szCs w:val="18"/>
        </w:rPr>
        <w:t>变</w:t>
      </w:r>
      <w:r>
        <w:rPr>
          <w:rFonts w:ascii="宋体" w:hAnsi="宋体"/>
          <w:color w:val="0D0D0D"/>
          <w:sz w:val="18"/>
          <w:szCs w:val="18"/>
        </w:rPr>
        <w:t xml:space="preserve">                </w:t>
      </w:r>
      <w:r w:rsidRPr="00233E85">
        <w:rPr>
          <w:rFonts w:ascii="宋体" w:hAnsi="宋体"/>
          <w:color w:val="0D0D0D"/>
          <w:sz w:val="18"/>
          <w:szCs w:val="18"/>
        </w:rPr>
        <w:t xml:space="preserve"> D</w:t>
      </w:r>
      <w:r w:rsidRPr="00233E85">
        <w:rPr>
          <w:rFonts w:ascii="宋体" w:hAnsi="宋体" w:hint="eastAsia"/>
          <w:color w:val="0D0D0D"/>
          <w:sz w:val="18"/>
          <w:szCs w:val="18"/>
        </w:rPr>
        <w:t>．电流表的示数变小</w:t>
      </w:r>
    </w:p>
    <w:p w:rsidR="00E32BA1" w:rsidRPr="00233E85" w:rsidRDefault="00E32BA1" w:rsidP="005519D5">
      <w:pPr>
        <w:ind w:left="31680" w:hangingChars="100" w:firstLine="31680"/>
        <w:rPr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 xml:space="preserve"> 5</w:t>
      </w:r>
      <w:r>
        <w:rPr>
          <w:noProof/>
        </w:rPr>
        <w:pict>
          <v:shape id="图片 8" o:spid="_x0000_s1093" type="#_x0000_t75" style="position:absolute;left:0;text-align:left;margin-left:356.9pt;margin-top:476.7pt;width:2in;height:84pt;z-index:251650560;visibility:visible;mso-position-horizontal-relative:text;mso-position-vertical-relative:text">
            <v:imagedata r:id="rId11" o:title=""/>
          </v:shape>
        </w:pict>
      </w:r>
      <w:r>
        <w:rPr>
          <w:noProof/>
        </w:rPr>
        <w:pict>
          <v:shape id="图片 7" o:spid="_x0000_s1094" type="#_x0000_t75" style="position:absolute;left:0;text-align:left;margin-left:356.9pt;margin-top:476.7pt;width:2in;height:84pt;z-index:251649536;visibility:visible;mso-position-horizontal-relative:text;mso-position-vertical-relative:text">
            <v:imagedata r:id="rId11" o:title=""/>
          </v:shape>
        </w:pict>
      </w:r>
      <w:r w:rsidRPr="00233E85">
        <w:rPr>
          <w:rFonts w:ascii="宋体" w:hAnsi="宋体" w:hint="eastAsia"/>
          <w:color w:val="0D0D0D"/>
          <w:sz w:val="18"/>
          <w:szCs w:val="18"/>
        </w:rPr>
        <w:t>、</w:t>
      </w:r>
      <w:r w:rsidRPr="00233E85">
        <w:rPr>
          <w:sz w:val="18"/>
          <w:szCs w:val="18"/>
        </w:rPr>
        <w:t xml:space="preserve"> </w:t>
      </w:r>
      <w:r>
        <w:rPr>
          <w:noProof/>
        </w:rPr>
        <w:pict>
          <v:shape id="图片 177" o:spid="_x0000_s1095" type="#_x0000_t75" alt="学科网(www.zxxk.com)--教育资源门户，提供试卷、教案、课件、论文、素材及各类教学资源下载，还有大量而丰富的教学相关资讯！" style="position:absolute;left:0;text-align:left;margin-left:333pt;margin-top:7.5pt;width:120pt;height:108.4pt;z-index:251659776;visibility:visible;mso-position-horizontal-relative:text;mso-position-vertical-relative:text">
            <v:imagedata r:id="rId12" o:title="" chromakey="#fdfdfc"/>
            <w10:wrap type="square"/>
          </v:shape>
        </w:pic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>2013</w:t>
      </w:r>
      <w:r w:rsidRPr="00233E85">
        <w:rPr>
          <w:rFonts w:hint="eastAsia"/>
          <w:sz w:val="18"/>
          <w:szCs w:val="18"/>
        </w:rPr>
        <w:t>襄阳）如图所示电路，电源</w:t>
      </w:r>
      <w:r w:rsidRPr="00967BFA">
        <w:rPr>
          <w:noProof/>
          <w:sz w:val="18"/>
          <w:szCs w:val="18"/>
        </w:rPr>
        <w:pict>
          <v:shape id="图片 176" o:spid="_x0000_i1027" type="#_x0000_t75" alt="学科网(www.zxxk.com)--教育资源门户，提供试卷、教案、课件、论文、素材及各类教学资源下载，还有大量而丰富的教学相关资讯！" style="width:1.5pt;height:1.5pt;visibility:visible">
            <v:imagedata r:id="rId13" o:title=""/>
          </v:shape>
        </w:pict>
      </w:r>
      <w:r w:rsidRPr="00233E85">
        <w:rPr>
          <w:rFonts w:hint="eastAsia"/>
          <w:sz w:val="18"/>
          <w:szCs w:val="18"/>
        </w:rPr>
        <w:t>两端的电压一定，当开关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闭合、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断开时，电流表和电压表示数分别为</w:t>
      </w:r>
      <w:r w:rsidRPr="00233E85">
        <w:rPr>
          <w:sz w:val="18"/>
          <w:szCs w:val="18"/>
        </w:rPr>
        <w:t>I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、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；当再闭合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，且将滑片</w:t>
      </w:r>
      <w:r w:rsidRPr="00233E85">
        <w:rPr>
          <w:sz w:val="18"/>
          <w:szCs w:val="18"/>
        </w:rPr>
        <w:t>P</w:t>
      </w:r>
      <w:r w:rsidRPr="00233E85">
        <w:rPr>
          <w:rFonts w:hint="eastAsia"/>
          <w:sz w:val="18"/>
          <w:szCs w:val="18"/>
        </w:rPr>
        <w:t>适当右移后，电流表和电压表示数分别为</w:t>
      </w:r>
      <w:r w:rsidRPr="00233E85">
        <w:rPr>
          <w:sz w:val="18"/>
          <w:szCs w:val="18"/>
        </w:rPr>
        <w:t>I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、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，则下列叙述一定正确的是</w:t>
      </w:r>
      <w:r w:rsidRPr="00233E85">
        <w:rPr>
          <w:sz w:val="18"/>
          <w:szCs w:val="18"/>
        </w:rPr>
        <w:t xml:space="preserve">  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 xml:space="preserve">   </w:t>
      </w:r>
      <w:r w:rsidRPr="00233E85">
        <w:rPr>
          <w:rFonts w:hint="eastAsia"/>
          <w:sz w:val="18"/>
          <w:szCs w:val="18"/>
        </w:rPr>
        <w:t>）</w:t>
      </w:r>
    </w:p>
    <w:p w:rsidR="00E32BA1" w:rsidRPr="00233E85" w:rsidRDefault="00E32BA1" w:rsidP="005519D5">
      <w:pPr>
        <w:ind w:left="31680" w:hanging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 xml:space="preserve">  A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I</w:t>
      </w:r>
      <w:r w:rsidRPr="00967BFA">
        <w:rPr>
          <w:noProof/>
          <w:sz w:val="18"/>
          <w:szCs w:val="18"/>
        </w:rPr>
        <w:pict>
          <v:shape id="图片 175" o:spid="_x0000_i1028" type="#_x0000_t75" alt="学科网(www.zxxk.com)--教育资源门户，提供试卷、教案、课件、论文、素材及各类教学资源下载，还有大量而丰富的教学相关资讯！" style="width:1.5pt;height:1.5pt;visibility:visible">
            <v:imagedata r:id="rId13" o:title=""/>
          </v:shape>
        </w:pic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﹥</w:t>
      </w:r>
      <w:r w:rsidRPr="00233E85">
        <w:rPr>
          <w:sz w:val="18"/>
          <w:szCs w:val="18"/>
        </w:rPr>
        <w:t>I</w:t>
      </w:r>
      <w:r w:rsidRPr="00233E85">
        <w:rPr>
          <w:sz w:val="18"/>
          <w:szCs w:val="18"/>
          <w:vertAlign w:val="subscript"/>
        </w:rPr>
        <w:t xml:space="preserve">2 </w:t>
      </w:r>
      <w:r w:rsidRPr="00233E85">
        <w:rPr>
          <w:sz w:val="18"/>
          <w:szCs w:val="18"/>
        </w:rPr>
        <w:t xml:space="preserve">     U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﹥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2</w:t>
      </w:r>
    </w:p>
    <w:p w:rsidR="00E32BA1" w:rsidRPr="00233E85" w:rsidRDefault="00E32BA1" w:rsidP="005519D5">
      <w:pPr>
        <w:ind w:left="31680" w:hanging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 xml:space="preserve">  B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﹤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sz w:val="18"/>
          <w:szCs w:val="18"/>
        </w:rPr>
        <w:t xml:space="preserve">     I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大于、小于或等于</w:t>
      </w:r>
      <w:r w:rsidRPr="00233E85">
        <w:rPr>
          <w:sz w:val="18"/>
          <w:szCs w:val="18"/>
        </w:rPr>
        <w:t>I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都有可能</w:t>
      </w:r>
    </w:p>
    <w:p w:rsidR="00E32BA1" w:rsidRPr="00233E85" w:rsidRDefault="00E32BA1" w:rsidP="005519D5">
      <w:pPr>
        <w:ind w:left="31680" w:hanging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 xml:space="preserve">  C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﹤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sz w:val="18"/>
          <w:szCs w:val="18"/>
        </w:rPr>
        <w:t xml:space="preserve">     I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sz w:val="18"/>
          <w:szCs w:val="18"/>
        </w:rPr>
        <w:t>=I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sz w:val="18"/>
          <w:szCs w:val="18"/>
        </w:rPr>
        <w:t xml:space="preserve">  </w:t>
      </w:r>
    </w:p>
    <w:p w:rsidR="00E32BA1" w:rsidRPr="00233E85" w:rsidRDefault="00E32BA1" w:rsidP="005519D5">
      <w:pPr>
        <w:ind w:left="31680" w:hanging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 xml:space="preserve">  D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I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﹥</w:t>
      </w:r>
      <w:r w:rsidRPr="00233E85">
        <w:rPr>
          <w:sz w:val="18"/>
          <w:szCs w:val="18"/>
        </w:rPr>
        <w:t>I</w:t>
      </w:r>
      <w:r w:rsidRPr="00233E85">
        <w:rPr>
          <w:sz w:val="18"/>
          <w:szCs w:val="18"/>
          <w:vertAlign w:val="subscript"/>
        </w:rPr>
        <w:t xml:space="preserve">2 </w:t>
      </w:r>
      <w:r w:rsidRPr="00233E85">
        <w:rPr>
          <w:sz w:val="18"/>
          <w:szCs w:val="18"/>
        </w:rPr>
        <w:t xml:space="preserve">     U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大于、小于或等于</w:t>
      </w:r>
      <w:r w:rsidRPr="00233E85">
        <w:rPr>
          <w:sz w:val="18"/>
          <w:szCs w:val="18"/>
        </w:rPr>
        <w:t>U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都有可能</w:t>
      </w:r>
    </w:p>
    <w:p w:rsidR="00E32BA1" w:rsidRPr="00233E85" w:rsidRDefault="00E32BA1" w:rsidP="005519D5">
      <w:pPr>
        <w:ind w:left="31680" w:hangingChars="200" w:firstLine="31680"/>
        <w:rPr>
          <w:rFonts w:ascii="宋体"/>
          <w:color w:val="0D0D0D"/>
          <w:sz w:val="18"/>
          <w:szCs w:val="18"/>
        </w:rPr>
      </w:pPr>
    </w:p>
    <w:p w:rsidR="00E32BA1" w:rsidRPr="00150BB6" w:rsidRDefault="00E32BA1" w:rsidP="00233E85">
      <w:pPr>
        <w:rPr>
          <w:rFonts w:ascii="宋体"/>
          <w:b/>
          <w:szCs w:val="21"/>
        </w:rPr>
      </w:pPr>
      <w:r>
        <w:rPr>
          <w:noProof/>
        </w:rPr>
        <w:pict>
          <v:shape id="图片 127" o:spid="_x0000_s1096" type="#_x0000_t75" style="position:absolute;left:0;text-align:left;margin-left:279.3pt;margin-top:13.65pt;width:122.35pt;height:85.75pt;z-index:251654656;visibility:visible" wrapcoords="-133 0 -133 21411 21600 21411 21600 0 -133 0">
            <v:imagedata r:id="rId14" o:title=""/>
            <w10:wrap type="tight"/>
          </v:shape>
        </w:pict>
      </w:r>
      <w:r w:rsidRPr="00150BB6">
        <w:rPr>
          <w:rFonts w:ascii="宋体" w:hAnsi="宋体" w:hint="eastAsia"/>
          <w:b/>
          <w:szCs w:val="21"/>
        </w:rPr>
        <w:t>当堂巩固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宋体" w:hAnsi="宋体"/>
          <w:sz w:val="18"/>
          <w:szCs w:val="18"/>
        </w:rPr>
        <w:t>1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Times New Roman" w:hAnsi="Times New Roman" w:hint="eastAsia"/>
          <w:sz w:val="18"/>
          <w:szCs w:val="18"/>
        </w:rPr>
        <w:t>在图所示的电路中，电源电压不变．闭合开关后，滑动变阻器的滑片</w:t>
      </w:r>
      <w:r w:rsidRPr="00233E85">
        <w:rPr>
          <w:rFonts w:ascii="Times New Roman" w:hAnsi="Times New Roman"/>
          <w:sz w:val="18"/>
          <w:szCs w:val="18"/>
        </w:rPr>
        <w:t>P</w:t>
      </w:r>
      <w:r w:rsidRPr="00233E85">
        <w:rPr>
          <w:rFonts w:ascii="Times New Roman" w:hAnsi="Times New Roman" w:hint="eastAsia"/>
          <w:sz w:val="18"/>
          <w:szCs w:val="18"/>
        </w:rPr>
        <w:t>向右端滑动时（</w:t>
      </w:r>
      <w:r w:rsidRPr="00233E85">
        <w:rPr>
          <w:rFonts w:ascii="Times New Roman" w:hAnsi="Times New Roman"/>
          <w:sz w:val="18"/>
          <w:szCs w:val="18"/>
        </w:rPr>
        <w:t xml:space="preserve">    </w:t>
      </w:r>
      <w:r w:rsidRPr="00233E85">
        <w:rPr>
          <w:rFonts w:ascii="Times New Roman" w:hAnsi="Times New Roman" w:hint="eastAsia"/>
          <w:sz w:val="18"/>
          <w:szCs w:val="18"/>
        </w:rPr>
        <w:t>）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A</w:t>
      </w:r>
      <w:r w:rsidRPr="00233E85">
        <w:rPr>
          <w:rFonts w:ascii="Times New Roman" w:hAnsi="Times New Roman" w:hint="eastAsia"/>
          <w:sz w:val="18"/>
          <w:szCs w:val="18"/>
        </w:rPr>
        <w:t>．电流表示数减小，电压表示数不变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B</w:t>
      </w:r>
      <w:r w:rsidRPr="00233E85">
        <w:rPr>
          <w:rFonts w:ascii="Times New Roman" w:hAnsi="Times New Roman" w:hint="eastAsia"/>
          <w:sz w:val="18"/>
          <w:szCs w:val="18"/>
        </w:rPr>
        <w:t>．电流表示数增大，电压表示数不变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shape id="图片 136" o:spid="_x0000_s1097" type="#_x0000_t75" alt="21世纪教育网 -- 中国最大型、最专业的中小学教育资源门户网站" style="position:absolute;left:0;text-align:left;margin-left:349.2pt;margin-top:14.9pt;width:78.8pt;height:85.8pt;z-index:251657728;visibility:visible">
            <v:imagedata r:id="rId15" o:title=""/>
            <w10:wrap type="square"/>
          </v:shape>
        </w:pict>
      </w:r>
      <w:r w:rsidRPr="00233E85">
        <w:rPr>
          <w:rFonts w:ascii="Times New Roman" w:hAnsi="Times New Roman"/>
          <w:sz w:val="18"/>
          <w:szCs w:val="18"/>
        </w:rPr>
        <w:t>C</w:t>
      </w:r>
      <w:r w:rsidRPr="00233E85">
        <w:rPr>
          <w:rFonts w:ascii="Times New Roman" w:hAnsi="Times New Roman" w:hint="eastAsia"/>
          <w:sz w:val="18"/>
          <w:szCs w:val="18"/>
        </w:rPr>
        <w:t>．电压表与电流表的示数比不变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D</w:t>
      </w:r>
      <w:r w:rsidRPr="00233E85">
        <w:rPr>
          <w:rFonts w:ascii="Times New Roman" w:hAnsi="Times New Roman" w:hint="eastAsia"/>
          <w:sz w:val="18"/>
          <w:szCs w:val="18"/>
        </w:rPr>
        <w:t>．电流表与电压表的示数比增大</w:t>
      </w:r>
    </w:p>
    <w:p w:rsidR="00E32BA1" w:rsidRPr="00B74654" w:rsidRDefault="00E32BA1" w:rsidP="00B74654">
      <w:pPr>
        <w:pStyle w:val="NormalWeb"/>
        <w:spacing w:before="0" w:beforeAutospacing="0" w:after="0" w:afterAutospacing="0"/>
        <w:rPr>
          <w:rFonts w:ascii="宋体"/>
          <w:sz w:val="18"/>
          <w:szCs w:val="18"/>
        </w:rPr>
      </w:pPr>
      <w:r w:rsidRPr="00233E85">
        <w:rPr>
          <w:rFonts w:ascii="宋体" w:hAnsi="宋体"/>
          <w:sz w:val="18"/>
          <w:szCs w:val="18"/>
        </w:rPr>
        <w:t>2</w:t>
      </w:r>
      <w:r w:rsidRPr="00233E85">
        <w:rPr>
          <w:rFonts w:ascii="宋体" w:hAnsi="宋体" w:hint="eastAsia"/>
          <w:sz w:val="18"/>
          <w:szCs w:val="18"/>
        </w:rPr>
        <w:t>、（</w:t>
      </w:r>
      <w:r w:rsidRPr="00233E85">
        <w:rPr>
          <w:rFonts w:ascii="宋体" w:hAnsi="宋体"/>
          <w:sz w:val="18"/>
          <w:szCs w:val="18"/>
        </w:rPr>
        <w:t>2013</w:t>
      </w:r>
      <w:r w:rsidRPr="00233E85">
        <w:rPr>
          <w:rFonts w:ascii="宋体" w:hAnsi="宋体" w:hint="eastAsia"/>
          <w:sz w:val="18"/>
          <w:szCs w:val="18"/>
        </w:rPr>
        <w:t>湖州市）</w:t>
      </w:r>
      <w:r w:rsidRPr="00233E85">
        <w:rPr>
          <w:rFonts w:ascii="宋体" w:hAnsi="宋体"/>
          <w:sz w:val="18"/>
          <w:szCs w:val="18"/>
        </w:rPr>
        <w:t xml:space="preserve"> </w:t>
      </w:r>
      <w:r w:rsidRPr="00233E85">
        <w:rPr>
          <w:rFonts w:ascii="宋体" w:hAnsi="宋体" w:hint="eastAsia"/>
          <w:sz w:val="18"/>
          <w:szCs w:val="18"/>
        </w:rPr>
        <w:t>如图为旋转式变阻器的结构图，</w:t>
      </w:r>
      <w:r w:rsidRPr="00233E85">
        <w:rPr>
          <w:rFonts w:ascii="宋体" w:hAnsi="宋体"/>
          <w:sz w:val="18"/>
          <w:szCs w:val="18"/>
        </w:rPr>
        <w:t>a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/>
          <w:sz w:val="18"/>
          <w:szCs w:val="18"/>
        </w:rPr>
        <w:t>b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/>
          <w:sz w:val="18"/>
          <w:szCs w:val="18"/>
        </w:rPr>
        <w:t>c</w:t>
      </w:r>
      <w:r w:rsidRPr="00233E85">
        <w:rPr>
          <w:rFonts w:ascii="宋体" w:hAnsi="宋体" w:hint="eastAsia"/>
          <w:sz w:val="18"/>
          <w:szCs w:val="18"/>
        </w:rPr>
        <w:t>为变阻器的三个接线柱，</w:t>
      </w:r>
      <w:r w:rsidRPr="00233E85">
        <w:rPr>
          <w:rFonts w:ascii="宋体" w:hAnsi="宋体"/>
          <w:sz w:val="18"/>
          <w:szCs w:val="18"/>
        </w:rPr>
        <w:t>d</w:t>
      </w:r>
      <w:r w:rsidRPr="00233E85">
        <w:rPr>
          <w:rFonts w:ascii="宋体" w:hAnsi="宋体" w:hint="eastAsia"/>
          <w:sz w:val="18"/>
          <w:szCs w:val="18"/>
        </w:rPr>
        <w:t>为旋钮触片。将该变阻器接入电路中调节灯泡的亮度，当顺时针旋转旋钮触片时，灯光变亮，则应连接接线柱</w:t>
      </w:r>
      <w:r w:rsidRPr="00233E85">
        <w:rPr>
          <w:rFonts w:ascii="宋体" w:hAnsi="宋体"/>
          <w:sz w:val="18"/>
          <w:szCs w:val="18"/>
        </w:rPr>
        <w:t>_______(</w:t>
      </w:r>
      <w:r w:rsidRPr="00233E85">
        <w:rPr>
          <w:rFonts w:ascii="宋体" w:hAnsi="宋体" w:hint="eastAsia"/>
          <w:sz w:val="18"/>
          <w:szCs w:val="18"/>
        </w:rPr>
        <w:t>选填“</w:t>
      </w:r>
      <w:r w:rsidRPr="00233E85">
        <w:rPr>
          <w:rFonts w:ascii="宋体" w:hAnsi="宋体"/>
          <w:sz w:val="18"/>
          <w:szCs w:val="18"/>
        </w:rPr>
        <w:t>a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/>
          <w:sz w:val="18"/>
          <w:szCs w:val="18"/>
        </w:rPr>
        <w:t>b</w:t>
      </w:r>
      <w:r w:rsidRPr="00233E85">
        <w:rPr>
          <w:rFonts w:ascii="宋体" w:hAnsi="宋体" w:hint="eastAsia"/>
          <w:sz w:val="18"/>
          <w:szCs w:val="18"/>
        </w:rPr>
        <w:t>”</w:t>
      </w:r>
      <w:r w:rsidRPr="00233E85">
        <w:rPr>
          <w:rFonts w:ascii="宋体" w:hAnsi="宋体"/>
          <w:sz w:val="18"/>
          <w:szCs w:val="18"/>
        </w:rPr>
        <w:t xml:space="preserve"> </w:t>
      </w:r>
      <w:r w:rsidRPr="00233E85">
        <w:rPr>
          <w:rFonts w:ascii="宋体" w:hAnsi="宋体" w:hint="eastAsia"/>
          <w:sz w:val="18"/>
          <w:szCs w:val="18"/>
        </w:rPr>
        <w:t>、“</w:t>
      </w:r>
      <w:r w:rsidRPr="00233E85">
        <w:rPr>
          <w:rFonts w:ascii="宋体" w:hAnsi="宋体"/>
          <w:sz w:val="18"/>
          <w:szCs w:val="18"/>
        </w:rPr>
        <w:t>b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/>
          <w:sz w:val="18"/>
          <w:szCs w:val="18"/>
        </w:rPr>
        <w:t>c</w:t>
      </w:r>
      <w:r w:rsidRPr="00233E85">
        <w:rPr>
          <w:rFonts w:ascii="宋体" w:hAnsi="宋体" w:hint="eastAsia"/>
          <w:sz w:val="18"/>
          <w:szCs w:val="18"/>
        </w:rPr>
        <w:t>”</w:t>
      </w:r>
      <w:r w:rsidRPr="00233E85">
        <w:rPr>
          <w:rFonts w:ascii="宋体" w:hAnsi="宋体"/>
          <w:sz w:val="18"/>
          <w:szCs w:val="18"/>
        </w:rPr>
        <w:t xml:space="preserve"> </w:t>
      </w:r>
      <w:r w:rsidRPr="00233E85">
        <w:rPr>
          <w:rFonts w:ascii="宋体" w:hAnsi="宋体" w:hint="eastAsia"/>
          <w:sz w:val="18"/>
          <w:szCs w:val="18"/>
        </w:rPr>
        <w:t>或“</w:t>
      </w:r>
      <w:r w:rsidRPr="00233E85">
        <w:rPr>
          <w:rFonts w:ascii="宋体" w:hAnsi="宋体"/>
          <w:sz w:val="18"/>
          <w:szCs w:val="18"/>
        </w:rPr>
        <w:t>a</w:t>
      </w:r>
      <w:r w:rsidRPr="00233E85"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/>
          <w:sz w:val="18"/>
          <w:szCs w:val="18"/>
        </w:rPr>
        <w:t>c</w:t>
      </w:r>
      <w:r w:rsidRPr="00233E85">
        <w:rPr>
          <w:rFonts w:ascii="宋体" w:hAnsi="宋体" w:hint="eastAsia"/>
          <w:sz w:val="18"/>
          <w:szCs w:val="18"/>
        </w:rPr>
        <w:t>”</w:t>
      </w:r>
      <w:r w:rsidRPr="00233E85">
        <w:rPr>
          <w:rFonts w:ascii="宋体" w:hAnsi="宋体"/>
          <w:sz w:val="18"/>
          <w:szCs w:val="18"/>
        </w:rPr>
        <w:t xml:space="preserve"> )</w:t>
      </w:r>
      <w:r w:rsidRPr="00233E85">
        <w:rPr>
          <w:rFonts w:ascii="宋体" w:hAnsi="宋体" w:hint="eastAsia"/>
          <w:sz w:val="18"/>
          <w:szCs w:val="18"/>
        </w:rPr>
        <w:t>和灯泡</w:t>
      </w:r>
      <w:r w:rsidRPr="00233E85">
        <w:rPr>
          <w:rFonts w:ascii="宋体" w:hAnsi="宋体"/>
          <w:sz w:val="18"/>
          <w:szCs w:val="18"/>
        </w:rPr>
        <w:t>_________</w:t>
      </w:r>
      <w:r w:rsidRPr="00233E85">
        <w:rPr>
          <w:rFonts w:ascii="宋体" w:hAnsi="宋体" w:hint="eastAsia"/>
          <w:sz w:val="18"/>
          <w:szCs w:val="18"/>
        </w:rPr>
        <w:t>联后接入电路中。</w:t>
      </w:r>
      <w:r w:rsidRPr="00233E85">
        <w:rPr>
          <w:rFonts w:ascii="宋体" w:hAnsi="宋体"/>
          <w:sz w:val="18"/>
          <w:szCs w:val="18"/>
        </w:rPr>
        <w:t xml:space="preserve">  </w:t>
      </w:r>
    </w:p>
    <w:p w:rsidR="00E32BA1" w:rsidRPr="00233E85" w:rsidRDefault="00E32BA1" w:rsidP="00233E85">
      <w:pPr>
        <w:rPr>
          <w:color w:val="FF0000"/>
          <w:sz w:val="18"/>
          <w:szCs w:val="18"/>
        </w:rPr>
      </w:pPr>
      <w:r>
        <w:rPr>
          <w:noProof/>
        </w:rPr>
        <w:pict>
          <v:shape id="图片 180" o:spid="_x0000_s1098" type="#_x0000_t75" alt="学科网(www.zxxk.com)--教育资源门户，提供试卷、教案、课件、论文、素材及各类教学资源下载，还有大量而丰富的教学相关资讯！" style="position:absolute;left:0;text-align:left;margin-left:298.8pt;margin-top:7.85pt;width:120.8pt;height:143.65pt;z-index:251661824;visibility:visible">
            <v:imagedata r:id="rId16" o:title=""/>
            <w10:wrap type="square"/>
          </v:shape>
        </w:pic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>2013</w:t>
      </w:r>
      <w:r w:rsidRPr="00233E85">
        <w:rPr>
          <w:rFonts w:hint="eastAsia"/>
          <w:sz w:val="18"/>
          <w:szCs w:val="18"/>
        </w:rPr>
        <w:t>辽宁葫芦岛）如图</w:t>
      </w:r>
      <w:r w:rsidRPr="00233E85">
        <w:rPr>
          <w:sz w:val="18"/>
          <w:szCs w:val="18"/>
        </w:rPr>
        <w:t>2</w:t>
      </w:r>
      <w:r w:rsidRPr="00233E85">
        <w:rPr>
          <w:rFonts w:hint="eastAsia"/>
          <w:sz w:val="18"/>
          <w:szCs w:val="18"/>
        </w:rPr>
        <w:t>所示，电源电压保持不变，灯泡的电阻不变且与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0</w:t>
      </w:r>
      <w:r w:rsidRPr="00233E85">
        <w:rPr>
          <w:rFonts w:hint="eastAsia"/>
          <w:sz w:val="18"/>
          <w:szCs w:val="18"/>
        </w:rPr>
        <w:t>的电阻相等。闭合开关</w:t>
      </w:r>
      <w:r w:rsidRPr="00233E85">
        <w:rPr>
          <w:sz w:val="18"/>
          <w:szCs w:val="18"/>
        </w:rPr>
        <w:t>S</w:t>
      </w:r>
      <w:r w:rsidRPr="00233E85">
        <w:rPr>
          <w:rFonts w:hint="eastAsia"/>
          <w:sz w:val="18"/>
          <w:szCs w:val="18"/>
        </w:rPr>
        <w:t>，当滑片</w:t>
      </w:r>
      <w:r w:rsidRPr="00233E85">
        <w:rPr>
          <w:sz w:val="18"/>
          <w:szCs w:val="18"/>
        </w:rPr>
        <w:t>S</w:t>
      </w:r>
      <w:r w:rsidRPr="00233E85">
        <w:rPr>
          <w:rFonts w:hint="eastAsia"/>
          <w:sz w:val="18"/>
          <w:szCs w:val="18"/>
        </w:rPr>
        <w:t>从中点向右滑到某一点时，下列有关说法正确的是</w:t>
      </w:r>
      <w:r w:rsidRPr="00233E85">
        <w:rPr>
          <w:sz w:val="18"/>
          <w:szCs w:val="18"/>
        </w:rPr>
        <w:t xml:space="preserve"> 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 xml:space="preserve">     </w:t>
      </w:r>
      <w:r w:rsidRPr="00233E85">
        <w:rPr>
          <w:rFonts w:hint="eastAsia"/>
          <w:sz w:val="18"/>
          <w:szCs w:val="18"/>
        </w:rPr>
        <w:t>）</w:t>
      </w:r>
      <w:r w:rsidRPr="00233E85">
        <w:rPr>
          <w:rFonts w:hint="eastAsia"/>
          <w:color w:val="FF0000"/>
          <w:sz w:val="18"/>
          <w:szCs w:val="18"/>
        </w:rPr>
        <w:t>（说明：插图不清晰，右上端为电压表</w:t>
      </w:r>
      <w:r w:rsidRPr="00233E85">
        <w:rPr>
          <w:color w:val="FF0000"/>
          <w:sz w:val="18"/>
          <w:szCs w:val="18"/>
        </w:rPr>
        <w:t>V</w:t>
      </w:r>
      <w:r w:rsidRPr="00233E85">
        <w:rPr>
          <w:color w:val="FF0000"/>
          <w:sz w:val="18"/>
          <w:szCs w:val="18"/>
          <w:vertAlign w:val="subscript"/>
        </w:rPr>
        <w:t>2</w:t>
      </w:r>
      <w:r w:rsidRPr="00233E85">
        <w:rPr>
          <w:rFonts w:hint="eastAsia"/>
          <w:color w:val="FF0000"/>
          <w:sz w:val="18"/>
          <w:szCs w:val="18"/>
        </w:rPr>
        <w:t>，左下端为电压表</w:t>
      </w:r>
      <w:r w:rsidRPr="00233E85">
        <w:rPr>
          <w:color w:val="FF0000"/>
          <w:sz w:val="18"/>
          <w:szCs w:val="18"/>
        </w:rPr>
        <w:t>V</w:t>
      </w:r>
      <w:r w:rsidRPr="00233E85">
        <w:rPr>
          <w:color w:val="FF0000"/>
          <w:sz w:val="18"/>
          <w:szCs w:val="18"/>
          <w:vertAlign w:val="subscript"/>
        </w:rPr>
        <w:t xml:space="preserve">1 </w:t>
      </w:r>
      <w:r w:rsidRPr="00233E85">
        <w:rPr>
          <w:rFonts w:hint="eastAsia"/>
          <w:color w:val="FF0000"/>
          <w:sz w:val="18"/>
          <w:szCs w:val="18"/>
        </w:rPr>
        <w:t>。）</w:t>
      </w:r>
    </w:p>
    <w:p w:rsidR="00E32BA1" w:rsidRPr="00233E85" w:rsidRDefault="00E32BA1" w:rsidP="00233E85">
      <w:pPr>
        <w:rPr>
          <w:sz w:val="18"/>
          <w:szCs w:val="18"/>
        </w:rPr>
      </w:pPr>
      <w:r w:rsidRPr="00233E85">
        <w:rPr>
          <w:sz w:val="18"/>
          <w:szCs w:val="18"/>
        </w:rPr>
        <w:t xml:space="preserve">A. </w:t>
      </w:r>
      <w:r w:rsidRPr="00233E85">
        <w:rPr>
          <w:rFonts w:hint="eastAsia"/>
          <w:sz w:val="18"/>
          <w:szCs w:val="18"/>
        </w:rPr>
        <w:t>电流表</w:t>
      </w: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的示数变大，电压表</w:t>
      </w:r>
      <w:r w:rsidRPr="00233E85">
        <w:rPr>
          <w:sz w:val="18"/>
          <w:szCs w:val="18"/>
        </w:rPr>
        <w:t>V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与</w:t>
      </w:r>
      <w:r w:rsidRPr="00233E85">
        <w:rPr>
          <w:sz w:val="18"/>
          <w:szCs w:val="18"/>
        </w:rPr>
        <w:t>V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的示数均变小</w:t>
      </w:r>
    </w:p>
    <w:p w:rsidR="00E32BA1" w:rsidRPr="00233E85" w:rsidRDefault="00E32BA1" w:rsidP="00233E85">
      <w:pPr>
        <w:rPr>
          <w:sz w:val="18"/>
          <w:szCs w:val="18"/>
        </w:rPr>
      </w:pPr>
      <w:r w:rsidRPr="00233E85">
        <w:rPr>
          <w:sz w:val="18"/>
          <w:szCs w:val="18"/>
        </w:rPr>
        <w:t>B</w:t>
      </w:r>
      <w:r w:rsidRPr="00233E85">
        <w:rPr>
          <w:rFonts w:hint="eastAsia"/>
          <w:sz w:val="18"/>
          <w:szCs w:val="18"/>
        </w:rPr>
        <w:t>．电压表</w:t>
      </w:r>
      <w:r w:rsidRPr="00233E85">
        <w:rPr>
          <w:sz w:val="18"/>
          <w:szCs w:val="18"/>
        </w:rPr>
        <w:t>V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与电流表</w:t>
      </w: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的示数比值变小</w:t>
      </w:r>
    </w:p>
    <w:p w:rsidR="00E32BA1" w:rsidRPr="00233E85" w:rsidRDefault="00E32BA1" w:rsidP="00233E85">
      <w:pPr>
        <w:rPr>
          <w:sz w:val="18"/>
          <w:szCs w:val="18"/>
        </w:rPr>
      </w:pPr>
      <w:r w:rsidRPr="00233E85">
        <w:rPr>
          <w:sz w:val="18"/>
          <w:szCs w:val="18"/>
        </w:rPr>
        <w:t>C</w:t>
      </w:r>
      <w:r w:rsidRPr="00233E85">
        <w:rPr>
          <w:rFonts w:hint="eastAsia"/>
          <w:sz w:val="18"/>
          <w:szCs w:val="18"/>
        </w:rPr>
        <w:t>．电压表</w:t>
      </w:r>
      <w:r w:rsidRPr="00233E85">
        <w:rPr>
          <w:sz w:val="18"/>
          <w:szCs w:val="18"/>
        </w:rPr>
        <w:t>V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与电流表</w:t>
      </w: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的示数比</w:t>
      </w:r>
      <w:r w:rsidRPr="00967BFA">
        <w:rPr>
          <w:noProof/>
          <w:sz w:val="18"/>
          <w:szCs w:val="18"/>
        </w:rPr>
        <w:pict>
          <v:shape id="图片 179" o:spid="_x0000_i1029" type="#_x0000_t75" alt="学科网(www.zxxk.com)--教育资源门户，提供试卷、教案、课件、论文、素材及各类教学资源下载，还有大量而丰富的教学相关资讯！" style="width:1.5pt;height:1.5pt;visibility:visible">
            <v:imagedata r:id="rId17" o:title=""/>
          </v:shape>
        </w:pict>
      </w:r>
      <w:r w:rsidRPr="00233E85">
        <w:rPr>
          <w:rFonts w:hint="eastAsia"/>
          <w:sz w:val="18"/>
          <w:szCs w:val="18"/>
        </w:rPr>
        <w:t>值变大</w:t>
      </w:r>
    </w:p>
    <w:p w:rsidR="00E32BA1" w:rsidRDefault="00E32BA1" w:rsidP="00B74654">
      <w:pPr>
        <w:rPr>
          <w:sz w:val="18"/>
          <w:szCs w:val="18"/>
        </w:rPr>
      </w:pPr>
      <w:r w:rsidRPr="00233E85">
        <w:rPr>
          <w:sz w:val="18"/>
          <w:szCs w:val="18"/>
        </w:rPr>
        <w:t>D</w:t>
      </w:r>
      <w:r w:rsidRPr="00233E85">
        <w:rPr>
          <w:rFonts w:hint="eastAsia"/>
          <w:sz w:val="18"/>
          <w:szCs w:val="18"/>
        </w:rPr>
        <w:t>．电压表</w:t>
      </w:r>
      <w:r w:rsidRPr="00233E85">
        <w:rPr>
          <w:sz w:val="18"/>
          <w:szCs w:val="18"/>
        </w:rPr>
        <w:t>V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、</w:t>
      </w:r>
      <w:r w:rsidRPr="00233E85">
        <w:rPr>
          <w:sz w:val="18"/>
          <w:szCs w:val="18"/>
        </w:rPr>
        <w:t>V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的示数差与电流表</w:t>
      </w: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的示数之比变大</w:t>
      </w:r>
    </w:p>
    <w:p w:rsidR="00E32BA1" w:rsidRPr="00B74654" w:rsidRDefault="00E32BA1" w:rsidP="00B74654">
      <w:pPr>
        <w:rPr>
          <w:sz w:val="18"/>
          <w:szCs w:val="18"/>
        </w:rPr>
      </w:pPr>
    </w:p>
    <w:p w:rsidR="00E32BA1" w:rsidRPr="00150BB6" w:rsidRDefault="00E32BA1" w:rsidP="00DE1432">
      <w:pPr>
        <w:rPr>
          <w:b/>
          <w:szCs w:val="21"/>
        </w:rPr>
      </w:pPr>
      <w:r w:rsidRPr="00150BB6">
        <w:rPr>
          <w:rFonts w:hint="eastAsia"/>
          <w:b/>
          <w:szCs w:val="21"/>
        </w:rPr>
        <w:t>二、由开关的通断引起的电路变化</w:t>
      </w:r>
    </w:p>
    <w:p w:rsidR="00E32BA1" w:rsidRPr="00233E85" w:rsidRDefault="00E32BA1" w:rsidP="00233E85">
      <w:pPr>
        <w:snapToGrid w:val="0"/>
        <w:jc w:val="left"/>
        <w:rPr>
          <w:rFonts w:ascii="宋体"/>
          <w:color w:val="0D0D0D"/>
          <w:sz w:val="18"/>
          <w:szCs w:val="18"/>
        </w:rPr>
      </w:pPr>
      <w:r>
        <w:rPr>
          <w:rFonts w:ascii="宋体" w:hAnsi="宋体"/>
          <w:color w:val="0D0D0D"/>
          <w:sz w:val="18"/>
          <w:szCs w:val="18"/>
        </w:rPr>
        <w:t>6</w:t>
      </w:r>
      <w:r>
        <w:rPr>
          <w:rFonts w:ascii="宋体" w:hAnsi="宋体" w:hint="eastAsia"/>
          <w:color w:val="0D0D0D"/>
          <w:sz w:val="18"/>
          <w:szCs w:val="18"/>
        </w:rPr>
        <w:t>、</w:t>
      </w:r>
      <w:r w:rsidRPr="00233E85">
        <w:rPr>
          <w:rFonts w:ascii="宋体" w:hAnsi="宋体" w:hint="eastAsia"/>
          <w:color w:val="0D0D0D"/>
          <w:sz w:val="18"/>
          <w:szCs w:val="18"/>
        </w:rPr>
        <w:t>如左下图所示电路中，电源电压保持不变，闭合开关</w:t>
      </w:r>
      <w:r w:rsidRPr="00233E85">
        <w:rPr>
          <w:rFonts w:ascii="宋体" w:hAnsi="宋体"/>
          <w:color w:val="0D0D0D"/>
          <w:sz w:val="18"/>
          <w:szCs w:val="18"/>
        </w:rPr>
        <w:t>S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hint="eastAsia"/>
          <w:color w:val="0D0D0D"/>
          <w:sz w:val="18"/>
          <w:szCs w:val="18"/>
        </w:rPr>
        <w:t>、</w:t>
      </w:r>
      <w:r w:rsidRPr="00233E85">
        <w:rPr>
          <w:rFonts w:ascii="宋体" w:hAnsi="宋体"/>
          <w:color w:val="0D0D0D"/>
          <w:sz w:val="18"/>
          <w:szCs w:val="18"/>
        </w:rPr>
        <w:t>S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2</w:t>
      </w:r>
      <w:r w:rsidRPr="00233E85">
        <w:rPr>
          <w:rFonts w:ascii="宋体" w:hAnsi="宋体" w:hint="eastAsia"/>
          <w:color w:val="0D0D0D"/>
          <w:sz w:val="18"/>
          <w:szCs w:val="18"/>
        </w:rPr>
        <w:t>，两灯都发光；当把开关</w:t>
      </w:r>
      <w:r w:rsidRPr="00233E85">
        <w:rPr>
          <w:rFonts w:ascii="宋体" w:hAnsi="宋体"/>
          <w:color w:val="0D0D0D"/>
          <w:sz w:val="18"/>
          <w:szCs w:val="18"/>
        </w:rPr>
        <w:t>S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2</w:t>
      </w:r>
      <w:r w:rsidRPr="00233E85">
        <w:rPr>
          <w:rFonts w:ascii="宋体" w:hAnsi="宋体" w:hint="eastAsia"/>
          <w:color w:val="0D0D0D"/>
          <w:sz w:val="18"/>
          <w:szCs w:val="18"/>
        </w:rPr>
        <w:t>断开时，灯泡</w:t>
      </w:r>
      <w:r w:rsidRPr="00233E85">
        <w:rPr>
          <w:rFonts w:ascii="宋体" w:hAnsi="宋体"/>
          <w:color w:val="0D0D0D"/>
          <w:sz w:val="18"/>
          <w:szCs w:val="18"/>
        </w:rPr>
        <w:t>L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hint="eastAsia"/>
          <w:color w:val="0D0D0D"/>
          <w:sz w:val="18"/>
          <w:szCs w:val="18"/>
        </w:rPr>
        <w:t>的亮度及电流表示数的变化情况是…（</w:t>
      </w:r>
      <w:r w:rsidRPr="00233E85">
        <w:rPr>
          <w:rFonts w:ascii="宋体" w:hAnsi="宋体"/>
          <w:color w:val="0D0D0D"/>
          <w:sz w:val="18"/>
          <w:szCs w:val="18"/>
        </w:rPr>
        <w:t xml:space="preserve">     </w:t>
      </w:r>
      <w:r w:rsidRPr="00233E85">
        <w:rPr>
          <w:rFonts w:ascii="宋体" w:hAnsi="宋体" w:hint="eastAsia"/>
          <w:color w:val="0D0D0D"/>
          <w:sz w:val="18"/>
          <w:szCs w:val="18"/>
        </w:rPr>
        <w:t>）</w:t>
      </w:r>
    </w:p>
    <w:p w:rsidR="00E32BA1" w:rsidRPr="00233E85" w:rsidRDefault="00E32BA1" w:rsidP="00233E85">
      <w:pPr>
        <w:keepNext/>
        <w:numPr>
          <w:ilvl w:val="0"/>
          <w:numId w:val="2"/>
        </w:numPr>
        <w:autoSpaceDE w:val="0"/>
        <w:autoSpaceDN w:val="0"/>
        <w:adjustRightInd w:val="0"/>
        <w:snapToGrid w:val="0"/>
        <w:jc w:val="left"/>
        <w:rPr>
          <w:rFonts w:ascii="宋体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L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cs="宋体" w:hint="eastAsia"/>
          <w:color w:val="0D0D0D"/>
          <w:sz w:val="18"/>
          <w:szCs w:val="18"/>
          <w:lang w:val="zh-CN"/>
        </w:rPr>
        <w:t>亮度增大，电流表示数不变</w:t>
      </w:r>
      <w:r w:rsidRPr="00233E85">
        <w:rPr>
          <w:rFonts w:ascii="宋体" w:hAnsi="宋体" w:cs="宋体"/>
          <w:color w:val="0D0D0D"/>
          <w:sz w:val="18"/>
          <w:szCs w:val="18"/>
        </w:rPr>
        <w:t xml:space="preserve">          </w:t>
      </w:r>
      <w:r w:rsidRPr="00233E85">
        <w:rPr>
          <w:rFonts w:ascii="宋体" w:hAnsi="宋体"/>
          <w:color w:val="0D0D0D"/>
          <w:sz w:val="18"/>
          <w:szCs w:val="18"/>
        </w:rPr>
        <w:t>B</w:t>
      </w:r>
      <w:r w:rsidRPr="00233E85">
        <w:rPr>
          <w:rFonts w:ascii="宋体" w:hAnsi="宋体" w:hint="eastAsia"/>
          <w:color w:val="0D0D0D"/>
          <w:sz w:val="18"/>
          <w:szCs w:val="18"/>
        </w:rPr>
        <w:t>．</w:t>
      </w:r>
      <w:r w:rsidRPr="00233E85">
        <w:rPr>
          <w:rFonts w:ascii="宋体" w:hAnsi="宋体"/>
          <w:color w:val="0D0D0D"/>
          <w:sz w:val="18"/>
          <w:szCs w:val="18"/>
        </w:rPr>
        <w:t>L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cs="宋体" w:hint="eastAsia"/>
          <w:color w:val="0D0D0D"/>
          <w:sz w:val="18"/>
          <w:szCs w:val="18"/>
          <w:lang w:val="zh-CN"/>
        </w:rPr>
        <w:t>亮度不变，电流表示数不变</w:t>
      </w:r>
      <w:r w:rsidRPr="00233E85">
        <w:rPr>
          <w:rFonts w:ascii="宋体" w:hAnsi="宋体"/>
          <w:color w:val="0D0D0D"/>
          <w:sz w:val="18"/>
          <w:szCs w:val="18"/>
        </w:rPr>
        <w:t xml:space="preserve"> </w:t>
      </w:r>
    </w:p>
    <w:p w:rsidR="00E32BA1" w:rsidRPr="00233E85" w:rsidRDefault="00E32BA1" w:rsidP="00233E85">
      <w:pPr>
        <w:autoSpaceDE w:val="0"/>
        <w:autoSpaceDN w:val="0"/>
        <w:adjustRightInd w:val="0"/>
        <w:snapToGrid w:val="0"/>
        <w:jc w:val="left"/>
        <w:rPr>
          <w:rFonts w:ascii="宋体" w:cs="宋体"/>
          <w:color w:val="0D0D0D"/>
          <w:sz w:val="18"/>
          <w:szCs w:val="18"/>
          <w:lang w:val="zh-CN"/>
        </w:rPr>
      </w:pPr>
      <w:r w:rsidRPr="00233E85">
        <w:rPr>
          <w:rFonts w:ascii="宋体" w:hAnsi="宋体"/>
          <w:color w:val="0D0D0D"/>
          <w:sz w:val="18"/>
          <w:szCs w:val="18"/>
        </w:rPr>
        <w:t>C</w:t>
      </w:r>
      <w:r w:rsidRPr="00233E85">
        <w:rPr>
          <w:rFonts w:ascii="宋体" w:hAnsi="宋体" w:hint="eastAsia"/>
          <w:color w:val="0D0D0D"/>
          <w:sz w:val="18"/>
          <w:szCs w:val="18"/>
        </w:rPr>
        <w:t>．</w:t>
      </w:r>
      <w:r w:rsidRPr="00233E85">
        <w:rPr>
          <w:rFonts w:ascii="宋体" w:hAnsi="宋体"/>
          <w:color w:val="0D0D0D"/>
          <w:sz w:val="18"/>
          <w:szCs w:val="18"/>
        </w:rPr>
        <w:t>L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cs="宋体" w:hint="eastAsia"/>
          <w:color w:val="0D0D0D"/>
          <w:sz w:val="18"/>
          <w:szCs w:val="18"/>
          <w:lang w:val="zh-CN"/>
        </w:rPr>
        <w:t>亮度不变，电流表示数变小</w:t>
      </w:r>
      <w:r w:rsidRPr="00233E85">
        <w:rPr>
          <w:rFonts w:ascii="宋体" w:hAnsi="宋体"/>
          <w:color w:val="0D0D0D"/>
          <w:sz w:val="18"/>
          <w:szCs w:val="18"/>
        </w:rPr>
        <w:t xml:space="preserve">           D</w:t>
      </w:r>
      <w:r w:rsidRPr="00233E85">
        <w:rPr>
          <w:rFonts w:ascii="宋体" w:hAnsi="宋体" w:hint="eastAsia"/>
          <w:color w:val="0D0D0D"/>
          <w:sz w:val="18"/>
          <w:szCs w:val="18"/>
        </w:rPr>
        <w:t>．</w:t>
      </w:r>
      <w:r w:rsidRPr="00233E85">
        <w:rPr>
          <w:rFonts w:ascii="宋体" w:hAnsi="宋体"/>
          <w:color w:val="0D0D0D"/>
          <w:sz w:val="18"/>
          <w:szCs w:val="18"/>
        </w:rPr>
        <w:t>L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cs="宋体" w:hint="eastAsia"/>
          <w:color w:val="0D0D0D"/>
          <w:sz w:val="18"/>
          <w:szCs w:val="18"/>
          <w:lang w:val="zh-CN"/>
        </w:rPr>
        <w:t>亮度减小，电流表示数变小</w:t>
      </w:r>
    </w:p>
    <w:p w:rsidR="00E32BA1" w:rsidRPr="00233E85" w:rsidRDefault="00E32BA1" w:rsidP="005519D5">
      <w:pPr>
        <w:autoSpaceDE w:val="0"/>
        <w:autoSpaceDN w:val="0"/>
        <w:adjustRightInd w:val="0"/>
        <w:snapToGrid w:val="0"/>
        <w:ind w:firstLineChars="1150" w:firstLine="31680"/>
        <w:jc w:val="left"/>
        <w:rPr>
          <w:rFonts w:ascii="宋体" w:cs="宋体"/>
          <w:color w:val="0D0D0D"/>
          <w:sz w:val="18"/>
          <w:szCs w:val="18"/>
          <w:lang w:val="zh-CN"/>
        </w:rPr>
      </w:pPr>
      <w:r>
        <w:rPr>
          <w:noProof/>
        </w:rPr>
        <w:pict>
          <v:group id="组合 15" o:spid="_x0000_s1099" style="position:absolute;margin-left:-116pt;margin-top:3.1pt;width:98.95pt;height:94.8pt;z-index:251653632;mso-position-horizontal-relative:char;mso-position-vertical-relative:line" coordorigin="8348,8906" coordsize="1979,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">
            <v:shape id="Text Box 15" o:spid="_x0000_s1100" type="#_x0000_t202" style="position:absolute;left:9083;top:10768;width:72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<v:textbox inset="0,0,0,0">
                <w:txbxContent>
                  <w:p w:rsidR="00E32BA1" w:rsidRDefault="00E32BA1" w:rsidP="00AF044D">
                    <w:r>
                      <w:rPr>
                        <w:rFonts w:ascii="宋体" w:hAnsi="宋体" w:hint="eastAsia"/>
                      </w:rPr>
                      <w:t>图</w:t>
                    </w:r>
                    <w:r>
                      <w:t>3</w:t>
                    </w:r>
                  </w:p>
                </w:txbxContent>
              </v:textbox>
            </v:shape>
            <v:shape id="Text Box 16" o:spid="_x0000_s1101" type="#_x0000_t202" style="position:absolute;left:9068;top:9827;width:360;height: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<o:lock v:ext="edit" aspectratio="t"/>
              <v:textbox inset="0,0,0,0">
                <w:txbxContent>
                  <w:p w:rsidR="00E32BA1" w:rsidRDefault="00E32BA1" w:rsidP="00AF044D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17" o:spid="_x0000_s1102" type="#_x0000_t202" style="position:absolute;left:9628;top:9690;width:548;height: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WscUA&#10;AADbAAAADwAAAGRycy9kb3ducmV2LnhtbESPQWvCQBCF74X+h2UK3urGClJSV5HWYj0INVrPQ3bM&#10;hmZnQ3Yb03/vHARvM7w3730zXw6+UT11sQ5sYDLOQBGXwdZcGTgePp9fQcWEbLEJTAb+KcJy8fgw&#10;x9yGC++pL1KlJIRjjgZcSm2udSwdeYzj0BKLdg6dxyRrV2nb4UXCfaNfsmymPdYsDQ5bendU/hZ/&#10;3sA2Nuef78nWfejpabbbFOv1pj8aM3oaVm+gEg3pbr5df1nBF1j5RQb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9axxQAAANsAAAAPAAAAAAAAAAAAAAAAAJgCAABkcnMv&#10;ZG93bnJldi54bWxQSwUGAAAAAAQABAD1AAAAigMAAAAA&#10;" strokecolor="white">
              <v:stroke miterlimit="2"/>
              <o:lock v:ext="edit" aspectratio="t"/>
              <v:textbox>
                <w:txbxContent>
                  <w:p w:rsidR="00E32BA1" w:rsidRDefault="00E32BA1" w:rsidP="00AF044D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18" o:spid="_x0000_s1103" type="#_x0000_t202" style="position:absolute;left:8648;top:9827;width:300;height:2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<o:lock v:ext="edit" aspectratio="t"/>
              <v:textbox inset="0,0,0,0">
                <w:txbxContent>
                  <w:p w:rsidR="00E32BA1" w:rsidRDefault="00E32BA1" w:rsidP="00AF044D">
                    <w:pPr>
                      <w:rPr>
                        <w:sz w:val="18"/>
                        <w:vertAlign w:val="subscript"/>
                      </w:rPr>
                    </w:pPr>
                    <w:r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xjhzja19" o:spid="_x0000_s1104" style="position:absolute;left:8513;top:10109;width:429;height: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nZDsAA&#10;AADbAAAADwAAAGRycy9kb3ducmV2LnhtbERPy4rCMBTdD/gP4QqzG1O7GIZqFB8MiEhlqri+NNc2&#10;2NyEJqP1781iYJaH854vB9uJO/XBOFYwnWQgiGunDTcKzqfvjy8QISJr7ByTgicFWC5Gb3MstHvw&#10;D92r2IgUwqFABW2MvpAy1C1ZDBPniRN3db3FmGDfSN3jI4XbTuZZ9iktGk4NLXratFTfql+r4OI5&#10;mx5KH8tqnx8P66O5bEuj1Pt4WM1ARBriv/jPvdMK8rQ+fU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nZDsAAAADbAAAADwAAAAAAAAAAAAAAAACYAgAAZHJzL2Rvd25y&#10;ZXYueG1sUEsFBgAAAAAEAAQA9QAAAIUDAAAAAA==&#10;">
              <v:stroke miterlimit="2"/>
              <o:lock v:ext="edit" aspectratio="t"/>
            </v:rect>
            <v:group id="组合 1090" o:spid="_x0000_s1105" style="position:absolute;left:8741;top:10525;width:276;height:278" coordsize="296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o:lock v:ext="edit" aspectratio="t"/>
              <v:oval id="Oval 21" o:spid="_x0000_s1106" style="position:absolute;top:3;width:296;height:2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<o:lock v:ext="edit" aspectratio="t"/>
              </v:oval>
              <v:shape id="Text Box 22" o:spid="_x0000_s1107" type="#_x0000_t202" style="position:absolute;left:72;width:218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<o:lock v:ext="edit" aspectratio="t"/>
                <v:textbox inset="0,0,0,0">
                  <w:txbxContent>
                    <w:p w:rsidR="00E32BA1" w:rsidRDefault="00E32BA1" w:rsidP="00AF044D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v:group>
            <v:group id="组合 1093" o:spid="_x0000_s1108" style="position:absolute;left:9363;top:10566;width:76;height:235;flip:x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69ao7CAAAA2wAAAA8A&#10;AAAAAAAAAAAAAAAAqgIAAGRycy9kb3ducmV2LnhtbFBLBQYAAAAABAAEAPoAAACZAwAAAAA=&#10;">
              <o:lock v:ext="edit" aspectratio="t"/>
              <v:rect id="Rectangle 24" o:spid="_x0000_s1109" style="position:absolute;width:3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>
                <o:lock v:ext="edit" aspectratio="t"/>
              </v:rect>
              <v:line id="Line 25" o:spid="_x0000_s1110" style="position:absolute;visibility:visibl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26" o:spid="_x0000_s1111" style="position:absolute;visibility:visibl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</v:group>
            <v:line id="Line 27" o:spid="_x0000_s1112" style="position:absolute;flip:x;visibility:visible" from="8363,9650" to="8663,9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<v:line id="Line 28" o:spid="_x0000_s1113" style="position:absolute;flip:x;visibility:visible" from="8933,10154" to="9214,10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v:line id="Line 29" o:spid="_x0000_s1114" style="position:absolute;visibility:visible" from="8364,9047" to="8364,10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<v:line id="Line 30" o:spid="_x0000_s1115" style="position:absolute;flip:x;visibility:visible" from="9021,10682" to="9357,10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<v:line id="Line 31" o:spid="_x0000_s1116" style="position:absolute;flip:x;visibility:visible" from="8369,10686" to="8726,1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<v:line id="Line 32" o:spid="_x0000_s1117" style="position:absolute;visibility:visible" from="9939,9635" to="10305,9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<v:line id="Line 33" o:spid="_x0000_s1118" style="position:absolute;visibility:visible" from="10303,9047" to="10304,10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<v:line id="Line 34" o:spid="_x0000_s1119" style="position:absolute;visibility:visible" from="9443,10682" to="10305,10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<v:line id="Line 35" o:spid="_x0000_s1120" style="position:absolute;flip:x;visibility:visible" from="8369,10136" to="8513,10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<v:shape id="Text Box 36" o:spid="_x0000_s1121" type="#_x0000_t202" style="position:absolute;left:9523;top:9224;width:668;height: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o:lock v:ext="edit" aspectratio="t"/>
              <v:textbox>
                <w:txbxContent>
                  <w:p w:rsidR="00E32BA1" w:rsidRDefault="00E32BA1" w:rsidP="00AF044D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xjhzja19" o:spid="_x0000_s1122" style="position:absolute;left:9537;top:9604;width:431;height: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ZD1cAA&#10;AADbAAAADwAAAGRycy9kb3ducmV2LnhtbERPW2vCMBR+F/wP4Qh7s6kKQzqjeGEgQyrW4fOhOWvD&#10;mpPQZNr9++Vh4OPHd19tBtuJO/XBOFYwy3IQxLXThhsFn9f36RJEiMgaO8ek4JcCbNbj0QoL7R58&#10;oXsVG5FCOBSooI3RF1KGuiWLIXOeOHFfrrcYE+wbqXt8pHDbyXmev0qLhlNDi572LdXf1Y9VcPOc&#10;z06lj2X1MT+fdmdzO5RGqZfJsH0DEWmIT/G/+6gVLNLY9CX9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ZD1cAAAADbAAAADwAAAAAAAAAAAAAAAACYAgAAZHJzL2Rvd25y&#10;ZXYueG1sUEsFBgAAAAAEAAQA9QAAAIUDAAAAAA==&#10;">
              <v:stroke miterlimit="2"/>
              <o:lock v:ext="edit" aspectratio="t"/>
            </v:rect>
            <v:line id="Line 38" o:spid="_x0000_s1123" style="position:absolute;flip:x;visibility:visible" from="9458,10134" to="969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<v:line id="Line 39" o:spid="_x0000_s1124" style="position:absolute;flip:x;visibility:visible" from="10085,10134" to="10299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<v:line id="Line 40" o:spid="_x0000_s1125" style="position:absolute;rotation:-90;flip:x;visibility:visible" from="9183,9788" to="9478,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jI7cMAAADbAAAADwAAAGRycy9kb3ducmV2LnhtbESP0WoCMRRE3wv+Q7hC32rWUkVXo2ih&#10;tC+lrPoB1801Wd3cLEmq279vCgUfh5k5wyzXvWvFlUJsPCsYjwoQxLXXDRsFh/3b0wxETMgaW8+k&#10;4IcirFeDhyWW2t+4ousuGZEhHEtUYFPqSiljbclhHPmOOHsnHxymLIOROuAtw10rn4tiKh02nBcs&#10;dvRqqb7svp2Co2m2xlbzMH+fTGbn6aes0ulLqcdhv1mASNSne/i//aEVvIzh70v+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YyO3DAAAA2wAAAA8AAAAAAAAAAAAA&#10;AAAAoQIAAGRycy9kb3ducmV2LnhtbFBLBQYAAAAABAAEAPkAAACRAwAAAAA=&#10;"/>
            <v:oval id="Oval 41" o:spid="_x0000_s1126" style="position:absolute;left:9302;top:9625;width:52;height: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m5M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ebkwgAAANsAAAAPAAAAAAAAAAAAAAAAAJgCAABkcnMvZG93&#10;bnJldi54bWxQSwUGAAAAAAQABAD1AAAAhwMAAAAA&#10;" fillcolor="black">
              <o:lock v:ext="edit" aspectratio="t"/>
            </v:oval>
            <v:oval id="Oval 42" o:spid="_x0000_s1127" style="position:absolute;left:8348;top:10106;width:52;height: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>
              <o:lock v:ext="edit" aspectratio="t"/>
            </v:oval>
            <v:oval id="Oval 43" o:spid="_x0000_s1128" style="position:absolute;left:10275;top:10106;width:52;height: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>
              <o:lock v:ext="edit" aspectratio="t"/>
            </v:oval>
            <v:group id="组合 1114" o:spid="_x0000_s1129" style="position:absolute;left:9217;top:10007;width:227;height:92;rotation:100" coordsize="232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SbW/TCAAAA3AAAAA8A&#10;AAAAAAAAAAAAAAAAqgIAAGRycy9kb3ducmV2LnhtbFBLBQYAAAAABAAEAPoAAACZAwAAAAA=&#10;">
              <o:lock v:ext="edit" aspectratio="t"/>
              <v:line id="Line 45" o:spid="_x0000_s1130" style="position:absolute;rotation:-150;flip:x;visibility:visible" from="41,0" to="2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Uta8QAAADcAAAADwAAAGRycy9kb3ducmV2LnhtbERP30sCQRB+F/wflhF6idyzQONyFQkU&#10;ESzSotfhdrq9up09buf0+u/dIPBtPr6fM1/2vlYnamMV2MBknIEiLoKtuDTwflzfPYKKgmyxDkwG&#10;finCcjEczDG34cxvdDpIqVIIxxwNOJEm1zoWjjzGcWiIE/cVWo+SYFtq2+I5hfta32fZVHusODU4&#10;bOjZUfFz6LyB7rX6tm6zrj/3Lzv5eJDb2arojLkZ9asnUEK9XMX/7q1N87Mp/D2TLt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JS1rxAAAANwAAAAPAAAAAAAAAAAA&#10;AAAAAKECAABkcnMvZG93bnJldi54bWxQSwUGAAAAAAQABAD5AAAAkgMAAAAA&#10;"/>
              <v:oval id="Oval 46" o:spid="_x0000_s1131" style="position:absolute;top:31;width:62;height: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>
                <o:lock v:ext="edit" aspectratio="t"/>
              </v:oval>
            </v:group>
            <v:rect id="xjhzja19" o:spid="_x0000_s1132" style="position:absolute;left:9685;top:10082;width:386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PhC8QA&#10;AADcAAAADwAAAGRycy9kb3ducmV2LnhtbESPQUsDMRCF70L/QxjBm03ag8i2aVGLIFK2uC09D5tx&#10;N7iZhE1s13/vHARvM7w3732z3k5hUBcas49sYTE3oIjb6Dx3Fk7H1/tHULkgOxwik4UfyrDdzG7W&#10;WLl45Q+6NKVTEsK5Qgt9KanSOrc9BczzmIhF+4xjwCLr2Gk34lXCw6CXxjzogJ6locdELz21X813&#10;sHBObBb7OpW6eV8e9s8Hf97V3tq72+lpBarQVP7Nf9dvTvCN0Mo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j4QvEAAAA3AAAAA8AAAAAAAAAAAAAAAAAmAIAAGRycy9k&#10;b3ducmV2LnhtbFBLBQYAAAAABAAEAPUAAACJAwAAAAA=&#10;">
              <v:stroke miterlimit="2"/>
              <o:lock v:ext="edit" aspectratio="t"/>
            </v:rect>
            <v:group id="组合 1118" o:spid="_x0000_s1133" style="position:absolute;left:9263;top:8906;width:276;height:278" coordsize="296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<o:lock v:ext="edit" aspectratio="t"/>
              <v:oval id="Oval 49" o:spid="_x0000_s1134" style="position:absolute;top:3;width:296;height:2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>
                <o:lock v:ext="edit" aspectratio="t"/>
              </v:oval>
              <v:shape id="Text Box 50" o:spid="_x0000_s1135" type="#_x0000_t202" style="position:absolute;left:72;width:218;height: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<o:lock v:ext="edit" aspectratio="t"/>
                <v:textbox inset="0,0,0,0">
                  <w:txbxContent>
                    <w:p w:rsidR="00E32BA1" w:rsidRDefault="00E32BA1" w:rsidP="00AF044D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</w:p>
                  </w:txbxContent>
                </v:textbox>
              </v:shape>
            </v:group>
            <v:line id="Line 51" o:spid="_x0000_s1136" style="position:absolute;visibility:visible" from="8363,9047" to="9263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<v:line id="Line 52" o:spid="_x0000_s1137" style="position:absolute;visibility:visible" from="9518,9044" to="10295,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<v:oval id="Oval 53" o:spid="_x0000_s1138" style="position:absolute;left:10268;top:9596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/>
            <v:oval id="Oval 54" o:spid="_x0000_s1139" style="position:absolute;left:8348;top:9620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Gr8AA&#10;AADc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13D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fGr8AAAADcAAAADwAAAAAAAAAAAAAAAACYAgAAZHJzL2Rvd25y&#10;ZXYueG1sUEsFBgAAAAAEAAQA9QAAAIUDAAAAAA==&#10;" fillcolor="black"/>
            <v:shape id="Text Box 55" o:spid="_x0000_s1140" type="#_x0000_t202" style="position:absolute;left:9068;top:10139;width:18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<v:textbox inset="0,0,0,0">
                <w:txbxContent>
                  <w:p w:rsidR="00E32BA1" w:rsidRDefault="00E32BA1" w:rsidP="00AF044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Text Box 56" o:spid="_x0000_s1141" type="#_x0000_t202" style="position:absolute;left:9428;top:10139;width:18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<v:textbox inset="0,0,0,0">
                <w:txbxContent>
                  <w:p w:rsidR="00E32BA1" w:rsidRDefault="00E32BA1" w:rsidP="00AF044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group id="组合 1127" o:spid="_x0000_s1142" style="position:absolute;left:8676;top:9636;width:227;height:92;rotation:25" coordsize="232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BEHmxgAAANwA&#10;AAAPAAAAAAAAAAAAAAAAAKoCAABkcnMvZG93bnJldi54bWxQSwUGAAAAAAQABAD6AAAAnQMAAAAA&#10;">
              <o:lock v:ext="edit" aspectratio="t"/>
              <v:line id="Line 58" o:spid="_x0000_s1143" style="position:absolute;rotation:-150;flip:x;visibility:visible" from="41,0" to="2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UYRcIAAADcAAAADwAAAGRycy9kb3ducmV2LnhtbERPTWvCQBC9F/wPywi9NZsUqm3qRsQi&#10;5lhtyXnMTpPQ7GzIrjHm17sFobd5vM9ZrUfTioF611hWkEQxCOLS6oYrBd9fu6dXEM4ja2wtk4Ir&#10;OVhns4cVptpe+EDD0VcihLBLUUHtfZdK6cqaDLrIdsSB+7G9QR9gX0nd4yWEm1Y+x/FCGmw4NNTY&#10;0bam8vd4NgrcsqCXj0mf9tP5cCryz13jhlapx/m4eQfhafT/4rs712F+8gZ/z4QLZH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UYRcIAAADcAAAADwAAAAAAAAAAAAAA&#10;AAChAgAAZHJzL2Rvd25yZXYueG1sUEsFBgAAAAAEAAQA+QAAAJADAAAAAA==&#10;" strokeweight="1.5pt"/>
              <v:oval id="Oval 59" o:spid="_x0000_s1144" style="position:absolute;top:31;width:62;height: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>
                <o:lock v:ext="edit" aspectratio="t"/>
              </v:oval>
            </v:group>
            <v:line id="Line 60" o:spid="_x0000_s1145" style="position:absolute;visibility:visible" from="8873,9656" to="9537,9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<v:shape id="Text Box 61" o:spid="_x0000_s1146" type="#_x0000_t202" style="position:absolute;left:8663;top:9218;width:210;height: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<o:lock v:ext="edit" aspectratio="t"/>
              <v:textbox inset="0,0,0,0">
                <w:txbxContent>
                  <w:p w:rsidR="00E32BA1" w:rsidRDefault="00E32BA1" w:rsidP="00AF044D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Oval 62" o:spid="_x0000_s1147" style="position:absolute;left:9388;top:10104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MEsAA&#10;AADcAAAADwAAAGRycy9kb3ducmV2LnhtbERPTYvCMBC9C/6HMMJeRFMFRapRpODi1ephj7PN2Bab&#10;SUmibf+9WVjwNo/3ObtDbxrxIudrywoW8wQEcWF1zaWC2/U024DwAVljY5kUDOThsB+Pdphq2/GF&#10;XnkoRQxhn6KCKoQ2ldIXFRn0c9sSR+5uncEQoSuldtjFcNPIZZKspcGaY0OFLWUVFY/8aRS4aTtk&#10;wzk7LX75O191G/2zvmmlvib9cQsiUB8+4n/3Wcf5yxX8PRMvkP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sMEsAAAADcAAAADwAAAAAAAAAAAAAAAACYAgAAZHJzL2Rvd25y&#10;ZXYueG1sUEsFBgAAAAAEAAQA9QAAAIUDAAAAAA==&#10;" fillcolor="black"/>
            <v:oval id="Oval 63" o:spid="_x0000_s1148" style="position:absolute;left:9213;top:10114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SZcAA&#10;AADcAAAADwAAAGRycy9kb3ducmV2LnhtbERPTYvCMBC9L/gfwgheFk0Vtkg1ihQUr9v14HFsxrbY&#10;TEoSbfvvzcLC3ubxPme7H0wrXuR8Y1nBcpGAIC6tbrhScPk5ztcgfEDW2FomBSN52O8mH1vMtO35&#10;m15FqEQMYZ+hgjqELpPSlzUZ9AvbEUfubp3BEKGrpHbYx3DTylWSpNJgw7Ghxo7ymspH8TQK3Gc3&#10;5uM5Py5vfCq++rW+phet1Gw6HDYgAg3hX/znPus4f5X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mSZcAAAADcAAAADwAAAAAAAAAAAAAAAACYAgAAZHJzL2Rvd25y&#10;ZXYueG1sUEsFBgAAAAAEAAQA9QAAAIUDAAAAAA==&#10;" fillcolor="black"/>
          </v:group>
        </w:pict>
      </w:r>
      <w:r>
        <w:rPr>
          <w:noProof/>
        </w:rPr>
        <w:pict>
          <v:shape id="图片 13" o:spid="_x0000_s1149" type="#_x0000_t75" style="position:absolute;left:0;text-align:left;margin-left:14.25pt;margin-top:8.2pt;width:132.75pt;height:74.25pt;z-index:251652608;visibility:visible">
            <v:imagedata r:id="rId18" o:title="" cropbottom="12937f" cropright="-2482f"/>
            <w10:wrap type="square"/>
          </v:shape>
        </w:pict>
      </w:r>
      <w:r w:rsidRPr="00967BFA">
        <w:rPr>
          <w:rFonts w:ascii="宋体"/>
          <w:b/>
          <w:noProof/>
          <w:color w:val="0D0D0D"/>
          <w:sz w:val="18"/>
          <w:szCs w:val="18"/>
        </w:rPr>
        <w:pict>
          <v:shape id="图片 14" o:spid="_x0000_i1030" type="#_x0000_t75" style="width:132pt;height:100.5pt;visibility:visible">
            <v:imagedata r:id="rId19" o:title=""/>
          </v:shape>
        </w:pict>
      </w:r>
    </w:p>
    <w:p w:rsidR="00E32BA1" w:rsidRPr="00233E85" w:rsidRDefault="00E32BA1" w:rsidP="00233E85">
      <w:pPr>
        <w:adjustRightInd w:val="0"/>
        <w:snapToGrid w:val="0"/>
        <w:jc w:val="left"/>
        <w:rPr>
          <w:rFonts w:ascii="宋体"/>
          <w:color w:val="0D0D0D"/>
          <w:sz w:val="18"/>
          <w:szCs w:val="18"/>
        </w:rPr>
      </w:pPr>
      <w:r>
        <w:rPr>
          <w:rFonts w:ascii="宋体" w:hAnsi="宋体"/>
          <w:color w:val="0D0D0D"/>
          <w:sz w:val="18"/>
          <w:szCs w:val="18"/>
        </w:rPr>
        <w:t>7</w:t>
      </w:r>
      <w:r>
        <w:rPr>
          <w:rFonts w:ascii="宋体" w:hAnsi="宋体" w:hint="eastAsia"/>
          <w:color w:val="0D0D0D"/>
          <w:sz w:val="18"/>
          <w:szCs w:val="18"/>
        </w:rPr>
        <w:t>、</w:t>
      </w:r>
      <w:r w:rsidRPr="00233E85">
        <w:rPr>
          <w:rFonts w:ascii="宋体" w:hAnsi="宋体" w:hint="eastAsia"/>
          <w:color w:val="0D0D0D"/>
          <w:sz w:val="18"/>
          <w:szCs w:val="18"/>
        </w:rPr>
        <w:t>如图</w:t>
      </w:r>
      <w:r w:rsidRPr="00233E85">
        <w:rPr>
          <w:rFonts w:ascii="宋体" w:hAnsi="宋体"/>
          <w:color w:val="0D0D0D"/>
          <w:sz w:val="18"/>
          <w:szCs w:val="18"/>
        </w:rPr>
        <w:t>3</w:t>
      </w:r>
      <w:r w:rsidRPr="00233E85">
        <w:rPr>
          <w:rFonts w:ascii="宋体" w:hAnsi="宋体" w:hint="eastAsia"/>
          <w:color w:val="0D0D0D"/>
          <w:sz w:val="18"/>
          <w:szCs w:val="18"/>
        </w:rPr>
        <w:t>所示，开关</w:t>
      </w:r>
      <w:r w:rsidRPr="00233E85">
        <w:rPr>
          <w:rFonts w:ascii="宋体" w:hAnsi="宋体"/>
          <w:i/>
          <w:color w:val="0D0D0D"/>
          <w:sz w:val="18"/>
          <w:szCs w:val="18"/>
        </w:rPr>
        <w:t>S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1</w:t>
      </w:r>
      <w:r w:rsidRPr="00233E85">
        <w:rPr>
          <w:rFonts w:ascii="宋体" w:hAnsi="宋体" w:hint="eastAsia"/>
          <w:color w:val="0D0D0D"/>
          <w:sz w:val="18"/>
          <w:szCs w:val="18"/>
        </w:rPr>
        <w:t>闭合，当</w:t>
      </w:r>
      <w:r w:rsidRPr="00233E85">
        <w:rPr>
          <w:rFonts w:ascii="宋体" w:hAnsi="宋体"/>
          <w:i/>
          <w:color w:val="0D0D0D"/>
          <w:sz w:val="18"/>
          <w:szCs w:val="18"/>
        </w:rPr>
        <w:t>S</w:t>
      </w:r>
      <w:r w:rsidRPr="00233E85">
        <w:rPr>
          <w:rFonts w:ascii="宋体" w:hAnsi="宋体"/>
          <w:color w:val="0D0D0D"/>
          <w:sz w:val="18"/>
          <w:szCs w:val="18"/>
          <w:vertAlign w:val="subscript"/>
        </w:rPr>
        <w:t>2</w:t>
      </w:r>
      <w:r w:rsidRPr="00233E85">
        <w:rPr>
          <w:rFonts w:ascii="宋体" w:hAnsi="宋体" w:hint="eastAsia"/>
          <w:color w:val="0D0D0D"/>
          <w:sz w:val="18"/>
          <w:szCs w:val="18"/>
        </w:rPr>
        <w:t>由</w:t>
      </w:r>
      <w:r w:rsidRPr="00233E85">
        <w:rPr>
          <w:rFonts w:ascii="宋体" w:hAnsi="宋体"/>
          <w:color w:val="0D0D0D"/>
          <w:sz w:val="18"/>
          <w:szCs w:val="18"/>
        </w:rPr>
        <w:t>1</w:t>
      </w:r>
      <w:r w:rsidRPr="00233E85">
        <w:rPr>
          <w:rFonts w:ascii="宋体" w:hAnsi="宋体" w:hint="eastAsia"/>
          <w:color w:val="0D0D0D"/>
          <w:sz w:val="18"/>
          <w:szCs w:val="18"/>
        </w:rPr>
        <w:t>掷到</w:t>
      </w:r>
      <w:r w:rsidRPr="00233E85">
        <w:rPr>
          <w:rFonts w:ascii="宋体" w:hAnsi="宋体"/>
          <w:color w:val="0D0D0D"/>
          <w:sz w:val="18"/>
          <w:szCs w:val="18"/>
        </w:rPr>
        <w:t>2</w:t>
      </w:r>
      <w:r w:rsidRPr="00233E85">
        <w:rPr>
          <w:rFonts w:ascii="宋体" w:hAnsi="宋体" w:hint="eastAsia"/>
          <w:color w:val="0D0D0D"/>
          <w:sz w:val="18"/>
          <w:szCs w:val="18"/>
        </w:rPr>
        <w:t>，电流表和电压表的示数变化情况是（</w:t>
      </w:r>
      <w:r w:rsidRPr="00233E85">
        <w:rPr>
          <w:rFonts w:ascii="宋体" w:hAnsi="宋体"/>
          <w:color w:val="0D0D0D"/>
          <w:sz w:val="18"/>
          <w:szCs w:val="18"/>
        </w:rPr>
        <w:t xml:space="preserve">   </w:t>
      </w:r>
      <w:r w:rsidRPr="00233E85">
        <w:rPr>
          <w:rFonts w:ascii="宋体" w:hAnsi="宋体" w:hint="eastAsia"/>
          <w:color w:val="0D0D0D"/>
          <w:sz w:val="18"/>
          <w:szCs w:val="18"/>
        </w:rPr>
        <w:t>）</w:t>
      </w:r>
      <w:r w:rsidRPr="00233E85">
        <w:rPr>
          <w:rFonts w:ascii="宋体" w:hAnsi="宋体"/>
          <w:color w:val="0D0D0D"/>
          <w:sz w:val="18"/>
          <w:szCs w:val="18"/>
        </w:rPr>
        <w:t xml:space="preserve">     </w:t>
      </w:r>
    </w:p>
    <w:p w:rsidR="00E32BA1" w:rsidRPr="00233E85" w:rsidRDefault="00E32BA1" w:rsidP="00233E85">
      <w:pPr>
        <w:adjustRightInd w:val="0"/>
        <w:snapToGrid w:val="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．电流表示数变小，电压表示数变大</w:t>
      </w:r>
    </w:p>
    <w:p w:rsidR="00E32BA1" w:rsidRPr="00233E85" w:rsidRDefault="00E32BA1" w:rsidP="00233E85">
      <w:pPr>
        <w:adjustRightInd w:val="0"/>
        <w:snapToGrid w:val="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B</w:t>
      </w:r>
      <w:r w:rsidRPr="00233E85">
        <w:rPr>
          <w:rFonts w:ascii="宋体" w:hAnsi="宋体" w:hint="eastAsia"/>
          <w:color w:val="0D0D0D"/>
          <w:sz w:val="18"/>
          <w:szCs w:val="18"/>
        </w:rPr>
        <w:t>．电流表示数变小，电压表示数不变</w:t>
      </w:r>
    </w:p>
    <w:p w:rsidR="00E32BA1" w:rsidRPr="00233E85" w:rsidRDefault="00E32BA1" w:rsidP="00233E85">
      <w:pPr>
        <w:adjustRightInd w:val="0"/>
        <w:snapToGrid w:val="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C</w:t>
      </w:r>
      <w:r w:rsidRPr="00233E85">
        <w:rPr>
          <w:rFonts w:ascii="宋体" w:hAnsi="宋体" w:hint="eastAsia"/>
          <w:color w:val="0D0D0D"/>
          <w:sz w:val="18"/>
          <w:szCs w:val="18"/>
        </w:rPr>
        <w:t>．电流表示数变大，电压表示数不变</w:t>
      </w:r>
    </w:p>
    <w:p w:rsidR="00E32BA1" w:rsidRPr="00DE1432" w:rsidRDefault="00E32BA1" w:rsidP="00DE1432">
      <w:pPr>
        <w:adjustRightInd w:val="0"/>
        <w:snapToGrid w:val="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D</w:t>
      </w:r>
      <w:r w:rsidRPr="00233E85">
        <w:rPr>
          <w:rFonts w:ascii="宋体" w:hAnsi="宋体" w:hint="eastAsia"/>
          <w:color w:val="0D0D0D"/>
          <w:sz w:val="18"/>
          <w:szCs w:val="18"/>
        </w:rPr>
        <w:t>．电流表示数不变，电压表示数变小</w:t>
      </w:r>
    </w:p>
    <w:p w:rsidR="00E32BA1" w:rsidRPr="00233E85" w:rsidRDefault="00E32BA1" w:rsidP="00233E85">
      <w:pPr>
        <w:rPr>
          <w:rFonts w:ascii="宋体"/>
          <w:color w:val="0D0D0D"/>
          <w:sz w:val="18"/>
          <w:szCs w:val="18"/>
        </w:rPr>
      </w:pPr>
      <w:r>
        <w:rPr>
          <w:sz w:val="18"/>
          <w:szCs w:val="18"/>
        </w:rPr>
        <w:t>8</w:t>
      </w:r>
      <w:r w:rsidRPr="00233E85">
        <w:rPr>
          <w:rFonts w:hint="eastAsia"/>
          <w:sz w:val="18"/>
          <w:szCs w:val="18"/>
        </w:rPr>
        <w:t>、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在图</w:t>
      </w:r>
      <w:r w:rsidRPr="00233E85">
        <w:rPr>
          <w:rFonts w:ascii="宋体" w:hAnsi="宋体"/>
          <w:color w:val="0D0D0D"/>
          <w:spacing w:val="3"/>
          <w:sz w:val="18"/>
          <w:szCs w:val="18"/>
        </w:rPr>
        <w:t>l8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所示的电路中，闭合开关</w:t>
      </w:r>
      <w:r w:rsidRPr="00233E85">
        <w:rPr>
          <w:rFonts w:ascii="宋体" w:hAnsi="宋体"/>
          <w:color w:val="0D0D0D"/>
          <w:spacing w:val="3"/>
          <w:sz w:val="18"/>
          <w:szCs w:val="18"/>
        </w:rPr>
        <w:t>s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，让开关</w:t>
      </w:r>
      <w:r w:rsidRPr="00233E85">
        <w:rPr>
          <w:rFonts w:ascii="宋体" w:hAnsi="宋体"/>
          <w:color w:val="0D0D0D"/>
          <w:spacing w:val="3"/>
          <w:sz w:val="18"/>
          <w:szCs w:val="18"/>
        </w:rPr>
        <w:t>S1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和</w:t>
      </w:r>
      <w:r w:rsidRPr="00233E85">
        <w:rPr>
          <w:rFonts w:ascii="宋体" w:hAnsi="宋体"/>
          <w:color w:val="0D0D0D"/>
          <w:spacing w:val="3"/>
          <w:sz w:val="18"/>
          <w:szCs w:val="18"/>
        </w:rPr>
        <w:t>S2</w:t>
      </w:r>
      <w:r w:rsidRPr="00233E85">
        <w:rPr>
          <w:rFonts w:ascii="宋体" w:hAnsi="宋体"/>
          <w:color w:val="0D0D0D"/>
          <w:spacing w:val="1"/>
          <w:sz w:val="18"/>
          <w:szCs w:val="18"/>
        </w:rPr>
        <w:t xml:space="preserve"> </w:t>
      </w:r>
      <w:r w:rsidRPr="00233E85">
        <w:rPr>
          <w:rFonts w:ascii="宋体" w:hAnsi="宋体" w:hint="eastAsia"/>
          <w:color w:val="0D0D0D"/>
          <w:spacing w:val="1"/>
          <w:sz w:val="18"/>
          <w:szCs w:val="18"/>
        </w:rPr>
        <w:t>断开，调节滑动变阻器的滑片</w:t>
      </w:r>
      <w:r w:rsidRPr="00233E85">
        <w:rPr>
          <w:rFonts w:ascii="宋体" w:hAnsi="宋体"/>
          <w:color w:val="0D0D0D"/>
          <w:spacing w:val="1"/>
          <w:sz w:val="18"/>
          <w:szCs w:val="18"/>
        </w:rPr>
        <w:t>P</w:t>
      </w:r>
      <w:r w:rsidRPr="00233E85">
        <w:rPr>
          <w:rFonts w:ascii="宋体" w:hAnsi="宋体" w:hint="eastAsia"/>
          <w:color w:val="0D0D0D"/>
          <w:spacing w:val="1"/>
          <w:sz w:val="18"/>
          <w:szCs w:val="18"/>
        </w:rPr>
        <w:t>使其位于变阻器的最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左端口处，此时灯泡</w:t>
      </w:r>
      <w:r w:rsidRPr="00233E85">
        <w:rPr>
          <w:rFonts w:ascii="宋体" w:hAnsi="宋体"/>
          <w:color w:val="0D0D0D"/>
          <w:spacing w:val="3"/>
          <w:sz w:val="18"/>
          <w:szCs w:val="18"/>
        </w:rPr>
        <w:t>L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恰好正常发光，电流表</w:t>
      </w:r>
      <w:r w:rsidRPr="00233E85">
        <w:rPr>
          <w:rFonts w:ascii="宋体" w:hAnsi="宋体"/>
          <w:color w:val="0D0D0D"/>
          <w:spacing w:val="3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pacing w:val="3"/>
          <w:sz w:val="18"/>
          <w:szCs w:val="18"/>
        </w:rPr>
        <w:t>和电</w:t>
      </w:r>
      <w:r w:rsidRPr="00233E85">
        <w:rPr>
          <w:rFonts w:ascii="宋体" w:hAnsi="宋体" w:hint="eastAsia"/>
          <w:color w:val="0D0D0D"/>
          <w:spacing w:val="8"/>
          <w:sz w:val="18"/>
          <w:szCs w:val="18"/>
        </w:rPr>
        <w:t>压表</w:t>
      </w:r>
      <w:r w:rsidRPr="00233E85">
        <w:rPr>
          <w:rFonts w:ascii="宋体" w:hAnsi="宋体"/>
          <w:color w:val="0D0D0D"/>
          <w:spacing w:val="8"/>
          <w:sz w:val="18"/>
          <w:szCs w:val="18"/>
        </w:rPr>
        <w:t>V</w:t>
      </w:r>
      <w:r w:rsidRPr="00233E85">
        <w:rPr>
          <w:rFonts w:ascii="宋体" w:hAnsi="宋体" w:hint="eastAsia"/>
          <w:color w:val="0D0D0D"/>
          <w:spacing w:val="8"/>
          <w:sz w:val="18"/>
          <w:szCs w:val="18"/>
        </w:rPr>
        <w:t>均</w:t>
      </w:r>
      <w:r w:rsidRPr="00233E85">
        <w:rPr>
          <w:rFonts w:ascii="宋体" w:hAnsi="宋体" w:hint="eastAsia"/>
          <w:color w:val="0D0D0D"/>
          <w:spacing w:val="7"/>
          <w:sz w:val="18"/>
          <w:szCs w:val="18"/>
        </w:rPr>
        <w:t>有示数。已知变阻器的总电阻大于灯泡</w:t>
      </w:r>
      <w:r w:rsidRPr="00233E85">
        <w:rPr>
          <w:rFonts w:ascii="宋体" w:hAnsi="宋体"/>
          <w:color w:val="0D0D0D"/>
          <w:spacing w:val="7"/>
          <w:sz w:val="18"/>
          <w:szCs w:val="18"/>
        </w:rPr>
        <w:t>L</w:t>
      </w:r>
      <w:r w:rsidRPr="00233E85">
        <w:rPr>
          <w:rFonts w:ascii="宋体" w:hAnsi="宋体" w:hint="eastAsia"/>
          <w:color w:val="0D0D0D"/>
          <w:sz w:val="18"/>
          <w:szCs w:val="18"/>
        </w:rPr>
        <w:t>的电阻，以下判断正确的（</w:t>
      </w:r>
      <w:r w:rsidRPr="00233E85">
        <w:rPr>
          <w:rFonts w:ascii="宋体" w:hAnsi="宋体"/>
          <w:color w:val="0D0D0D"/>
          <w:sz w:val="18"/>
          <w:szCs w:val="18"/>
        </w:rPr>
        <w:t xml:space="preserve">   </w:t>
      </w:r>
      <w:r w:rsidRPr="00233E85">
        <w:rPr>
          <w:rFonts w:ascii="宋体" w:hAnsi="宋体" w:hint="eastAsia"/>
          <w:color w:val="0D0D0D"/>
          <w:sz w:val="18"/>
          <w:szCs w:val="18"/>
        </w:rPr>
        <w:t>）</w:t>
      </w:r>
    </w:p>
    <w:p w:rsidR="00E32BA1" w:rsidRPr="00233E85" w:rsidRDefault="00E32BA1" w:rsidP="005519D5">
      <w:pPr>
        <w:autoSpaceDE w:val="0"/>
        <w:autoSpaceDN w:val="0"/>
        <w:ind w:firstLineChars="200" w:firstLine="3168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．若保持</w:t>
      </w:r>
      <w:r w:rsidRPr="00233E85">
        <w:rPr>
          <w:rFonts w:ascii="宋体" w:hAnsi="宋体"/>
          <w:color w:val="0D0D0D"/>
          <w:sz w:val="18"/>
          <w:szCs w:val="18"/>
        </w:rPr>
        <w:t>s1</w:t>
      </w:r>
      <w:r w:rsidRPr="00233E85">
        <w:rPr>
          <w:rFonts w:ascii="宋体" w:hAnsi="宋体" w:hint="eastAsia"/>
          <w:color w:val="0D0D0D"/>
          <w:sz w:val="18"/>
          <w:szCs w:val="18"/>
        </w:rPr>
        <w:t>和</w:t>
      </w:r>
      <w:r w:rsidRPr="00233E85">
        <w:rPr>
          <w:rFonts w:ascii="宋体" w:hAnsi="宋体"/>
          <w:color w:val="0D0D0D"/>
          <w:sz w:val="18"/>
          <w:szCs w:val="18"/>
        </w:rPr>
        <w:t>s2</w:t>
      </w:r>
      <w:r w:rsidRPr="00233E85">
        <w:rPr>
          <w:rFonts w:ascii="宋体" w:hAnsi="宋体" w:hint="eastAsia"/>
          <w:color w:val="0D0D0D"/>
          <w:sz w:val="18"/>
          <w:szCs w:val="18"/>
        </w:rPr>
        <w:t>断开，让</w:t>
      </w:r>
      <w:r w:rsidRPr="00233E85">
        <w:rPr>
          <w:rFonts w:ascii="宋体" w:hAnsi="宋体"/>
          <w:color w:val="0D0D0D"/>
          <w:sz w:val="18"/>
          <w:szCs w:val="18"/>
        </w:rPr>
        <w:t>P</w:t>
      </w:r>
      <w:r w:rsidRPr="00233E85">
        <w:rPr>
          <w:rFonts w:ascii="宋体" w:hAnsi="宋体" w:hint="eastAsia"/>
          <w:color w:val="0D0D0D"/>
          <w:sz w:val="18"/>
          <w:szCs w:val="18"/>
        </w:rPr>
        <w:t>缓慢向右滑动，灯泡</w:t>
      </w:r>
      <w:r w:rsidRPr="00233E85">
        <w:rPr>
          <w:rFonts w:ascii="宋体" w:hAnsi="宋体"/>
          <w:color w:val="0D0D0D"/>
          <w:sz w:val="18"/>
          <w:szCs w:val="18"/>
        </w:rPr>
        <w:t>L</w:t>
      </w:r>
      <w:r w:rsidRPr="00233E85">
        <w:rPr>
          <w:rFonts w:ascii="宋体" w:hAnsi="宋体" w:hint="eastAsia"/>
          <w:color w:val="0D0D0D"/>
          <w:sz w:val="18"/>
          <w:szCs w:val="18"/>
        </w:rPr>
        <w:t>有可能被烧毁</w:t>
      </w:r>
    </w:p>
    <w:p w:rsidR="00E32BA1" w:rsidRPr="00233E85" w:rsidRDefault="00E32BA1" w:rsidP="00233E85">
      <w:pPr>
        <w:autoSpaceDE w:val="0"/>
        <w:autoSpaceDN w:val="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 xml:space="preserve">    B</w:t>
      </w:r>
      <w:r w:rsidRPr="00233E85">
        <w:rPr>
          <w:rFonts w:ascii="宋体" w:hAnsi="宋体" w:hint="eastAsia"/>
          <w:color w:val="0D0D0D"/>
          <w:sz w:val="18"/>
          <w:szCs w:val="18"/>
        </w:rPr>
        <w:t>．若保持</w:t>
      </w:r>
      <w:r w:rsidRPr="00233E85">
        <w:rPr>
          <w:rFonts w:ascii="宋体" w:hAnsi="宋体"/>
          <w:color w:val="0D0D0D"/>
          <w:sz w:val="18"/>
          <w:szCs w:val="18"/>
        </w:rPr>
        <w:t>P</w:t>
      </w:r>
      <w:r w:rsidRPr="00233E85">
        <w:rPr>
          <w:rFonts w:ascii="宋体" w:hAnsi="宋体" w:hint="eastAsia"/>
          <w:color w:val="0D0D0D"/>
          <w:sz w:val="18"/>
          <w:szCs w:val="18"/>
        </w:rPr>
        <w:t>在</w:t>
      </w: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处不动，</w:t>
      </w:r>
      <w:r w:rsidRPr="00233E85">
        <w:rPr>
          <w:rFonts w:ascii="宋体" w:hAnsi="宋体"/>
          <w:color w:val="0D0D0D"/>
          <w:sz w:val="18"/>
          <w:szCs w:val="18"/>
        </w:rPr>
        <w:t>s1</w:t>
      </w:r>
      <w:r w:rsidRPr="00233E85">
        <w:rPr>
          <w:rFonts w:ascii="宋体" w:hAnsi="宋体" w:hint="eastAsia"/>
          <w:color w:val="0D0D0D"/>
          <w:sz w:val="18"/>
          <w:szCs w:val="18"/>
        </w:rPr>
        <w:t>仍断开，闭合</w:t>
      </w:r>
      <w:r w:rsidRPr="00233E85">
        <w:rPr>
          <w:rFonts w:ascii="宋体" w:hAnsi="宋体"/>
          <w:color w:val="0D0D0D"/>
          <w:sz w:val="18"/>
          <w:szCs w:val="18"/>
        </w:rPr>
        <w:t>s2</w:t>
      </w:r>
      <w:r w:rsidRPr="00233E85">
        <w:rPr>
          <w:rFonts w:ascii="宋体" w:hAnsi="宋体" w:hint="eastAsia"/>
          <w:color w:val="0D0D0D"/>
          <w:sz w:val="18"/>
          <w:szCs w:val="18"/>
        </w:rPr>
        <w:t>后，</w:t>
      </w: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表和</w:t>
      </w:r>
      <w:r w:rsidRPr="00233E85">
        <w:rPr>
          <w:rFonts w:ascii="宋体" w:hAnsi="宋体"/>
          <w:color w:val="0D0D0D"/>
          <w:sz w:val="18"/>
          <w:szCs w:val="18"/>
        </w:rPr>
        <w:t>V</w:t>
      </w:r>
      <w:r w:rsidRPr="00233E85">
        <w:rPr>
          <w:rFonts w:ascii="宋体" w:hAnsi="宋体" w:hint="eastAsia"/>
          <w:color w:val="0D0D0D"/>
          <w:sz w:val="18"/>
          <w:szCs w:val="18"/>
        </w:rPr>
        <w:t>表示数均不变</w:t>
      </w:r>
    </w:p>
    <w:p w:rsidR="00E32BA1" w:rsidRPr="00233E85" w:rsidRDefault="00E32BA1" w:rsidP="005519D5">
      <w:pPr>
        <w:autoSpaceDE w:val="0"/>
        <w:autoSpaceDN w:val="0"/>
        <w:ind w:firstLineChars="200" w:firstLine="31680"/>
        <w:jc w:val="left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C</w:t>
      </w:r>
      <w:r w:rsidRPr="00233E85">
        <w:rPr>
          <w:rFonts w:ascii="宋体" w:hAnsi="宋体" w:hint="eastAsia"/>
          <w:color w:val="0D0D0D"/>
          <w:sz w:val="18"/>
          <w:szCs w:val="18"/>
        </w:rPr>
        <w:t>．若保持</w:t>
      </w:r>
      <w:r w:rsidRPr="00233E85">
        <w:rPr>
          <w:rFonts w:ascii="宋体" w:hAnsi="宋体"/>
          <w:color w:val="0D0D0D"/>
          <w:sz w:val="18"/>
          <w:szCs w:val="18"/>
        </w:rPr>
        <w:t>P</w:t>
      </w:r>
      <w:r w:rsidRPr="00233E85">
        <w:rPr>
          <w:rFonts w:ascii="宋体" w:hAnsi="宋体" w:hint="eastAsia"/>
          <w:color w:val="0D0D0D"/>
          <w:sz w:val="18"/>
          <w:szCs w:val="18"/>
        </w:rPr>
        <w:t>在</w:t>
      </w: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处不动，</w:t>
      </w:r>
      <w:r w:rsidRPr="00233E85">
        <w:rPr>
          <w:rFonts w:ascii="宋体" w:hAnsi="宋体"/>
          <w:color w:val="0D0D0D"/>
          <w:sz w:val="18"/>
          <w:szCs w:val="18"/>
        </w:rPr>
        <w:t>s1</w:t>
      </w:r>
      <w:r w:rsidRPr="00233E85">
        <w:rPr>
          <w:rFonts w:ascii="宋体" w:hAnsi="宋体" w:hint="eastAsia"/>
          <w:color w:val="0D0D0D"/>
          <w:sz w:val="18"/>
          <w:szCs w:val="18"/>
        </w:rPr>
        <w:t>仍断开，闭合</w:t>
      </w:r>
      <w:r w:rsidRPr="00233E85">
        <w:rPr>
          <w:rFonts w:ascii="宋体" w:hAnsi="宋体"/>
          <w:color w:val="0D0D0D"/>
          <w:sz w:val="18"/>
          <w:szCs w:val="18"/>
        </w:rPr>
        <w:t>S2</w:t>
      </w:r>
      <w:r w:rsidRPr="00233E85">
        <w:rPr>
          <w:rFonts w:ascii="宋体" w:hAnsi="宋体" w:hint="eastAsia"/>
          <w:color w:val="0D0D0D"/>
          <w:sz w:val="18"/>
          <w:szCs w:val="18"/>
        </w:rPr>
        <w:t>后，</w:t>
      </w: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表和</w:t>
      </w:r>
      <w:r w:rsidRPr="00233E85">
        <w:rPr>
          <w:rFonts w:ascii="宋体" w:hAnsi="宋体"/>
          <w:color w:val="0D0D0D"/>
          <w:sz w:val="18"/>
          <w:szCs w:val="18"/>
        </w:rPr>
        <w:t>V</w:t>
      </w:r>
      <w:r w:rsidRPr="00233E85">
        <w:rPr>
          <w:rFonts w:ascii="宋体" w:hAnsi="宋体" w:hint="eastAsia"/>
          <w:color w:val="0D0D0D"/>
          <w:sz w:val="18"/>
          <w:szCs w:val="18"/>
        </w:rPr>
        <w:t>表示数将变大</w:t>
      </w:r>
    </w:p>
    <w:p w:rsidR="00E32BA1" w:rsidRPr="00233E85" w:rsidRDefault="00E32BA1" w:rsidP="00233E85">
      <w:pPr>
        <w:ind w:firstLine="420"/>
        <w:rPr>
          <w:rFonts w:ascii="宋体"/>
          <w:color w:val="0D0D0D"/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D</w:t>
      </w:r>
      <w:r w:rsidRPr="00233E85">
        <w:rPr>
          <w:rFonts w:ascii="宋体" w:hAnsi="宋体" w:hint="eastAsia"/>
          <w:color w:val="0D0D0D"/>
          <w:sz w:val="18"/>
          <w:szCs w:val="18"/>
        </w:rPr>
        <w:t>．若保持</w:t>
      </w:r>
      <w:r w:rsidRPr="00233E85">
        <w:rPr>
          <w:rFonts w:ascii="宋体" w:hAnsi="宋体"/>
          <w:color w:val="0D0D0D"/>
          <w:sz w:val="18"/>
          <w:szCs w:val="18"/>
        </w:rPr>
        <w:t>S2</w:t>
      </w:r>
      <w:r w:rsidRPr="00233E85">
        <w:rPr>
          <w:rFonts w:ascii="宋体" w:hAnsi="宋体" w:hint="eastAsia"/>
          <w:color w:val="0D0D0D"/>
          <w:sz w:val="18"/>
          <w:szCs w:val="18"/>
        </w:rPr>
        <w:t>断开，将</w:t>
      </w:r>
      <w:r w:rsidRPr="00233E85">
        <w:rPr>
          <w:rFonts w:ascii="宋体" w:hAnsi="宋体"/>
          <w:color w:val="0D0D0D"/>
          <w:sz w:val="18"/>
          <w:szCs w:val="18"/>
        </w:rPr>
        <w:t>P</w:t>
      </w:r>
      <w:r w:rsidRPr="00233E85">
        <w:rPr>
          <w:rFonts w:ascii="宋体" w:hAnsi="宋体" w:hint="eastAsia"/>
          <w:color w:val="0D0D0D"/>
          <w:sz w:val="18"/>
          <w:szCs w:val="18"/>
        </w:rPr>
        <w:t>移至变阻器最右端</w:t>
      </w:r>
      <w:r w:rsidRPr="00233E85">
        <w:rPr>
          <w:rFonts w:ascii="宋体" w:hAnsi="宋体"/>
          <w:color w:val="0D0D0D"/>
          <w:sz w:val="18"/>
          <w:szCs w:val="18"/>
        </w:rPr>
        <w:t>b</w:t>
      </w:r>
      <w:r w:rsidRPr="00233E85">
        <w:rPr>
          <w:rFonts w:ascii="宋体" w:hAnsi="宋体" w:hint="eastAsia"/>
          <w:color w:val="0D0D0D"/>
          <w:sz w:val="18"/>
          <w:szCs w:val="18"/>
        </w:rPr>
        <w:t>，再闭合</w:t>
      </w:r>
      <w:r w:rsidRPr="00233E85">
        <w:rPr>
          <w:rFonts w:ascii="宋体" w:hAnsi="宋体"/>
          <w:color w:val="0D0D0D"/>
          <w:sz w:val="18"/>
          <w:szCs w:val="18"/>
        </w:rPr>
        <w:t>S1</w:t>
      </w:r>
      <w:r w:rsidRPr="00233E85">
        <w:rPr>
          <w:rFonts w:ascii="宋体" w:hAnsi="宋体" w:hint="eastAsia"/>
          <w:color w:val="0D0D0D"/>
          <w:sz w:val="18"/>
          <w:szCs w:val="18"/>
        </w:rPr>
        <w:t>后，</w:t>
      </w:r>
      <w:r w:rsidRPr="00233E85">
        <w:rPr>
          <w:rFonts w:ascii="宋体" w:hAnsi="宋体"/>
          <w:color w:val="0D0D0D"/>
          <w:sz w:val="18"/>
          <w:szCs w:val="18"/>
        </w:rPr>
        <w:t>A</w:t>
      </w:r>
      <w:r w:rsidRPr="00233E85">
        <w:rPr>
          <w:rFonts w:ascii="宋体" w:hAnsi="宋体" w:hint="eastAsia"/>
          <w:color w:val="0D0D0D"/>
          <w:sz w:val="18"/>
          <w:szCs w:val="18"/>
        </w:rPr>
        <w:t>表和</w:t>
      </w:r>
      <w:r w:rsidRPr="00233E85">
        <w:rPr>
          <w:rFonts w:ascii="宋体" w:hAnsi="宋体"/>
          <w:color w:val="0D0D0D"/>
          <w:sz w:val="18"/>
          <w:szCs w:val="18"/>
        </w:rPr>
        <w:t>V</w:t>
      </w:r>
      <w:r w:rsidRPr="00233E85">
        <w:rPr>
          <w:rFonts w:ascii="宋体" w:hAnsi="宋体" w:hint="eastAsia"/>
          <w:color w:val="0D0D0D"/>
          <w:sz w:val="18"/>
          <w:szCs w:val="18"/>
        </w:rPr>
        <w:t>表均仍有示数</w:t>
      </w:r>
    </w:p>
    <w:p w:rsidR="00E32BA1" w:rsidRPr="00150BB6" w:rsidRDefault="00E32BA1" w:rsidP="00233E85">
      <w:pPr>
        <w:rPr>
          <w:rFonts w:ascii="宋体"/>
          <w:b/>
          <w:color w:val="0D0D0D"/>
          <w:szCs w:val="21"/>
        </w:rPr>
      </w:pPr>
      <w:r w:rsidRPr="00150BB6">
        <w:rPr>
          <w:rFonts w:ascii="宋体" w:hAnsi="宋体" w:hint="eastAsia"/>
          <w:b/>
          <w:color w:val="0D0D0D"/>
          <w:szCs w:val="21"/>
        </w:rPr>
        <w:t>当堂巩固</w:t>
      </w:r>
    </w:p>
    <w:p w:rsidR="00E32BA1" w:rsidRPr="00233E85" w:rsidRDefault="00E32BA1" w:rsidP="00233E85">
      <w:pPr>
        <w:rPr>
          <w:sz w:val="18"/>
          <w:szCs w:val="18"/>
        </w:rPr>
      </w:pPr>
      <w:r>
        <w:rPr>
          <w:noProof/>
        </w:rPr>
        <w:pict>
          <v:shape id="图片 140" o:spid="_x0000_s1150" type="#_x0000_t75" alt="学科网(www.zxxk.com)--教育资源门户，提供试卷、教案、课件、论文、素材及各类教学资源下载，还有大量而丰富的教学相关资讯！" style="position:absolute;left:0;text-align:left;margin-left:308pt;margin-top:15.85pt;width:108.55pt;height:67.7pt;z-index:-251657728;visibility:visible" wrapcoords="-149 0 -149 21360 21600 21360 21600 0 -149 0">
            <v:imagedata r:id="rId20" o:title=""/>
            <w10:wrap type="tight"/>
          </v:shape>
        </w:pict>
      </w:r>
      <w:r w:rsidRPr="00233E85">
        <w:rPr>
          <w:rFonts w:ascii="宋体" w:hAnsi="宋体"/>
          <w:color w:val="0D0D0D"/>
          <w:sz w:val="18"/>
          <w:szCs w:val="18"/>
        </w:rPr>
        <w:t>1</w:t>
      </w:r>
      <w:r w:rsidRPr="00233E85">
        <w:rPr>
          <w:rFonts w:ascii="宋体" w:hAnsi="宋体" w:hint="eastAsia"/>
          <w:color w:val="0D0D0D"/>
          <w:sz w:val="18"/>
          <w:szCs w:val="18"/>
        </w:rPr>
        <w:t>、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>2013</w:t>
      </w:r>
      <w:r w:rsidRPr="00233E85">
        <w:rPr>
          <w:rFonts w:hint="eastAsia"/>
          <w:sz w:val="18"/>
          <w:szCs w:val="18"/>
        </w:rPr>
        <w:t>牡丹江）在如图所示的电路中，当闭合开关</w:t>
      </w:r>
      <w:r w:rsidRPr="00233E85">
        <w:rPr>
          <w:sz w:val="18"/>
          <w:szCs w:val="18"/>
        </w:rPr>
        <w:t>S</w:t>
      </w:r>
      <w:r w:rsidRPr="00233E85">
        <w:rPr>
          <w:rFonts w:hint="eastAsia"/>
          <w:sz w:val="18"/>
          <w:szCs w:val="18"/>
        </w:rPr>
        <w:t>时，下列说法正确的是：（</w:t>
      </w:r>
      <w:r w:rsidRPr="00233E85">
        <w:rPr>
          <w:sz w:val="18"/>
          <w:szCs w:val="18"/>
        </w:rPr>
        <w:t xml:space="preserve">     </w:t>
      </w:r>
      <w:r w:rsidRPr="00233E85">
        <w:rPr>
          <w:rFonts w:hint="eastAsia"/>
          <w:sz w:val="18"/>
          <w:szCs w:val="18"/>
        </w:rPr>
        <w:t>）</w:t>
      </w:r>
    </w:p>
    <w:p w:rsidR="00E32BA1" w:rsidRPr="00233E85" w:rsidRDefault="00E32BA1" w:rsidP="005519D5">
      <w:pPr>
        <w:ind w:firstLine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 xml:space="preserve"> A. </w:t>
      </w:r>
      <w:r w:rsidRPr="00233E85">
        <w:rPr>
          <w:rFonts w:hint="eastAsia"/>
          <w:sz w:val="18"/>
          <w:szCs w:val="18"/>
        </w:rPr>
        <w:t>电流表示数变大，电压表示数变大</w:t>
      </w:r>
      <w:r w:rsidRPr="00233E85">
        <w:rPr>
          <w:sz w:val="18"/>
          <w:szCs w:val="18"/>
        </w:rPr>
        <w:t xml:space="preserve"> </w:t>
      </w:r>
    </w:p>
    <w:p w:rsidR="00E32BA1" w:rsidRPr="00233E85" w:rsidRDefault="00E32BA1" w:rsidP="005519D5">
      <w:pPr>
        <w:ind w:firstLine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 xml:space="preserve"> B. </w:t>
      </w:r>
      <w:r w:rsidRPr="00233E85">
        <w:rPr>
          <w:rFonts w:hint="eastAsia"/>
          <w:sz w:val="18"/>
          <w:szCs w:val="18"/>
        </w:rPr>
        <w:t>电流表示数变小，电压表示数不变</w:t>
      </w:r>
    </w:p>
    <w:p w:rsidR="00E32BA1" w:rsidRPr="00233E85" w:rsidRDefault="00E32BA1" w:rsidP="005519D5">
      <w:pPr>
        <w:ind w:firstLineChars="150" w:firstLine="31680"/>
        <w:rPr>
          <w:sz w:val="18"/>
          <w:szCs w:val="18"/>
        </w:rPr>
      </w:pPr>
      <w:r w:rsidRPr="00233E85">
        <w:rPr>
          <w:sz w:val="18"/>
          <w:szCs w:val="18"/>
        </w:rPr>
        <w:t>C. L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灯变亮，</w:t>
      </w:r>
      <w:r w:rsidRPr="00233E85">
        <w:rPr>
          <w:sz w:val="18"/>
          <w:szCs w:val="18"/>
        </w:rPr>
        <w:t>L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灯变亮</w:t>
      </w:r>
      <w:r w:rsidRPr="00233E85">
        <w:rPr>
          <w:sz w:val="18"/>
          <w:szCs w:val="18"/>
        </w:rPr>
        <w:t xml:space="preserve"> </w:t>
      </w:r>
      <w:r w:rsidRPr="00233E85">
        <w:rPr>
          <w:sz w:val="18"/>
          <w:szCs w:val="18"/>
        </w:rPr>
        <w:tab/>
      </w:r>
      <w:r w:rsidRPr="00233E85">
        <w:rPr>
          <w:sz w:val="18"/>
          <w:szCs w:val="18"/>
        </w:rPr>
        <w:tab/>
        <w:t xml:space="preserve">        </w:t>
      </w:r>
    </w:p>
    <w:p w:rsidR="00E32BA1" w:rsidRPr="00233E85" w:rsidRDefault="00E32BA1" w:rsidP="005519D5">
      <w:pPr>
        <w:ind w:firstLineChars="150" w:firstLine="31680"/>
        <w:rPr>
          <w:rFonts w:ascii="宋体"/>
          <w:color w:val="0D0D0D"/>
          <w:sz w:val="18"/>
          <w:szCs w:val="18"/>
        </w:rPr>
      </w:pPr>
      <w:r w:rsidRPr="00233E85">
        <w:rPr>
          <w:sz w:val="18"/>
          <w:szCs w:val="18"/>
        </w:rPr>
        <w:t>D. L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灯变暗，</w:t>
      </w:r>
      <w:r w:rsidRPr="00233E85">
        <w:rPr>
          <w:sz w:val="18"/>
          <w:szCs w:val="18"/>
        </w:rPr>
        <w:t>L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灯变亮</w:t>
      </w:r>
    </w:p>
    <w:p w:rsidR="00E32BA1" w:rsidRDefault="00E32BA1" w:rsidP="00233E85">
      <w:pPr>
        <w:rPr>
          <w:rFonts w:ascii="宋体"/>
          <w:color w:val="0D0D0D"/>
          <w:sz w:val="18"/>
          <w:szCs w:val="18"/>
        </w:rPr>
      </w:pPr>
    </w:p>
    <w:p w:rsidR="00E32BA1" w:rsidRDefault="00E32BA1" w:rsidP="00233E85">
      <w:pPr>
        <w:rPr>
          <w:rFonts w:ascii="宋体"/>
          <w:color w:val="0D0D0D"/>
          <w:sz w:val="18"/>
          <w:szCs w:val="18"/>
        </w:rPr>
      </w:pPr>
    </w:p>
    <w:p w:rsidR="00E32BA1" w:rsidRPr="00233E85" w:rsidRDefault="00E32BA1" w:rsidP="00233E85">
      <w:pPr>
        <w:rPr>
          <w:sz w:val="18"/>
          <w:szCs w:val="18"/>
        </w:rPr>
      </w:pPr>
      <w:r w:rsidRPr="00233E85">
        <w:rPr>
          <w:rFonts w:ascii="宋体" w:hAnsi="宋体"/>
          <w:color w:val="0D0D0D"/>
          <w:sz w:val="18"/>
          <w:szCs w:val="18"/>
        </w:rPr>
        <w:t>2</w:t>
      </w:r>
      <w:r w:rsidRPr="00233E85">
        <w:rPr>
          <w:rFonts w:ascii="宋体" w:hAnsi="宋体" w:hint="eastAsia"/>
          <w:color w:val="0D0D0D"/>
          <w:sz w:val="18"/>
          <w:szCs w:val="18"/>
        </w:rPr>
        <w:t>、</w:t>
      </w:r>
      <w:r>
        <w:rPr>
          <w:noProof/>
        </w:rPr>
        <w:pict>
          <v:shape id="图片 365" o:spid="_x0000_s1151" type="#_x0000_t75" alt="学科网(www.zxxk.com)--教育资源门户，提供试卷、教案、课件、论文、素材及各类教学资源下载，还有大量而丰富的教学相关资讯！" style="position:absolute;left:0;text-align:left;margin-left:295.5pt;margin-top:.45pt;width:124.5pt;height:78.55pt;z-index:251663872;visibility:visible;mso-position-horizontal-relative:text;mso-position-vertical-relative:text">
            <v:imagedata r:id="rId21" o:title=""/>
            <w10:wrap type="square"/>
          </v:shape>
        </w:pic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>2013</w:t>
      </w:r>
      <w:r w:rsidRPr="00233E85">
        <w:rPr>
          <w:rFonts w:hint="eastAsia"/>
          <w:sz w:val="18"/>
          <w:szCs w:val="18"/>
        </w:rPr>
        <w:t>常州市）如图所示的电路，电源电压不变，开关</w:t>
      </w:r>
      <w:r w:rsidRPr="00233E85">
        <w:rPr>
          <w:sz w:val="18"/>
          <w:szCs w:val="18"/>
        </w:rPr>
        <w:t>S</w:t>
      </w:r>
      <w:r w:rsidRPr="00233E85">
        <w:rPr>
          <w:rFonts w:hint="eastAsia"/>
          <w:sz w:val="18"/>
          <w:szCs w:val="18"/>
        </w:rPr>
        <w:t>闭合后，当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由断开变为闭合时，则</w:t>
      </w:r>
    </w:p>
    <w:p w:rsidR="00E32BA1" w:rsidRPr="00233E85" w:rsidRDefault="00E32BA1" w:rsidP="00233E85">
      <w:pPr>
        <w:rPr>
          <w:sz w:val="18"/>
          <w:szCs w:val="18"/>
        </w:rPr>
      </w:pPr>
      <w:r w:rsidRPr="00233E85">
        <w:rPr>
          <w:sz w:val="18"/>
          <w:szCs w:val="18"/>
        </w:rPr>
        <w:t xml:space="preserve">   A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示数变大，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2</w:t>
      </w:r>
      <w:r>
        <w:rPr>
          <w:rFonts w:hint="eastAsia"/>
          <w:sz w:val="18"/>
          <w:szCs w:val="18"/>
        </w:rPr>
        <w:t>示数不变</w:t>
      </w:r>
      <w:r>
        <w:rPr>
          <w:sz w:val="18"/>
          <w:szCs w:val="18"/>
        </w:rPr>
        <w:t xml:space="preserve">     </w:t>
      </w:r>
      <w:r w:rsidRPr="00233E85">
        <w:rPr>
          <w:sz w:val="18"/>
          <w:szCs w:val="18"/>
        </w:rPr>
        <w:t>B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示数变大，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示数变大</w:t>
      </w:r>
    </w:p>
    <w:p w:rsidR="00E32BA1" w:rsidRDefault="00E32BA1" w:rsidP="00233E85">
      <w:pPr>
        <w:rPr>
          <w:sz w:val="18"/>
          <w:szCs w:val="18"/>
        </w:rPr>
      </w:pPr>
      <w:r w:rsidRPr="00233E85">
        <w:rPr>
          <w:sz w:val="18"/>
          <w:szCs w:val="18"/>
        </w:rPr>
        <w:t xml:space="preserve">   C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示数不变，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示数不</w:t>
      </w:r>
      <w:r w:rsidRPr="00967BFA">
        <w:rPr>
          <w:noProof/>
          <w:sz w:val="18"/>
          <w:szCs w:val="18"/>
        </w:rPr>
        <w:pict>
          <v:shape id="图片 364" o:spid="_x0000_i1031" type="#_x0000_t75" alt="学科网(www.zxxk.com)--教育资源门户，提供试卷、教案、课件、论文、素材及各类教学资源下载，还有大量而丰富的教学相关资讯！" style="width:1.5pt;height:2.25pt;visibility:visible">
            <v:imagedata r:id="rId22" o:title=""/>
          </v:shape>
        </w:pict>
      </w:r>
      <w:r w:rsidRPr="00233E85">
        <w:rPr>
          <w:rFonts w:hint="eastAsia"/>
          <w:sz w:val="18"/>
          <w:szCs w:val="18"/>
        </w:rPr>
        <w:t>变</w:t>
      </w:r>
      <w:r>
        <w:rPr>
          <w:sz w:val="18"/>
          <w:szCs w:val="18"/>
        </w:rPr>
        <w:t xml:space="preserve">     </w:t>
      </w:r>
      <w:r w:rsidRPr="00233E85">
        <w:rPr>
          <w:sz w:val="18"/>
          <w:szCs w:val="18"/>
        </w:rPr>
        <w:t>D</w:t>
      </w:r>
      <w:r w:rsidRPr="00233E85">
        <w:rPr>
          <w:rFonts w:hint="eastAsia"/>
          <w:sz w:val="18"/>
          <w:szCs w:val="18"/>
        </w:rPr>
        <w:t>．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示数不变，</w:t>
      </w:r>
      <w:r w:rsidRPr="00233E85">
        <w:rPr>
          <w:sz w:val="18"/>
          <w:szCs w:val="18"/>
        </w:rPr>
        <w:t>A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示数变小</w:t>
      </w:r>
    </w:p>
    <w:p w:rsidR="00E32BA1" w:rsidRPr="00DE1432" w:rsidRDefault="00E32BA1" w:rsidP="00233E85">
      <w:pPr>
        <w:rPr>
          <w:sz w:val="18"/>
          <w:szCs w:val="18"/>
        </w:rPr>
      </w:pPr>
    </w:p>
    <w:p w:rsidR="00E32BA1" w:rsidRPr="00150BB6" w:rsidRDefault="00E32BA1" w:rsidP="00233E85">
      <w:pPr>
        <w:rPr>
          <w:b/>
          <w:szCs w:val="21"/>
        </w:rPr>
      </w:pPr>
      <w:r>
        <w:rPr>
          <w:noProof/>
        </w:rPr>
        <w:pict>
          <v:shape id="图片 178" o:spid="_x0000_s1152" type="#_x0000_t75" style="position:absolute;left:0;text-align:left;margin-left:340.1pt;margin-top:6.45pt;width:102.65pt;height:110.85pt;z-index:251660800;visibility:visible">
            <v:imagedata r:id="rId23" o:title="" gain="79922f"/>
            <w10:wrap type="square"/>
          </v:shape>
        </w:pict>
      </w:r>
      <w:r w:rsidRPr="00150BB6">
        <w:rPr>
          <w:rFonts w:hint="eastAsia"/>
          <w:b/>
          <w:szCs w:val="21"/>
        </w:rPr>
        <w:t>三、实际应用</w:t>
      </w:r>
    </w:p>
    <w:p w:rsidR="00E32BA1" w:rsidRDefault="00E32BA1" w:rsidP="00233E85">
      <w:pPr>
        <w:rPr>
          <w:sz w:val="18"/>
          <w:szCs w:val="18"/>
        </w:rPr>
      </w:pP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、</w:t>
      </w:r>
      <w:r w:rsidRPr="00233E85">
        <w:rPr>
          <w:sz w:val="18"/>
          <w:szCs w:val="18"/>
        </w:rPr>
        <w:t>(2013</w:t>
      </w:r>
      <w:r w:rsidRPr="00233E85">
        <w:rPr>
          <w:rFonts w:hint="eastAsia"/>
          <w:sz w:val="18"/>
          <w:szCs w:val="18"/>
        </w:rPr>
        <w:t>河池）某智能手机（如图</w:t>
      </w:r>
      <w:r w:rsidRPr="00233E85">
        <w:rPr>
          <w:sz w:val="18"/>
          <w:szCs w:val="18"/>
        </w:rPr>
        <w:t>9</w:t>
      </w:r>
      <w:r w:rsidRPr="00233E85">
        <w:rPr>
          <w:rFonts w:hint="eastAsia"/>
          <w:sz w:val="18"/>
          <w:szCs w:val="18"/>
        </w:rPr>
        <w:t>）的电阻式触摸屏是利用</w:t>
      </w:r>
      <w:r w:rsidRPr="00233E85">
        <w:rPr>
          <w:sz w:val="18"/>
          <w:szCs w:val="18"/>
        </w:rPr>
        <w:t>“</w:t>
      </w:r>
      <w:r w:rsidRPr="00233E85">
        <w:rPr>
          <w:rFonts w:hint="eastAsia"/>
          <w:sz w:val="18"/>
          <w:szCs w:val="18"/>
        </w:rPr>
        <w:t>在材料、横截面积一定时，导体的长度越长其电阻越大</w:t>
      </w:r>
      <w:r w:rsidRPr="00233E85">
        <w:rPr>
          <w:sz w:val="18"/>
          <w:szCs w:val="18"/>
        </w:rPr>
        <w:t>”</w:t>
      </w:r>
      <w:r w:rsidRPr="00233E85">
        <w:rPr>
          <w:rFonts w:hint="eastAsia"/>
          <w:sz w:val="18"/>
          <w:szCs w:val="18"/>
        </w:rPr>
        <w:t>原理制成的。以竖直方向为例，触摸屏相当于一根电阻丝</w:t>
      </w:r>
      <w:r w:rsidRPr="00233E85">
        <w:rPr>
          <w:sz w:val="18"/>
          <w:szCs w:val="18"/>
        </w:rPr>
        <w:t>AB</w:t>
      </w:r>
      <w:r w:rsidRPr="00233E85">
        <w:rPr>
          <w:rFonts w:hint="eastAsia"/>
          <w:sz w:val="18"/>
          <w:szCs w:val="18"/>
        </w:rPr>
        <w:t>，如图</w:t>
      </w:r>
      <w:r w:rsidRPr="00233E85">
        <w:rPr>
          <w:sz w:val="18"/>
          <w:szCs w:val="18"/>
        </w:rPr>
        <w:t>10</w:t>
      </w:r>
      <w:r w:rsidRPr="00233E85">
        <w:rPr>
          <w:rFonts w:hint="eastAsia"/>
          <w:sz w:val="18"/>
          <w:szCs w:val="18"/>
        </w:rPr>
        <w:t>所示。人触摸屏幕时，触摸点</w:t>
      </w:r>
      <w:r w:rsidRPr="00233E85">
        <w:rPr>
          <w:sz w:val="18"/>
          <w:szCs w:val="18"/>
        </w:rPr>
        <w:t>P</w:t>
      </w:r>
      <w:r w:rsidRPr="00233E85">
        <w:rPr>
          <w:rFonts w:hint="eastAsia"/>
          <w:sz w:val="18"/>
          <w:szCs w:val="18"/>
        </w:rPr>
        <w:t>将电阻丝分为上下两部分，设上部分电阻为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，下部分电阻为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，电源电压不变。当触摸点</w:t>
      </w:r>
      <w:r w:rsidRPr="00233E85">
        <w:rPr>
          <w:sz w:val="18"/>
          <w:szCs w:val="18"/>
        </w:rPr>
        <w:t>P</w:t>
      </w:r>
      <w:r w:rsidRPr="00233E85">
        <w:rPr>
          <w:rFonts w:hint="eastAsia"/>
          <w:sz w:val="18"/>
          <w:szCs w:val="18"/>
        </w:rPr>
        <w:t>在竖直方向移动时，若测得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两端电压增大，则可知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阻值</w:t>
      </w:r>
      <w:r w:rsidRPr="00233E85">
        <w:rPr>
          <w:sz w:val="18"/>
          <w:szCs w:val="18"/>
        </w:rPr>
        <w:t>_________</w:t>
      </w:r>
      <w:r w:rsidRPr="00233E85">
        <w:rPr>
          <w:rFonts w:hint="eastAsia"/>
          <w:sz w:val="18"/>
          <w:szCs w:val="18"/>
        </w:rPr>
        <w:t>，触摸点</w:t>
      </w:r>
      <w:r w:rsidRPr="00233E85">
        <w:rPr>
          <w:sz w:val="18"/>
          <w:szCs w:val="18"/>
        </w:rPr>
        <w:t>P</w:t>
      </w:r>
      <w:r w:rsidRPr="00233E85">
        <w:rPr>
          <w:rFonts w:hint="eastAsia"/>
          <w:sz w:val="18"/>
          <w:szCs w:val="18"/>
        </w:rPr>
        <w:t>到屏幕下边缘的距离</w:t>
      </w:r>
      <w:r w:rsidRPr="00233E85">
        <w:rPr>
          <w:sz w:val="18"/>
          <w:szCs w:val="18"/>
        </w:rPr>
        <w:t>____________</w:t>
      </w:r>
      <w:r w:rsidRPr="00233E85">
        <w:rPr>
          <w:rFonts w:hint="eastAsia"/>
          <w:sz w:val="18"/>
          <w:szCs w:val="18"/>
        </w:rPr>
        <w:t>。</w:t>
      </w:r>
      <w:r w:rsidRPr="00233E85">
        <w:rPr>
          <w:sz w:val="18"/>
          <w:szCs w:val="18"/>
        </w:rPr>
        <w:t>(</w:t>
      </w:r>
      <w:r w:rsidRPr="00233E85">
        <w:rPr>
          <w:rFonts w:hint="eastAsia"/>
          <w:sz w:val="18"/>
          <w:szCs w:val="18"/>
        </w:rPr>
        <w:t>选填</w:t>
      </w:r>
      <w:r w:rsidRPr="00233E85">
        <w:rPr>
          <w:sz w:val="18"/>
          <w:szCs w:val="18"/>
        </w:rPr>
        <w:t>“</w:t>
      </w:r>
      <w:r w:rsidRPr="00233E85">
        <w:rPr>
          <w:rFonts w:hint="eastAsia"/>
          <w:sz w:val="18"/>
          <w:szCs w:val="18"/>
        </w:rPr>
        <w:t>增大</w:t>
      </w:r>
      <w:r w:rsidRPr="00233E85">
        <w:rPr>
          <w:sz w:val="18"/>
          <w:szCs w:val="18"/>
        </w:rPr>
        <w:t>”</w:t>
      </w:r>
      <w:r w:rsidRPr="00233E85">
        <w:rPr>
          <w:rFonts w:hint="eastAsia"/>
          <w:sz w:val="18"/>
          <w:szCs w:val="18"/>
        </w:rPr>
        <w:t>、</w:t>
      </w:r>
      <w:r w:rsidRPr="00233E85">
        <w:rPr>
          <w:sz w:val="18"/>
          <w:szCs w:val="18"/>
        </w:rPr>
        <w:t>“</w:t>
      </w:r>
      <w:r w:rsidRPr="00233E85">
        <w:rPr>
          <w:rFonts w:hint="eastAsia"/>
          <w:sz w:val="18"/>
          <w:szCs w:val="18"/>
        </w:rPr>
        <w:t>不变</w:t>
      </w:r>
      <w:r w:rsidRPr="00233E85">
        <w:rPr>
          <w:sz w:val="18"/>
          <w:szCs w:val="18"/>
        </w:rPr>
        <w:t>”</w:t>
      </w:r>
      <w:r w:rsidRPr="00233E85">
        <w:rPr>
          <w:rFonts w:hint="eastAsia"/>
          <w:sz w:val="18"/>
          <w:szCs w:val="18"/>
        </w:rPr>
        <w:t>或</w:t>
      </w:r>
      <w:r w:rsidRPr="00233E85">
        <w:rPr>
          <w:sz w:val="18"/>
          <w:szCs w:val="18"/>
        </w:rPr>
        <w:t>“</w:t>
      </w:r>
      <w:r w:rsidRPr="00233E85">
        <w:rPr>
          <w:rFonts w:hint="eastAsia"/>
          <w:sz w:val="18"/>
          <w:szCs w:val="18"/>
        </w:rPr>
        <w:t>减小</w:t>
      </w:r>
      <w:r>
        <w:rPr>
          <w:sz w:val="18"/>
          <w:szCs w:val="18"/>
        </w:rPr>
        <w:t>”</w:t>
      </w:r>
    </w:p>
    <w:p w:rsidR="00E32BA1" w:rsidRPr="00B74654" w:rsidRDefault="00E32BA1" w:rsidP="00233E85">
      <w:pPr>
        <w:rPr>
          <w:sz w:val="18"/>
          <w:szCs w:val="18"/>
        </w:rPr>
      </w:pPr>
    </w:p>
    <w:p w:rsidR="00E32BA1" w:rsidRPr="00233E85" w:rsidRDefault="00E32BA1" w:rsidP="00233E85">
      <w:pPr>
        <w:rPr>
          <w:rFonts w:ascii="宋体"/>
          <w:sz w:val="18"/>
          <w:szCs w:val="18"/>
        </w:rPr>
      </w:pPr>
      <w:r>
        <w:rPr>
          <w:noProof/>
        </w:rPr>
        <w:pict>
          <v:group id="组合 182" o:spid="_x0000_s1153" style="position:absolute;left:0;text-align:left;margin-left:20.8pt;margin-top:27.5pt;width:383.3pt;height:94.55pt;z-index:251662848" coordsize="8281,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">
            <v:group id="Group 107" o:spid="_x0000_s1154" style="position:absolute;left:4304;width:1922;height:2307" coordsize="1922,2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<v:shape id="Text Box 108" o:spid="_x0000_s1155" type="#_x0000_t202" style="position:absolute;left:930;width:57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<v:textbox>
                  <w:txbxContent>
                    <w:p w:rsidR="00E32BA1" w:rsidRDefault="00E32BA1" w:rsidP="00AD01C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Text Box 109" o:spid="_x0000_s1156" type="#_x0000_t202" style="position:absolute;left:1005;top:1857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<v:textbox>
                  <w:txbxContent>
                    <w:p w:rsidR="00E32BA1" w:rsidRDefault="00E32BA1" w:rsidP="00AD01C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</w:t>
                      </w:r>
                    </w:p>
                  </w:txbxContent>
                </v:textbox>
              </v:shape>
              <v:rect id="Rectangle 110" o:spid="_x0000_s1157" style="position:absolute;left:1725;top:312;width:104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6ehcMA&#10;AADcAAAADwAAAGRycy9kb3ducmV2LnhtbERPTWvCQBC9F/oflin0VndrNdjUTRBBEKyHaqHXITsm&#10;odnZmF2T+O+7gtDbPN7nLPPRNqKnzteONbxOFAjiwpmaSw3fx83LAoQPyAYbx6ThSh7y7PFhialx&#10;A39RfwiliCHsU9RQhdCmUvqiIot+4lriyJ1cZzFE2JXSdDjEcNvIqVKJtFhzbKiwpXVFxe/hYjVg&#10;MjPn/ent87i7JPhe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6ehcMAAADcAAAADwAAAAAAAAAAAAAAAACYAgAAZHJzL2Rv&#10;d25yZXYueG1sUEsFBgAAAAAEAAQA9QAAAIgDAAAAAA==&#10;" stroked="f"/>
              <v:rect id="Rectangle 111" o:spid="_x0000_s1158" style="position:absolute;left:1016;top:388;width:330;height: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4xO8IA&#10;AADcAAAADwAAAGRycy9kb3ducmV2LnhtbERPTWvCQBC9C/0PyxR6000tWImuosFCwVO14HWaHZPY&#10;7GzYXZOYX+8WCt7m8T5nue5NLVpyvrKs4HWSgCDOra64UPB9/BjPQfiArLG2TApu5GG9ehotMdW2&#10;4y9qD6EQMYR9igrKEJpUSp+XZNBPbEMcubN1BkOErpDaYRfDTS2nSTKTBiuODSU2lJWU/x6uRoG9&#10;bHenanPKmr2Tb2YYZPjJz0q9PPebBYhAfXiI/92fOs6fv8PfM/EC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jE7wgAAANwAAAAPAAAAAAAAAAAAAAAAAJgCAABkcnMvZG93&#10;bnJldi54bWxQSwUGAAAAAAQABAD1AAAAhwMAAAAA&#10;" strokeweight=".5pt"/>
              <v:line id="Line 112" o:spid="_x0000_s1159" style="position:absolute;visibility:visible" from="1020,1632" to="1797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ov1MUAAADcAAAADwAAAGRycy9kb3ducmV2LnhtbESPQWvCQBCF7wX/wzKCt7qpSAmpq1hF&#10;EDyUqJfehuw0Sc3Oht1VY39951DobYb35r1vFqvBdepGIbaeDbxMM1DElbct1wbOp91zDiomZIud&#10;ZzLwoAir5ehpgYX1dy7pdky1khCOBRpoUuoLrWPVkMM49T2xaF8+OEyyhlrbgHcJd52eZdmrdtiy&#10;NDTY06ah6nK8OgP5qY/bx+Zz5z/C9095mJc0x3djJuNh/QYq0ZD+zX/Xeyv4udDKMzKB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ov1MUAAADcAAAADwAAAAAAAAAA&#10;AAAAAAChAgAAZHJzL2Rvd25yZXYueG1sUEsFBgAAAAAEAAQA+QAAAJMDAAAAAA==&#10;" strokeweight=".5pt"/>
              <v:group id="Group 113" o:spid="_x0000_s1160" style="position:absolute;left:677;top:1248;width:480;height:450" coordsize="48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<v:group id="Group 114" o:spid="_x0000_s1161" style="position:absolute;left:94;top:305;width:234;height:110" coordsize="234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oval id="Oval 115" o:spid="_x0000_s1162" style="position:absolute;top:50;width:60;height: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Z8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fUv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1nywgAAANwAAAAPAAAAAAAAAAAAAAAAAJgCAABkcnMvZG93&#10;bnJldi54bWxQSwUGAAAAAAQABAD1AAAAhwMAAAAA&#10;"/>
                  <v:line id="Line 116" o:spid="_x0000_s1163" style="position:absolute;flip:y;visibility:visible" from="53,0" to="234,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</v:group>
                <v:shape id="Text Box 117" o:spid="_x0000_s1164" type="#_x0000_t202" style="position:absolute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未知" o:spid="_x0000_s1165" style="position:absolute;left:506;top:1633;width:278;height:8;visibility:visible;mso-wrap-style:square;v-text-anchor:top" coordsize="39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7esIA&#10;AADcAAAADwAAAGRycy9kb3ducmV2LnhtbERP24rCMBB9X/Afwgj7ImvilW41ii4ook+6fsDQzLbF&#10;ZlKaWOvfbxaEfZvDuc5y3dlKtNT40rGG0VCBIM6cKTnXcP3efSQgfEA2WDkmDU/ysF713paYGvfg&#10;M7WXkIsYwj5FDUUIdSqlzwqy6IeuJo7cj2sshgibXJoGHzHcVnKs1FxaLDk2FFjTV0HZ7XK3Gk7t&#10;bDypkz16NUhG++dWHc/3q9bv/W6zABGoC//il/tg4vzPKfw9Ey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6Dt6wgAAANwAAAAPAAAAAAAAAAAAAAAAAJgCAABkcnMvZG93&#10;bnJldi54bWxQSwUGAAAAAAQABAD1AAAAhwMAAAAA&#10;" path="m,l390,8e" filled="f" strokeweight=".5pt">
                <v:path arrowok="t" o:connecttype="custom" o:connectlocs="0,0;278,8" o:connectangles="0,0"/>
              </v:shape>
              <v:line id="Line 119" o:spid="_x0000_s1166" style="position:absolute;rotation:-90;visibility:visible" from="1525,730" to="2075,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IbMMAAADcAAAADwAAAGRycy9kb3ducmV2LnhtbERPTWvCQBC9F/wPywi91Y1Fi0ZXkaKl&#10;FDyYqOchOybB7GzYXTX117uFgrd5vM+ZLzvTiCs5X1tWMBwkIIgLq2suFezzzdsEhA/IGhvLpOCX&#10;PCwXvZc5ptreeEfXLJQihrBPUUEVQptK6YuKDPqBbYkjd7LOYIjQlVI7vMVw08j3JPmQBmuODRW2&#10;9FlRcc4uRsF4WBzXP+d71uVf1iX5aLs97KdKvfa71QxEoC48xf/ubx3nT8f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ZSGzDAAAA3AAAAA8AAAAAAAAAAAAA&#10;AAAAoQIAAGRycy9kb3ducmV2LnhtbFBLBQYAAAAABAAEAPkAAACRAwAAAAA=&#10;" strokeweight=".5pt"/>
              <v:group id="Group 120" o:spid="_x0000_s1167" style="position:absolute;left:1668;top:990;width:254;height:646" coordsize="254,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group id="Group 121" o:spid="_x0000_s1168" style="position:absolute;width:254;height:75;flip:y" coordsize="254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Fll8EAAADcAAAADwAAAGRycy9kb3ducmV2LnhtbERPTYvCMBC9L/gfwgje&#10;1lQprts1igiKiJftuovHoRnbYDMpTdT6740g7G0e73Nmi87W4kqtN44VjIYJCOLCacOlgsPP+n0K&#10;wgdkjbVjUnAnD4t5722GmXY3/qZrHkoRQ9hnqKAKocmk9EVFFv3QNcSRO7nWYoiwLaVu8RbDbS3H&#10;STKRFg3HhgobWlVUnPOLVfC7NCmlf8fdPimItloeN7lJlRr0u+UXiEBd+Be/3Fsd539+wPOZeIGc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4Fll8EAAADcAAAADwAA&#10;AAAAAAAAAAAAAACqAgAAZHJzL2Rvd25yZXYueG1sUEsFBgAAAAAEAAQA+gAAAJgDAAAAAA==&#10;">
                  <v:line id="Line 122" o:spid="_x0000_s1169" style="position:absolute;visibility:visible" from="0,0" to="2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O5CcUAAADcAAAADwAAAGRycy9kb3ducmV2LnhtbESPQWvCQBCF7wX/wzKCt7qxSLGpq6hF&#10;EHqQaC+9DdlpkpqdDburRn+9cyj0NsN7894382XvWnWhEBvPBibjDBRx6W3DlYGv4/Z5BiomZIut&#10;ZzJwowjLxeBpjrn1Vy7ockiVkhCOORqoU+pyrWNZk8M49h2xaD8+OEyyhkrbgFcJd61+ybJX7bBh&#10;aaixo01N5elwdgZmxy5+3DbfW78Pv/fic1rQFNfGjIb96h1Uoj79m/+ud1bw34RWnpEJ9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O5CcUAAADcAAAADwAAAAAAAAAA&#10;AAAAAAChAgAAZHJzL2Rvd25yZXYueG1sUEsFBgAAAAAEAAQA+QAAAJMDAAAAAA==&#10;" strokeweight=".5pt"/>
                  <v:line id="Line 123" o:spid="_x0000_s1170" style="position:absolute;visibility:visible" from="70,75" to="204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HRf8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f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HRf8IAAADcAAAADwAAAAAAAAAAAAAA&#10;AAChAgAAZHJzL2Rvd25yZXYueG1sUEsFBgAAAAAEAAQA+QAAAJADAAAAAA==&#10;" strokeweight="1.5pt"/>
                </v:group>
                <v:line id="Line 124" o:spid="_x0000_s1171" style="position:absolute;rotation:-90;visibility:visible" from="-225,456" to="495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fD8UAAADcAAAADwAAAGRycy9kb3ducmV2LnhtbESPQWvCQBSE7wX/w/IEb3WTYkuNriJF&#10;pRQ8NFHPj+wzCWbfht01pv313UKhx2FmvmGW68G0oifnG8sK0mkCgri0uuFKwbHYPb6C8AFZY2uZ&#10;FHyRh/Vq9LDETNs7f1Kfh0pECPsMFdQhdJmUvqzJoJ/ajjh6F+sMhihdJbXDe4SbVj4lyYs02HBc&#10;qLGjt5rKa34zCp7T8rz9uH7nQ7G3Lilmh8PpOFdqMh42CxCBhvAf/mu/awWRCL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EfD8UAAADcAAAADwAAAAAAAAAA&#10;AAAAAAChAgAAZHJzL2Rvd25yZXYueG1sUEsFBgAAAAAEAAQA+QAAAJMDAAAAAA==&#10;" strokeweight=".5pt"/>
              </v:group>
              <v:line id="Line 125" o:spid="_x0000_s1172" style="position:absolute;visibility:visible" from="1348,448" to="1802,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bkb8QAAADcAAAADwAAAGRycy9kb3ducmV2LnhtbESPQYvCMBSE74L/ITxhb5oqItI1iroI&#10;C3uQWi/eHs3bttq8lCSrdX+9EQSPw8x8wyxWnWnElZyvLSsYjxIQxIXVNZcKjvluOAfhA7LGxjIp&#10;uJOH1bLfW2Cq7Y0zuh5CKSKEfYoKqhDaVEpfVGTQj2xLHL1f6wyGKF0ptcNbhJtGTpJkJg3WHBcq&#10;bGlbUXE5/BkF87z1X/ftaWf37vyf/UwzmuJGqY9Bt/4EEagL7/Cr/a0VTJIxPM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uRvxAAAANwAAAAPAAAAAAAAAAAA&#10;AAAAAKECAABkcnMvZG93bnJldi54bWxQSwUGAAAAAAQABAD5AAAAkgMAAAAA&#10;" strokeweight=".5pt"/>
              <v:line id="Line 126" o:spid="_x0000_s1173" style="position:absolute;visibility:visible" from="796,444" to="1006,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R6GMUAAADcAAAADwAAAGRycy9kb3ducmV2LnhtbESPQWvCQBSE74X+h+UVvNWNIZSQukpV&#10;BMFDiXrp7ZF9TdJm34bd1ST++m6h0OMwM98wy/VoOnEj51vLChbzBARxZXXLtYLLef+cg/ABWWNn&#10;mRRM5GG9enxYYqHtwCXdTqEWEcK+QAVNCH0hpa8aMujntieO3qd1BkOUrpba4RDhppNpkrxIgy3H&#10;hQZ72jZUfZ+uRkF+7v1u2n7s7bv7upfHrKQMN0rNnsa3VxCBxvAf/msftII0Se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R6GMUAAADcAAAADwAAAAAAAAAA&#10;AAAAAAChAgAAZHJzL2Rvd25yZXYueG1sUEsFBgAAAAAEAAQA+QAAAJMDAAAAAA==&#10;" strokeweight=".5pt"/>
              <v:shape id="Text Box 127" o:spid="_x0000_s1174" type="#_x0000_t202" style="position:absolute;left:855;top:622;width:345;height: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<v:textbox inset="0,0,0,0">
                  <w:txbxContent>
                    <w:p w:rsidR="00E32BA1" w:rsidRDefault="00E32BA1" w:rsidP="00AD01C7"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rFonts w:ascii="宋体" w:hAnsi="宋体" w:hint="eastAsia"/>
                        </w:rPr>
                        <w:t>＇</w:t>
                      </w:r>
                    </w:p>
                  </w:txbxContent>
                </v:textbox>
              </v:shape>
              <v:rect id="Rectangle 128" o:spid="_x0000_s1175" style="position:absolute;left:750;top:594;width:79;height: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NasUA&#10;AADcAAAADwAAAGRycy9kb3ducmV2LnhtbESPQWvCQBSE74X+h+UVejObWpESs4qKBcFTo5Dra/aZ&#10;xGbfht2txvz6bqHQ4zAz3zD5ajCduJLzrWUFL0kKgriyuuVawen4PnkD4QOyxs4yKbiTh9Xy8SHH&#10;TNsbf9C1CLWIEPYZKmhC6DMpfdWQQZ/Ynjh6Z+sMhihdLbXDW4SbTk7TdC4NthwXGuxp21D1VXwb&#10;Bfay2ZXtutz2BydfzTjK8FmdlXp+GtYLEIGG8B/+a++1gmk6g9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s1qxQAAANwAAAAPAAAAAAAAAAAAAAAAAJgCAABkcnMv&#10;ZG93bnJldi54bWxQSwUGAAAAAAQABAD1AAAAigMAAAAA&#10;" strokeweight=".5pt"/>
              <v:shape id="xjhrw2" o:spid="_x0000_s1176" style="position:absolute;left:240;top:912;width:125;height:709;visibility:visible;mso-wrap-style:square;v-text-anchor:top" coordsize="653,1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3JsQA&#10;AADcAAAADwAAAGRycy9kb3ducmV2LnhtbESPT2vCQBTE74LfYXlCb7pRSJHoKiKI0kutDT0/s69J&#10;bPZtyG7+1E/fLQgeh5n5DbPeDqYSHTWutKxgPotAEGdWl5wrSD8P0yUI55E1VpZJwS852G7GozUm&#10;2vb8Qd3F5yJA2CWooPC+TqR0WUEG3czWxMH7to1BH2STS91gH+CmkosoepUGSw4LBda0Lyj7ubRG&#10;wenreOY3Stv4Os/Qv8vbzeR3pV4mw24FwtPgn+FH+6QVLKIY/s+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/tybEAAAA3AAAAA8AAAAAAAAAAAAAAAAAmAIAAGRycy9k&#10;b3ducmV2LnhtbFBLBQYAAAAABAAEAPUAAACJAwAAAAA=&#10;" path="m284,175r-9,-5l263,162r-9,-8l247,146r-6,-10l237,126r-4,-10l230,103,229,91r3,-14l235,63r6,-13l248,38r7,-9l266,20r10,-7l288,8,298,3,311,r12,l336,r13,4l363,10r10,5l382,23r10,8l399,40r6,12l410,63r4,11l416,88r-1,12l413,115r-5,12l405,137r-7,11l391,155r-9,8l375,169r-9,6l379,199r17,19l443,230r36,15l497,274r19,51l529,370r13,49l555,448r28,47l611,537r27,19l643,564r6,10l652,587r1,18l651,621r-2,12l644,648r-5,11l630,665r-6,4l618,678r-4,3l608,680r-9,-3l589,670r-9,-8l571,648r-4,-12l561,622r-2,-13l556,592r-1,-16l557,563r1,-18l556,532,515,475,483,432,464,402r-7,3l435,513r-15,86l442,720r16,84l484,944r19,106l511,1058r14,4l544,1065r18,5l580,1079r13,11l607,1103r8,13l618,1128r4,14l406,1142,355,944,329,845r-27,99l246,1144r-215,l34,1126r6,-13l48,1100r12,-11l76,1078r19,-9l114,1063r25,-6l153,1043r19,-99l198,804r14,-84l233,599,218,513,193,405r-6,-3l177,419r-24,36l128,488,95,535r-3,15l95,564r2,14l95,598r-4,22l83,643r-6,11l71,662r-7,7l55,676r-7,3l40,681r-7,-3l29,669,18,663r-5,-6l7,647,4,635,2,621,,602,1,586,5,570r9,-13l28,548,42,537,66,502,98,448r12,-29l123,371r13,-43l156,274r17,-29l211,230r45,-12l275,199r9,-24xe" fillcolor="black">
                <v:path arrowok="t" o:connecttype="custom" o:connectlocs="50,100;46,84;44,64;45,39;49,18;55,5;62,0;69,6;75,19;78,39;79,62;78,85;73,101;73,123;92,152;101,229;112,307;123,350;125,375;123,402;119,415;116,421;111,410;107,385;106,357;106,330;89,249;80,371;93,585;100,658;111,669;118,692;78,708;58,585;7,698;11,675;22,659;33,585;45,371;36,249;25,302;18,350;17,384;14,410;9,421;6,415;1,401;0,373;3,345;13,311;24,230;33,152;53,123" o:connectangles="0,0,0,0,0,0,0,0,0,0,0,0,0,0,0,0,0,0,0,0,0,0,0,0,0,0,0,0,0,0,0,0,0,0,0,0,0,0,0,0,0,0,0,0,0,0,0,0,0,0,0,0,0"/>
              </v:shape>
              <v:group id="Group 130" o:spid="_x0000_s1177" style="position:absolute;top:1635;width:437;height:91" coordsize="722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<v:line id="Line 131" o:spid="_x0000_s1178" style="position:absolute;flip:x;visibility:visible" from="0,8" to="120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4qccAAADc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+wN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XipxwAAANwAAAAPAAAAAAAA&#10;AAAAAAAAAKECAABkcnMvZG93bnJldi54bWxQSwUGAAAAAAQABAD5AAAAlQMAAAAA&#10;"/>
                <v:line id="Line 132" o:spid="_x0000_s1179" style="position:absolute;flip:x;visibility:visible" from="120,8" to="24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s28MAAADcAAAADwAAAGRycy9kb3ducmV2LnhtbERPz2vCMBS+D/wfwhN2GZoqY2g1igjC&#10;Dl7mRmW3Z/NsSpuXmkTt/vvlIHj8+H4v171txY18qB0rmIwzEMSl0zVXCn6+d6MZiBCRNbaOScEf&#10;BVivBi9LzLW78xfdDrESKYRDjgpMjF0uZSgNWQxj1xEn7uy8xZigr6T2eE/htpXTLPuQFmtODQY7&#10;2hoqm8PVKpCz/dvFb07vTdEcj3NTlEX3u1fqddhvFiAi9fEpfrg/tYJpltam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O7NvDAAAA3AAAAA8AAAAAAAAAAAAA&#10;AAAAoQIAAGRycy9kb3ducmV2LnhtbFBLBQYAAAAABAAEAPkAAACRAwAAAAA=&#10;"/>
                <v:line id="Line 133" o:spid="_x0000_s1180" style="position:absolute;flip:x;visibility:visible" from="241,8" to="36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JJQMYAAADcAAAADwAAAGRycy9kb3ducmV2LnhtbESPQWsCMRSE7wX/Q3gFL0WzlVJ0axQp&#10;CB681MqKt9fN62bZzcuaRN3++0YQPA4z8w0zX/a2FRfyoXas4HWcgSAuna65UrD/Xo+mIEJE1tg6&#10;JgV/FGC5GDzNMdfuyl902cVKJAiHHBWYGLtcylAashjGriNO3q/zFmOSvpLa4zXBbSsnWfYuLdac&#10;Fgx29GmobHZnq0BOty8nv/p5a4rmcJiZoiy641ap4XO/+gARqY+P8L290Qom2QxuZ9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CSUDGAAAA3AAAAA8AAAAAAAAA&#10;AAAAAAAAoQIAAGRycy9kb3ducmV2LnhtbFBLBQYAAAAABAAEAPkAAACUAwAAAAA=&#10;"/>
                <v:line id="Line 134" o:spid="_x0000_s1181" style="position:absolute;flip:x;visibility:visible" from="361,8" to="48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  <v:line id="Line 135" o:spid="_x0000_s1182" style="position:absolute;flip:x;visibility:visible" from="481,8" to="60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<v:line id="Line 136" o:spid="_x0000_s1183" style="position:absolute;flip:x;visibility:visible" from="601,8" to="722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  <v:line id="Line 137" o:spid="_x0000_s1184" style="position:absolute;visibility:visible" from="23,0" to="7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Es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Z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4SzxAAAANwAAAAPAAAAAAAAAAAA&#10;AAAAAKECAABkcnMvZG93bnJldi54bWxQSwUGAAAAAAQABAD5AAAAkgMAAAAA&#10;" strokeweight="1.5pt"/>
              </v:group>
              <v:line id="Line 138" o:spid="_x0000_s1185" style="position:absolute;rotation:-90;visibility:visible" from="709,506" to="862,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OP0cUAAADcAAAADwAAAGRycy9kb3ducmV2LnhtbESPQWvCQBSE7wX/w/IK3uomosVGVxGx&#10;UgQPJtbzI/uaBLNvw+5WU3+9Wyj0OMzMN8xi1ZtWXMn5xrKCdJSAIC6tbrhScCreX2YgfEDW2Fom&#10;BT/kYbUcPC0w0/bGR7rmoRIRwj5DBXUIXSalL2sy6Ee2I47el3UGQ5SuktrhLcJNK8dJ8ioNNhwX&#10;auxoU1N5yb+Ngmlanrf7yz3vi511STE5HD5Pb0oNn/v1HESgPvyH/9ofWsE4ncDvmXg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OP0cUAAADcAAAADwAAAAAAAAAA&#10;AAAAAAChAgAAZHJzL2Rvd25yZXYueG1sUEsFBgAAAAAEAAQA+QAAAJMDAAAAAA==&#10;" strokeweight=".5pt"/>
              <v:line id="Line 139" o:spid="_x0000_s1186" style="position:absolute;rotation:-90;visibility:visible" from="150,1281" to="870,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8qSsUAAADcAAAADwAAAGRycy9kb3ducmV2LnhtbESPQWvCQBSE7wX/w/KE3nQTqaVGVxHR&#10;UgoemqjnR/aZBLNvw+6qaX99tyD0OMzMN8xi1ZtW3Mj5xrKCdJyAIC6tbrhScCh2ozcQPiBrbC2T&#10;gm/ysFoOnhaYaXvnL7rloRIRwj5DBXUIXSalL2sy6Me2I47e2TqDIUpXSe3wHuGmlZMkeZUGG44L&#10;NXa0qam85FejYJqWp+3n5Sfvi3frkuJlvz8eZko9D/v1HESgPvyHH+0PrWCSTuH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8qSsUAAADcAAAADwAAAAAAAAAA&#10;AAAAAAChAgAAZHJzL2Rvd25yZXYueG1sUEsFBgAAAAAEAAQA+QAAAJMDAAAAAA==&#10;" strokeweight=".5pt"/>
              <v:line id="Line 140" o:spid="_x0000_s1187" style="position:absolute;visibility:visible" from="165,921" to="772,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N9GscAAADcAAAADwAAAGRycy9kb3ducmV2LnhtbESPT2vCQBTE7wW/w/KE3uomVkSimxAL&#10;luKl/umlt2f2NUnNvg3ZrYn99N2C4HGYmd8wq2wwjbhQ52rLCuJJBIK4sLrmUsHHcfO0AOE8ssbG&#10;Mim4koMsHT2sMNG25z1dDr4UAcIuQQWV920ipSsqMugmtiUO3pftDPogu1LqDvsAN42cRtFcGqw5&#10;LFTY0ktFxfnwYxSsf2fP33a7+cz7/Pp6wve4iXaxUo/jIV+C8DT4e/jWftMKpvEc/s+EIy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E30axwAAANwAAAAPAAAAAAAA&#10;AAAAAAAAAKECAABkcnMvZG93bnJldi54bWxQSwUGAAAAAAQABAD5AAAAlQMAAAAA&#10;" strokeweight=".5pt">
                <v:stroke endarrow="block" endarrowwidth="narrow"/>
              </v:line>
              <v:shape id="Text Box 141" o:spid="_x0000_s1188" type="#_x0000_t202" style="position:absolute;left:405;top:528;width:646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:rsidR="00E32BA1" w:rsidRDefault="00E32BA1" w:rsidP="00AD01C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</w:t>
                      </w:r>
                    </w:p>
                  </w:txbxContent>
                </v:textbox>
              </v:shape>
              <v:oval id="Oval 142" o:spid="_x0000_s1189" style="position:absolute;left:495;top:891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ITcAA&#10;AADcAAAADwAAAGRycy9kb3ducmV2LnhtbERPTYvCMBC9L/gfwix4Wda0wkrpGmUpKF7tevA4NmNb&#10;bCYlibb99+YgeHy87/V2NJ14kPOtZQXpIgFBXFndcq3g9L/7zkD4gKyxs0wKJvKw3cw+1phrO/CR&#10;HmWoRQxhn6OCJoQ+l9JXDRn0C9sTR+5qncEQoauldjjEcNPJZZKspMGWY0ODPRUNVbfybhS4r34q&#10;pkOxSy+8L3+GTJ9XJ63U/HP8+wURaAxv8ct90AqWaVwb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MITcAAAADcAAAADwAAAAAAAAAAAAAAAACYAgAAZHJzL2Rvd25y&#10;ZXYueG1sUEsFBgAAAAAEAAQA9QAAAIUDAAAAAA==&#10;" fillcolor="black"/>
              <v:group id="Group 143" o:spid="_x0000_s1190" style="position:absolute;left:1268;top:416;width:465;height:1237" coordsize="465,1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<v:oval id="Oval 144" o:spid="_x0000_s1191" style="position:absolute;left:204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O9sAA&#10;AADcAAAADwAAAGRycy9kb3ducmV2LnhtbERPTYvCMBC9L/gfwix4WTS1sFKqUZaC4nW7HjyOzdgW&#10;m0lJom3//eYgeHy87+1+NJ14kvOtZQWrZQKCuLK65VrB+e+wyED4gKyxs0wKJvKw380+tphrO/Av&#10;PctQixjCPkcFTQh9LqWvGjLol7YnjtzNOoMhQldL7XCI4aaTaZKspcGWY0ODPRUNVffyYRS4r34q&#10;plNxWF35WH4Pmb6sz1qp+ef4swERaAxv8ct90grSNM6PZ+IR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nO9sAAAADcAAAADwAAAAAAAAAAAAAAAACYAgAAZHJzL2Rvd25y&#10;ZXYueG1sUEsFBgAAAAAEAAQA9QAAAIUDAAAAAA==&#10;" fillcolor="black"/>
                <v:line id="Line 145" o:spid="_x0000_s1192" style="position:absolute;rotation:-90;visibility:visible" from="-18,961" to="475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m9MYAAADcAAAADwAAAGRycy9kb3ducmV2LnhtbESPQWvCQBSE7wX/w/KE3uomQYumriKi&#10;pRQ8mNieH9nXJJh9G3ZXTf313UKhx2FmvmGW68F04krOt5YVpJMEBHFldcu1glO5f5qD8AFZY2eZ&#10;FHyTh/Vq9LDEXNsbH+lahFpECPscFTQh9LmUvmrIoJ/Ynjh6X9YZDFG6WmqHtwg3ncyS5FkabDku&#10;NNjTtqHqXFyMgllafe7ez/diKF+tS8rp4fBxWij1OB42LyACDeE//Nd+0wqyL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45vTGAAAA3AAAAA8AAAAAAAAA&#10;AAAAAAAAoQIAAGRycy9kb3ducmV2LnhtbFBLBQYAAAAABAAEAPkAAACUAwAAAAA=&#10;" strokeweight=".5pt"/>
                <v:group id="Group 146" o:spid="_x0000_s1193" style="position:absolute;top:408;width:465;height:437" coordsize="465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oval id="Oval 147" o:spid="_x0000_s1194" style="position:absolute;left:97;top:56;width:266;height:2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Khc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j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PKhcMAAADcAAAADwAAAAAAAAAAAAAAAACYAgAAZHJzL2Rv&#10;d25yZXYueG1sUEsFBgAAAAAEAAQA9QAAAIgDAAAAAA==&#10;"/>
                  <v:shape id="Text Box 148" o:spid="_x0000_s1195" type="#_x0000_t202" style="position:absolute;width:46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E32BA1" w:rsidRDefault="00E32BA1" w:rsidP="00AD01C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Line 149" o:spid="_x0000_s1196" style="position:absolute;rotation:-90;visibility:visible" from="-3,233" to="456,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g98UAAADcAAAADwAAAGRycy9kb3ducmV2LnhtbESPQWvCQBSE7wX/w/KE3nRjqKVGVxHR&#10;UgoemqjnR/aZBLNvw+6qaX99tyD0OMzMN8xi1ZtW3Mj5xrKCyTgBQVxa3XCl4FDsRm8gfEDW2Fom&#10;Bd/kYbUcPC0w0/bOX3TLQyUihH2GCuoQukxKX9Zk0I9tRxy9s3UGQ5SuktrhPcJNK9MkeZUGG44L&#10;NXa0qam85FejYDopT9vPy0/eF+/WJcXLfn88zJR6HvbrOYhAffgPP9ofWkGaTuH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Pg98UAAADcAAAADwAAAAAAAAAA&#10;AAAAAAChAgAAZHJzL2Rvd25yZXYueG1sUEsFBgAAAAAEAAQA+QAAAJMDAAAAAA==&#10;" strokeweight=".5pt"/>
                <v:oval id="Oval 150" o:spid="_x0000_s1197" style="position:absolute;left:208;top:1192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zzGcMA&#10;AADcAAAADwAAAGRycy9kb3ducmV2LnhtbESPQWvCQBSE70L/w/IKvYhuDDRIdBUJWLw2evD4zD6T&#10;YPZt2N2a5N93CwWPw8x8w2z3o+nEk5xvLStYLRMQxJXVLdcKLufjYg3CB2SNnWVSMJGH/e5ttsVc&#10;24G/6VmGWkQI+xwVNCH0uZS+asigX9qeOHp36wyGKF0ttcMhwk0n0yTJpMGW40KDPRUNVY/yxyhw&#10;834qplNxXN34q/wc1vqaXbRSH+/jYQMi0Bhe4f/2SStI0wz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zzGcMAAADcAAAADwAAAAAAAAAAAAAAAACYAgAAZHJzL2Rv&#10;d25yZXYueG1sUEsFBgAAAAAEAAQA9QAAAIgDAAAAAA==&#10;" fillcolor="black"/>
              </v:group>
              <v:shape id="Text Box 151" o:spid="_x0000_s1198" type="#_x0000_t202" style="position:absolute;top:624;width:36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<v:textbox inset="0,0,0,0">
                  <w:txbxContent>
                    <w:p w:rsidR="00E32BA1" w:rsidRDefault="00E32BA1" w:rsidP="00AD01C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滑片</w:t>
                      </w:r>
                    </w:p>
                  </w:txbxContent>
                </v:textbox>
              </v:shape>
            </v:group>
            <v:group id="Group 152" o:spid="_x0000_s1199" style="position:absolute;top:34;width:1922;height:2307" coordsize="1922,2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<v:group id="Group 153" o:spid="_x0000_s1200" style="position:absolute;width:1922;height:2307" coordsize="1922,2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<v:shape id="Text Box 154" o:spid="_x0000_s1201" type="#_x0000_t202" style="position:absolute;left:1185;width:57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oval id="Oval 155" o:spid="_x0000_s1202" style="position:absolute;left:1124;top:408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9sMMA&#10;AADcAAAADwAAAGRycy9kb3ducmV2LnhtbESPQWvCQBSE70L/w/IKvUjdxFKR1FUkYPHaNAePz+xr&#10;Epp9G3ZXk/x7VxA8DjPzDbPZjaYTV3K+tawgXSQgiCurW64VlL+H9zUIH5A1dpZJwUQedtuX2QYz&#10;bQf+oWsRahEh7DNU0ITQZ1L6qiGDfmF74uj9WWcwROlqqR0OEW46uUySlTTYclxosKe8oeq/uBgF&#10;bt5P+XTMD+mZv4vPYa1Pq1Ir9fY67r9ABBrDM/xoH7WC5UcK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z9sMMAAADcAAAADwAAAAAAAAAAAAAAAACYAgAAZHJzL2Rv&#10;d25yZXYueG1sUEsFBgAAAAAEAAQA9QAAAIgDAAAAAA==&#10;" fillcolor="black"/>
                <v:shape id="Text Box 156" o:spid="_x0000_s1203" type="#_x0000_t202" style="position:absolute;left:1005;top:1857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rect id="Rectangle 157" o:spid="_x0000_s1204" style="position:absolute;left:1725;top:312;width:104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VhsUA&#10;AADcAAAADwAAAGRycy9kb3ducmV2LnhtbESPW2sCMRSE3wv+h3CEvtVEty7tdqNIQShUH7xAXw+b&#10;sxfcnKybqNt/bwoFH4eZ+YbJl4NtxZV63zjWMJ0oEMSFMw1XGo6H9csbCB+QDbaOScMveVguRk85&#10;ZsbdeEfXfahEhLDPUEMdQpdJ6YuaLPqJ64ijV7reYoiyr6Tp8RbhtpUzpVJpseG4UGNHnzUVp/3F&#10;asD01Zy3ZbI5fF9SfK8GtZ7/KK2fx8PqA0SgITzC/+0vo2GWJP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5WGxQAAANwAAAAPAAAAAAAAAAAAAAAAAJgCAABkcnMv&#10;ZG93bnJldi54bWxQSwUGAAAAAAQABAD1AAAAigMAAAAA&#10;" stroked="f"/>
                <v:rect id="Rectangle 158" o:spid="_x0000_s1205" style="position:absolute;left:1253;top:396;width:330;height: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H18UA&#10;AADcAAAADwAAAGRycy9kb3ducmV2LnhtbESPT2vCQBTE74LfYXmF3symKlJSNyFKCwVPasHra/bl&#10;T5t9G3a3mvrp3ULB4zAzv2HWxWh6cSbnO8sKnpIUBHFldceNgo/j2+wZhA/IGnvLpOCXPBT5dLLG&#10;TNsL7+l8CI2IEPYZKmhDGDIpfdWSQZ/YgTh6tXUGQ5SukdrhJcJNL+dpupIGO44LLQ60ban6PvwY&#10;BfZr83rqytN22Dm5MNerDJ9VrdTjw1i+gAg0hnv4v/2uFcwXS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9gfXxQAAANwAAAAPAAAAAAAAAAAAAAAAAJgCAABkcnMv&#10;ZG93bnJldi54bWxQSwUGAAAAAAQABAD1AAAAigMAAAAA&#10;" strokeweight=".5pt"/>
                <v:line id="Line 159" o:spid="_x0000_s1206" style="position:absolute;visibility:visible" from="510,1635" to="1287,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o0cUAAADcAAAADwAAAGRycy9kb3ducmV2LnhtbESPT2sCMRTE7wW/Q3hCbzWrtSKrUfyD&#10;IPRQVr14e2yeu6ublyWJuvrpm0LB4zAzv2Gm89bU4kbOV5YV9HsJCOLc6ooLBYf95mMMwgdkjbVl&#10;UvAgD/NZ522KqbZ3zui2C4WIEPYpKihDaFIpfV6SQd+zDXH0TtYZDFG6QmqH9wg3tRwkyUgarDgu&#10;lNjQqqT8srsaBeN949eP1XFjf9z5mX0PMxriUqn3bruYgAjUhlf4v73VCgafX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Eo0cUAAADcAAAADwAAAAAAAAAA&#10;AAAAAAChAgAAZHJzL2Rvd25yZXYueG1sUEsFBgAAAAAEAAQA+QAAAJMDAAAAAA==&#10;" strokeweight=".5pt"/>
                <v:oval id="Oval 160" o:spid="_x0000_s1207" style="position:absolute;left:1283;top:1603;width:60;height: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/wM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/wMMAAADcAAAADwAAAAAAAAAAAAAAAACYAgAAZHJzL2Rv&#10;d25yZXYueG1sUEsFBgAAAAAEAAQA9QAAAIgDAAAAAA==&#10;"/>
                <v:line id="Line 161" o:spid="_x0000_s1208" style="position:absolute;flip:y;visibility:visible" from="1336,1553" to="1517,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2yF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7tH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fbIUxwAAANwAAAAPAAAAAAAA&#10;AAAAAAAAAKECAABkcnMvZG93bnJldi54bWxQSwUGAAAAAAQABAD5AAAAlQMAAAAA&#10;"/>
                <v:shape id="Text Box 162" o:spid="_x0000_s1209" type="#_x0000_t202" style="position:absolute;left:1189;top:1248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未知" o:spid="_x0000_s1210" style="position:absolute;left:1530;top:1633;width:278;height:8;visibility:visible;mso-wrap-style:square;v-text-anchor:top" coordsize="39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qosQA&#10;AADcAAAADwAAAGRycy9kb3ducmV2LnhtbESP3WrCQBSE7wu+w3KE3hTdNdISo6tooSLtlT8PcMge&#10;k2D2bMiuMb59VxC8HGbmG2ax6m0tOmp95VjDZKxAEOfOVFxoOB1/RikIH5AN1o5Jw508rJaDtwVm&#10;xt14T90hFCJC2GeooQyhyaT0eUkW/dg1xNE7u9ZiiLItpGnxFuG2lolSX9JixXGhxIa+S8ovh6vV&#10;8Nd9JtMm3aJXH+lke9+o3/31pPX7sF/PQQTqwyv8bO+MhmQ6g8eZe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qqqLEAAAA3AAAAA8AAAAAAAAAAAAAAAAAmAIAAGRycy9k&#10;b3ducmV2LnhtbFBLBQYAAAAABAAEAPUAAACJAwAAAAA=&#10;" path="m,l390,8e" filled="f" strokeweight=".5pt">
                  <v:path arrowok="t" o:connecttype="custom" o:connectlocs="0,0;278,8" o:connectangles="0,0"/>
                </v:shape>
                <v:line id="Line 164" o:spid="_x0000_s1211" style="position:absolute;rotation:-90;visibility:visible" from="893,1369" to="1386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mz8IAAADcAAAADwAAAGRycy9kb3ducmV2LnhtbERPz2vCMBS+D/wfwhO8zVTRodUoInPI&#10;wINt9fxonm2xeSlJpt3++uUw2PHj+73e9qYVD3K+saxgMk5AEJdWN1wpKPLD6wKED8gaW8uk4Js8&#10;bDeDlzWm2j75TI8sVCKGsE9RQR1Cl0rpy5oM+rHtiCN3s85giNBVUjt8xnDTymmSvEmDDceGGjva&#10;11Tesy+jYD4pr++f95+szz+sS/LZ6XQplkqNhv1uBSJQH/7Ff+6jVjCdxfnxTDwC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umz8IAAADcAAAADwAAAAAAAAAAAAAA&#10;AAChAgAAZHJzL2Rvd25yZXYueG1sUEsFBgAAAAAEAAQA+QAAAJADAAAAAA==&#10;" strokeweight=".5pt"/>
                <v:line id="Line 165" o:spid="_x0000_s1212" style="position:absolute;rotation:-90;visibility:visible" from="1525,730" to="2075,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cDVMUAAADcAAAADwAAAGRycy9kb3ducmV2LnhtbESPQWvCQBSE7wX/w/IK3uomosVGVxGx&#10;UgQPJtbzI/uaBLNvw+5WU3+9Wyj0OMzMN8xi1ZtWXMn5xrKCdJSAIC6tbrhScCreX2YgfEDW2Fom&#10;BT/kYbUcPC0w0/bGR7rmoRIRwj5DBXUIXSalL2sy6Ee2I47el3UGQ5SuktrhLcJNK8dJ8ioNNhwX&#10;auxoU1N5yb+Ngmlanrf7yz3vi511STE5HD5Pb0oNn/v1HESgPvyH/9ofWsF4ksLvmXg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cDVMUAAADcAAAADwAAAAAAAAAA&#10;AAAAAAChAgAAZHJzL2Rvd25yZXYueG1sUEsFBgAAAAAEAAQA+QAAAJMDAAAAAA==&#10;" strokeweight=".5pt"/>
                <v:group id="Group 166" o:spid="_x0000_s1213" style="position:absolute;left:1668;top:990;width:254;height:646" coordsize="254,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167" o:spid="_x0000_s1214" style="position:absolute;width:254;height:75;flip:y" coordsize="254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X/Lq/CAAAA3AAAAA8A&#10;AAAAAAAAAAAAAAAAqgIAAGRycy9kb3ducmV2LnhtbFBLBQYAAAAABAAEAPoAAACZAwAAAAA=&#10;">
                    <v:line id="Line 168" o:spid="_x0000_s1215" style="position:absolute;visibility:visible" from="0,0" to="2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+N8QAAADcAAAADwAAAGRycy9kb3ducmV2LnhtbESPQYvCMBSE74L/ITzBm6YrRaQaxXUR&#10;hD1I1Yu3R/Nsq81LSbJa99cbYWGPw8x8wyxWnWnEnZyvLSv4GCcgiAuray4VnI7b0QyED8gaG8uk&#10;4EkeVst+b4GZtg/O6X4IpYgQ9hkqqEJoMyl9UZFBP7YtcfQu1hkMUbpSaoePCDeNnCTJVBqsOS5U&#10;2NKmouJ2+DEKZsfWfz03563du+tv/p3mlOKnUsNBt56DCNSF//Bfe6cVTNIU3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/43xAAAANwAAAAPAAAAAAAAAAAA&#10;AAAAAKECAABkcnMvZG93bnJldi54bWxQSwUGAAAAAAQABAD5AAAAkgMAAAAA&#10;" strokeweight=".5pt"/>
                    <v:line id="Line 169" o:spid="_x0000_s1216" style="position:absolute;visibility:visible" from="70,75" to="204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WQcUAAADcAAAADwAAAGRycy9kb3ducmV2LnhtbESPQWvCQBSE74X+h+UVems21VpKdJUi&#10;qMWbaRF6e2SfSUz2bdzdaPrvXUHocZiZb5jZYjCtOJPztWUFr0kKgriwuuZSwc/36uUDhA/IGlvL&#10;pOCPPCzmjw8zzLS98I7OeShFhLDPUEEVQpdJ6YuKDPrEdsTRO1hnMETpSqkdXiLctHKUpu/SYM1x&#10;ocKOlhUVTd4bBfs+599js3It9uvN5rA/NX68Ver5aficggg0hP/wvf2lFYzeJ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mWQcUAAADcAAAADwAAAAAAAAAA&#10;AAAAAAChAgAAZHJzL2Rvd25yZXYueG1sUEsFBgAAAAAEAAQA+QAAAJMDAAAAAA==&#10;" strokeweight="1.5pt"/>
                  </v:group>
                  <v:line id="Line 170" o:spid="_x0000_s1217" style="position:absolute;rotation:-90;visibility:visible" from="-225,456" to="495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6bIMYAAADcAAAADwAAAGRycy9kb3ducmV2LnhtbESPQWvCQBSE74X+h+UVequbBBWNriLS&#10;Fil4MLE9P7LPJJh9G3a3mvrr3UKhx2FmvmGW68F04kLOt5YVpKMEBHFldcu1gmP59jID4QOyxs4y&#10;KfghD+vV48MSc22vfKBLEWoRIexzVNCE0OdS+qohg35ke+LonawzGKJ0tdQOrxFuOpklyVQabDku&#10;NNjTtqHqXHwbBZO0+nr9ON+KoXy3LinH+/3nca7U89OwWYAINIT/8F97pxVk4yn8nolH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OmyDGAAAA3AAAAA8AAAAAAAAA&#10;AAAAAAAAoQIAAGRycy9kb3ducmV2LnhtbFBLBQYAAAAABAAEAPkAAACUAwAAAAA=&#10;" strokeweight=".5pt"/>
                </v:group>
                <v:line id="Line 171" o:spid="_x0000_s1218" style="position:absolute;visibility:visible" from="800,441" to="1254,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lgQMUAAADcAAAADwAAAGRycy9kb3ducmV2LnhtbESPQWvCQBSE7wX/w/IEb3VjCK2krkEt&#10;guBBor309si+JqnZt2F3q9Ff3xUKPQ4z8w2zKAbTiQs531pWMJsmIIgrq1uuFXycts9zED4ga+ws&#10;k4IbeSiWo6cF5tpeuaTLMdQiQtjnqKAJoc+l9FVDBv3U9sTR+7LOYIjS1VI7vEa46WSaJC/SYMtx&#10;ocGeNg1V5+OPUTA/9f79tvnc2oP7vpf7rKQM10pNxsPqDUSgIfyH/9o7rSDNXuFx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lgQMUAAADcAAAADwAAAAAAAAAA&#10;AAAAAAChAgAAZHJzL2Rvd25yZXYueG1sUEsFBgAAAAAEAAQA+QAAAJMDAAAAAA==&#10;" strokeweight=".5pt"/>
                <v:line id="Line 172" o:spid="_x0000_s1219" style="position:absolute;visibility:visible" from="1594,445" to="1804,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b0MsMAAADcAAAADwAAAGRycy9kb3ducmV2LnhtbERPu2rDMBTdC/kHcQPZGjnBFONGCXlg&#10;KGQodrp0u1i3thPrykiq4/Trq6HQ8XDem91kejGS851lBatlAoK4trrjRsHHpXjOQPiArLG3TAoe&#10;5GG3nT1tMNf2ziWNVWhEDGGfo4I2hCGX0tctGfRLOxBH7ss6gyFC10jt8B7DTS/XSfIiDXYcG1oc&#10;6NhSfau+jYLsMvjT4/hZ2Hd3/SnPaUkpHpRazKf9K4hAU/gX/7nftIJ1GtfGM/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m9DLDAAAA3AAAAA8AAAAAAAAAAAAA&#10;AAAAoQIAAGRycy9kb3ducmV2LnhtbFBLBQYAAAAABAAEAPkAAACRAwAAAAA=&#10;" strokeweight=".5pt"/>
                <v:group id="Group 173" o:spid="_x0000_s1220" style="position:absolute;left:920;top:816;width:465;height:437" coordsize="465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oval id="Oval 174" o:spid="_x0000_s1221" style="position:absolute;left:97;top:56;width:266;height:2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nj8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nxz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cnj8AAAADcAAAADwAAAAAAAAAAAAAAAACYAgAAZHJzL2Rvd25y&#10;ZXYueG1sUEsFBgAAAAAEAAQA9QAAAIUDAAAAAA==&#10;"/>
                  <v:shape id="Text Box 175" o:spid="_x0000_s1222" type="#_x0000_t202" style="position:absolute;width:46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<v:textbox>
                      <w:txbxContent>
                        <w:p w:rsidR="00E32BA1" w:rsidRDefault="00E32BA1" w:rsidP="00AD01C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Line 176" o:spid="_x0000_s1223" style="position:absolute;rotation:-90;visibility:visible" from="908,641" to="1367,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L/sUAAADcAAAADwAAAGRycy9kb3ducmV2LnhtbESPQWvCQBSE7wX/w/KE3nRjqKVGVxHR&#10;UgoemqjnR/aZBLNvw+6qaX99tyD0OMzMN8xi1ZtW3Mj5xrKCyTgBQVxa3XCl4FDsRm8gfEDW2Fom&#10;Bd/kYbUcPC0w0/bOX3TLQyUihH2GCuoQukxKX9Zk0I9tRxy9s3UGQ5SuktrhPcJNK9MkeZUGG44L&#10;NXa0qam85FejYDopT9vPy0/eF+/WJcXLfn88zJR6HvbrOYhAffgPP9ofWkE6TeH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wL/sUAAADcAAAADwAAAAAAAAAA&#10;AAAAAAChAgAAZHJzL2Rvd25yZXYueG1sUEsFBgAAAAAEAAQA+QAAAJMDAAAAAA==&#10;" strokeweight=".5pt"/>
                <v:shape id="Text Box 177" o:spid="_x0000_s1224" type="#_x0000_t202" style="position:absolute;left:855;top:622;width:345;height: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E32BA1" w:rsidRDefault="00E32BA1" w:rsidP="00AD01C7">
                        <w:r>
                          <w:rPr>
                            <w:i/>
                          </w:rPr>
                          <w:t>R</w:t>
                        </w:r>
                        <w:r>
                          <w:rPr>
                            <w:rFonts w:ascii="宋体" w:hAnsi="宋体" w:hint="eastAsia"/>
                          </w:rPr>
                          <w:t>＇</w:t>
                        </w:r>
                      </w:p>
                    </w:txbxContent>
                  </v:textbox>
                </v:shape>
                <v:rect id="Rectangle 178" o:spid="_x0000_s1225" style="position:absolute;left:750;top:594;width:79;height: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id8MA&#10;AADcAAAADwAAAGRycy9kb3ducmV2LnhtbESPQYvCMBSE74L/ITzBm6bqKlKNorILC55WBa/P5tlW&#10;m5eSZLXrrzcLgsdhZr5h5svGVOJGzpeWFQz6CQjizOqScwWH/VdvCsIHZI2VZVLwRx6Wi3Zrjqm2&#10;d/6h2y7kIkLYp6igCKFOpfRZQQZ939bE0TtbZzBE6XKpHd4j3FRymCQTabDkuFBgTZuCsuvu1yiw&#10;l/XnsVwdN/XWyZF5PGQ4ZWelup1mNQMRqAnv8Kv9rRUMxx/wfy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id8MAAADcAAAADwAAAAAAAAAAAAAAAACYAgAAZHJzL2Rv&#10;d25yZXYueG1sUEsFBgAAAAAEAAQA9QAAAIgDAAAAAA==&#10;" strokeweight=".5pt"/>
                <v:shape id="xjhrw2" o:spid="_x0000_s1226" style="position:absolute;left:240;top:912;width:125;height:709;visibility:visible;mso-wrap-style:square;v-text-anchor:top" coordsize="653,1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YO8QA&#10;AADcAAAADwAAAGRycy9kb3ducmV2LnhtbESPQWvCQBSE74L/YXmCN7NRiJTUVUqhVLy0avD8uvtM&#10;otm3Ibtq2l/vCgWPw8x8wyxWvW3ElTpfO1YwTVIQxNqZmksFxf5j8gLCB2SDjWNS8EseVsvhYIG5&#10;cTfe0nUXShEh7HNUUIXQ5lJ6XZFFn7iWOHpH11kMUXalNB3eItw2cpamc2mx5rhQYUvvFenz7mIV&#10;rA+f37yh4pL9TDWGL3k62fJPqfGof3sFEagPz/B/e20UzLIMHm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mDvEAAAA3AAAAA8AAAAAAAAAAAAAAAAAmAIAAGRycy9k&#10;b3ducmV2LnhtbFBLBQYAAAAABAAEAPUAAACJAwAAAAA=&#10;" path="m284,175r-9,-5l263,162r-9,-8l247,146r-6,-10l237,126r-4,-10l230,103,229,91r3,-14l235,63r6,-13l248,38r7,-9l266,20r10,-7l288,8,298,3,311,r12,l336,r13,4l363,10r10,5l382,23r10,8l399,40r6,12l410,63r4,11l416,88r-1,12l413,115r-5,12l405,137r-7,11l391,155r-9,8l375,169r-9,6l379,199r17,19l443,230r36,15l497,274r19,51l529,370r13,49l555,448r28,47l611,537r27,19l643,564r6,10l652,587r1,18l651,621r-2,12l644,648r-5,11l630,665r-6,4l618,678r-4,3l608,680r-9,-3l589,670r-9,-8l571,648r-4,-12l561,622r-2,-13l556,592r-1,-16l557,563r1,-18l556,532,515,475,483,432,464,402r-7,3l435,513r-15,86l442,720r16,84l484,944r19,106l511,1058r14,4l544,1065r18,5l580,1079r13,11l607,1103r8,13l618,1128r4,14l406,1142,355,944,329,845r-27,99l246,1144r-215,l34,1126r6,-13l48,1100r12,-11l76,1078r19,-9l114,1063r25,-6l153,1043r19,-99l198,804r14,-84l233,599,218,513,193,405r-6,-3l177,419r-24,36l128,488,95,535r-3,15l95,564r2,14l95,598r-4,22l83,643r-6,11l71,662r-7,7l55,676r-7,3l40,681r-7,-3l29,669,18,663r-5,-6l7,647,4,635,2,621,,602,1,586,5,570r9,-13l28,548,42,537,66,502,98,448r12,-29l123,371r13,-43l156,274r17,-29l211,230r45,-12l275,199r9,-24xe" fillcolor="black">
                  <v:path arrowok="t" o:connecttype="custom" o:connectlocs="50,100;46,84;44,64;45,39;49,18;55,5;62,0;69,6;75,19;78,39;79,62;78,85;73,101;73,123;92,152;101,229;112,307;123,350;125,375;123,402;119,415;116,421;111,410;107,385;106,357;106,330;89,249;80,371;93,585;100,658;111,669;118,692;78,708;58,585;7,698;11,675;22,659;33,585;45,371;36,249;25,302;18,350;17,384;14,410;9,421;6,415;1,401;0,373;3,345;13,311;24,230;33,152;53,123" o:connectangles="0,0,0,0,0,0,0,0,0,0,0,0,0,0,0,0,0,0,0,0,0,0,0,0,0,0,0,0,0,0,0,0,0,0,0,0,0,0,0,0,0,0,0,0,0,0,0,0,0,0,0,0,0"/>
                </v:shape>
                <v:group id="Group 180" o:spid="_x0000_s1227" style="position:absolute;top:1635;width:437;height:91" coordsize="722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line id="Line 181" o:spid="_x0000_s1228" style="position:absolute;flip:x;visibility:visible" from="0,8" to="120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Xt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Lh/h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le0xwAAANwAAAAPAAAAAAAA&#10;AAAAAAAAAKECAABkcnMvZG93bnJldi54bWxQSwUGAAAAAAQABAD5AAAAlQMAAAAA&#10;"/>
                  <v:line id="Line 182" o:spid="_x0000_s1229" style="position:absolute;flip:x;visibility:visible" from="120,8" to="24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  <v:line id="Line 183" o:spid="_x0000_s1230" style="position:absolute;flip:x;visibility:visible" from="241,8" to="36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mX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n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xZl3GAAAA3AAAAA8AAAAAAAAA&#10;AAAAAAAAoQIAAGRycy9kb3ducmV2LnhtbFBLBQYAAAAABAAEAPkAAACUAwAAAAA=&#10;"/>
                  <v:line id="Line 184" o:spid="_x0000_s1231" style="position:absolute;flip:x;visibility:visible" from="361,8" to="48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nBX3DAAAA3AAAAA8AAAAAAAAAAAAA&#10;AAAAoQIAAGRycy9kb3ducmV2LnhtbFBLBQYAAAAABAAEAPkAAACRAwAAAAA=&#10;"/>
                  <v:line id="Line 185" o:spid="_x0000_s1232" style="position:absolute;flip:x;visibility:visible" from="481,8" to="60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g5s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2QT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roObGAAAA3AAAAA8AAAAAAAAA&#10;AAAAAAAAoQIAAGRycy9kb3ducmV2LnhtbFBLBQYAAAAABAAEAPkAAACUAwAAAAA=&#10;"/>
                  <v:line id="Line 186" o:spid="_x0000_s1233" style="position:absolute;flip:x;visibility:visible" from="601,8" to="722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k+kc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n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5PpHGAAAA3AAAAA8AAAAAAAAA&#10;AAAAAAAAoQIAAGRycy9kb3ducmV2LnhtbFBLBQYAAAAABAAEAPkAAACUAwAAAAA=&#10;"/>
                  <v:line id="Line 187" o:spid="_x0000_s1234" style="position:absolute;visibility:visible" from="23,0" to="7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3zs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5ssF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ffOxAAAANwAAAAPAAAAAAAAAAAA&#10;AAAAAKECAABkcnMvZG93bnJldi54bWxQSwUGAAAAAAQABAD5AAAAkgMAAAAA&#10;" strokeweight="1.5pt"/>
                </v:group>
                <v:line id="Line 188" o:spid="_x0000_s1235" style="position:absolute;rotation:-90;visibility:visible" from="709,506" to="862,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X8rMYAAADcAAAADwAAAGRycy9kb3ducmV2LnhtbESPQWvCQBSE74X+h+UVequbBBWNriLS&#10;Fil4MLE9P7LPJJh9G3a3mvrr3UKhx2FmvmGW68F04kLOt5YVpKMEBHFldcu1gmP59jID4QOyxs4y&#10;KfghD+vV48MSc22vfKBLEWoRIexzVNCE0OdS+qohg35ke+LonawzGKJ0tdQOrxFuOpklyVQabDku&#10;NNjTtqHqXHwbBZO0+nr9ON+KoXy3LinH+/3nca7U89OwWYAINIT/8F97pxVk0zH8nolHQK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l/KzGAAAA3AAAAA8AAAAAAAAA&#10;AAAAAAAAoQIAAGRycy9kb3ducmV2LnhtbFBLBQYAAAAABAAEAPkAAACUAwAAAAA=&#10;" strokeweight=".5pt"/>
                <v:line id="Line 189" o:spid="_x0000_s1236" style="position:absolute;rotation:-90;visibility:visible" from="150,1281" to="870,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lZN8UAAADcAAAADwAAAGRycy9kb3ducmV2LnhtbESPQWvCQBSE70L/w/IK3upGUdHoKqWo&#10;FMGDie35kX0mwezbsLtq2l/fFQoeh5n5hlmuO9OIGzlfW1YwHCQgiAuray4VnPLt2wyED8gaG8uk&#10;4Ic8rFcvvSWm2t75SLcslCJC2KeooAqhTaX0RUUG/cC2xNE7W2cwROlKqR3eI9w0cpQkU2mw5rhQ&#10;YUsfFRWX7GoUTIbF92Z/+c26fGddko8Ph6/TXKn+a/e+ABGoC8/wf/tTKxhNJ/A4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lZN8UAAADcAAAADwAAAAAAAAAA&#10;AAAAAAChAgAAZHJzL2Rvd25yZXYueG1sUEsFBgAAAAAEAAQA+QAAAJMDAAAAAA==&#10;" strokeweight=".5pt"/>
                <v:line id="Line 190" o:spid="_x0000_s1237" style="position:absolute;visibility:visible" from="165,921" to="772,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UOZ8YAAADcAAAADwAAAGRycy9kb3ducmV2LnhtbESPQWvCQBSE70L/w/IKvZlNrIQSXSUV&#10;FPHSar14e2Zfk7TZtyG7mthf3y0UPA4z8w0zXw6mEVfqXG1ZQRLFIIgLq2suFRw/1uMXEM4ja2ws&#10;k4IbOVguHkZzzLTteU/Xgy9FgLDLUEHlfZtJ6YqKDLrItsTB+7SdQR9kV0rdYR/gppGTOE6lwZrD&#10;QoUtrSoqvg8Xo+D1Z/r8ZXfrU97nt80Z35Imfk+Uenoc8hkIT4O/h//bW61gkqbwdyYc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VDmfGAAAA3AAAAA8AAAAAAAAA&#10;AAAAAAAAoQIAAGRycy9kb3ducmV2LnhtbFBLBQYAAAAABAAEAPkAAACUAwAAAAA=&#10;" strokeweight=".5pt">
                  <v:stroke endarrow="block" endarrowwidth="narrow"/>
                </v:line>
                <v:shape id="Text Box 191" o:spid="_x0000_s1238" type="#_x0000_t202" style="position:absolute;left:405;top:528;width:646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oval id="Oval 192" o:spid="_x0000_s1239" style="position:absolute;left:495;top:891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7MMAA&#10;AADcAAAADwAAAGRycy9kb3ducmV2LnhtbERPTYvCMBC9C/6HMAteRFOFLaUaZSkoXrfrYY+zzdgW&#10;m0lJom3//eYgeHy87/1xNJ14kvOtZQWbdQKCuLK65VrB9ee0ykD4gKyxs0wKJvJwPMxne8y1Hfib&#10;nmWoRQxhn6OCJoQ+l9JXDRn0a9sTR+5mncEQoauldjjEcNPJbZKk0mDLsaHBnoqGqnv5MArcsp+K&#10;6VKcNn98Lj+HTP+mV63U4mP82oEINIa3+OW+aAXbNK6NZ+IR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V7MMAAAADcAAAADwAAAAAAAAAAAAAAAACYAgAAZHJzL2Rvd25y&#10;ZXYueG1sUEsFBgAAAAAEAAQA9QAAAIUDAAAAAA==&#10;" fillcolor="black"/>
                <v:oval id="Oval 193" o:spid="_x0000_s1240" style="position:absolute;left:1128;top:1600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eq8QA&#10;AADcAAAADwAAAGRycy9kb3ducmV2LnhtbESPwWrDMBBE74X8g9hALqWRE6hJHcshGFJyrZtDj1tr&#10;Y5tYKyOpsf33UaHQ4zAzb5j8MJle3Mn5zrKCzToBQVxb3XGj4PJ5etmB8AFZY2+ZFMzk4VAsnnLM&#10;tB35g+5VaESEsM9QQRvCkEnp65YM+rUdiKN3tc5giNI1UjscI9z0cpskqTTYcVxocaCypfpW/RgF&#10;7nmYy/lcnjbf/F69jjv9lV60UqvldNyDCDSF//Bf+6wVbNM3+D0Tj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3qvEAAAA3AAAAA8AAAAAAAAAAAAAAAAAmAIAAGRycy9k&#10;b3ducmV2LnhtbFBLBQYAAAAABAAEAPUAAACJAwAAAAA=&#10;" fillcolor="black"/>
              </v:group>
              <v:shape id="Text Box 194" o:spid="_x0000_s1241" type="#_x0000_t202" style="position:absolute;top:624;width:36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<v:textbox inset="0,0,0,0">
                  <w:txbxContent>
                    <w:p w:rsidR="00E32BA1" w:rsidRDefault="00E32BA1" w:rsidP="00AD01C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滑片</w:t>
                      </w:r>
                    </w:p>
                  </w:txbxContent>
                </v:textbox>
              </v:shape>
            </v:group>
            <v:group id="Group 195" o:spid="_x0000_s1242" style="position:absolute;left:1980;top:34;width:1922;height:2307" coordsize="1922,2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<v:group id="Group 196" o:spid="_x0000_s1243" style="position:absolute;width:1922;height:2307" coordsize="1922,2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<v:shape id="Text Box 197" o:spid="_x0000_s1244" type="#_x0000_t202" style="position:absolute;left:1185;width:57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group id="Group 198" o:spid="_x0000_s1245" style="position:absolute;top:312;width:1922;height:1995" coordsize="1922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oval id="Oval 199" o:spid="_x0000_s1246" style="position:absolute;left:1124;top:96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Cc8MA&#10;AADcAAAADwAAAGRycy9kb3ducmV2LnhtbESPT4vCMBTE78J+h/AW9iKaKviHahQpuHi168Hjs3m2&#10;xealJNG2336zIOxxmJnfMNt9bxrxIudrywpm0wQEcWF1zaWCy89xsgbhA7LGxjIpGMjDfvcx2mKq&#10;bcdneuWhFBHCPkUFVQhtKqUvKjLop7Yljt7dOoMhSldK7bCLcNPIeZIspcGa40KFLWUVFY/8aRS4&#10;cTtkwyk7zm78nS+6tb4uL1qpr8/+sAERqA//4Xf7pBXMVwv4OxOP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Cc8MAAADcAAAADwAAAAAAAAAAAAAAAACYAgAAZHJzL2Rv&#10;d25yZXYueG1sUEsFBgAAAAAEAAQA9QAAAIgDAAAAAA==&#10;" fillcolor="black"/>
                  <v:shape id="Text Box 200" o:spid="_x0000_s1247" type="#_x0000_t202" style="position:absolute;left:1005;top:1545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<v:textbox>
                      <w:txbxContent>
                        <w:p w:rsidR="00E32BA1" w:rsidRDefault="00E32BA1" w:rsidP="00AD01C7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01" o:spid="_x0000_s1248" style="position:absolute;left:1725;width:104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qRcUA&#10;AADcAAAADwAAAGRycy9kb3ducmV2LnhtbESPW4vCMBSE34X9D+Es+KaJl61u1yiLIAiuD17A10Nz&#10;bIvNSbeJWv+9WVjwcZiZb5jZorWVuFHjS8caBn0FgjhzpuRcw/Gw6k1B+IBssHJMGh7kYTF/68ww&#10;Ne7OO7rtQy4ihH2KGooQ6lRKnxVk0fddTRy9s2sshiibXJoG7xFuKzlUKpEWS44LBda0LCi77K9W&#10;AyZj87s9j34Om2uCn3mrVh8npXX3vf3+AhGoDa/wf3ttNAwnE/g7E4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ipFxQAAANwAAAAPAAAAAAAAAAAAAAAAAJgCAABkcnMv&#10;ZG93bnJldi54bWxQSwUGAAAAAAQABAD1AAAAigMAAAAA&#10;" stroked="f"/>
                  <v:rect id="Rectangle 202" o:spid="_x0000_s1249" style="position:absolute;left:1245;top:84;width:330;height: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G0EsEA&#10;AADcAAAADwAAAGRycy9kb3ducmV2LnhtbERPz2vCMBS+C/sfwhN209QOnHRG6YqDgaep4PWtebbV&#10;5qUksVb/enMY7Pjx/V6uB9OKnpxvLCuYTRMQxKXVDVcKDvuvyQKED8gaW8uk4E4e1quX0RIzbW/8&#10;Q/0uVCKGsM9QQR1Cl0npy5oM+qntiCN3ss5giNBVUju8xXDTyjRJ5tJgw7Ghxo6KmsrL7moU2PPn&#10;5tjkx6LbOvlmHg8ZfsuTUq/jIf8AEWgI/+I/97dWkL7HtfF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RtBLBAAAA3AAAAA8AAAAAAAAAAAAAAAAAmAIAAGRycy9kb3du&#10;cmV2LnhtbFBLBQYAAAAABAAEAPUAAACGAwAAAAA=&#10;" strokeweight=".5pt"/>
                  <v:line id="Line 203" o:spid="_x0000_s1250" style="position:absolute;visibility:visible" from="510,1323" to="1287,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abFMUAAADcAAAADwAAAGRycy9kb3ducmV2LnhtbESPQWvCQBSE7wX/w/IEb3WjiLWpq1hF&#10;EHooiV56e2Rfk2j2bdjdavTXuwXB4zAz3zDzZWcacSbna8sKRsMEBHFhdc2lgsN++zoD4QOyxsYy&#10;KbiSh+Wi9zLHVNsLZ3TOQykihH2KCqoQ2lRKX1Rk0A9tSxy9X+sMhihdKbXDS4SbRo6TZCoN1hwX&#10;KmxpXVFxyv+Mgtm+9Zvr+mdrv93xln1NMprgp1KDfrf6ABGoC8/wo73TCsZv7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abFMUAAADcAAAADwAAAAAAAAAA&#10;AAAAAAChAgAAZHJzL2Rvd25yZXYueG1sUEsFBgAAAAAEAAQA+QAAAJMDAAAAAA==&#10;" strokeweight=".5pt"/>
                  <v:oval id="Oval 204" o:spid="_x0000_s1251" style="position:absolute;left:1283;top:1291;width:60;height: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LyMAA&#10;AADcAAAADwAAAGRycy9kb3ducmV2LnhtbERPTYvCMBC9C/6HMAt701SLIl2jiCK4Bw/W3fvQjG2x&#10;mZRmrN1/vzkIHh/ve70dXKN66kLt2cBsmoAiLrytuTTwcz1OVqCCIFtsPJOBPwqw3YxHa8ysf/KF&#10;+lxKFUM4ZGigEmkzrUNRkcMw9S1x5G6+cygRdqW2HT5juGv0PEmW2mHNsaHClvYVFff84Qwcyl2+&#10;7HUqi/R2OMni/nv+TmfGfH4Muy9QQoO8xS/3yRqYr+L8eCYeAb3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cLyMAAAADcAAAADwAAAAAAAAAAAAAAAACYAgAAZHJzL2Rvd25y&#10;ZXYueG1sUEsFBgAAAAAEAAQA9QAAAIUDAAAAAA==&#10;"/>
                  <v:line id="Line 205" o:spid="_x0000_s1252" style="position:absolute;flip:y;visibility:visible" from="1336,1241" to="1517,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GHMYAAADcAAAADwAAAGRycy9kb3ducmV2LnhtbESPQWsCMRSE7wX/Q3hCL0WzSpHtahQp&#10;FHrwUi0rvT03z82ym5dtkur23zeC0OMwM98wq81gO3EhHxrHCmbTDARx5XTDtYLPw9skBxEissbO&#10;MSn4pQCb9ehhhYV2V/6gyz7WIkE4FKjAxNgXUobKkMUwdT1x8s7OW4xJ+lpqj9cEt52cZ9lCWmw4&#10;LRjs6dVQ1e5/rAKZ756+/fb03Jbt8fhiyqrsv3ZKPY6H7RJEpCH+h+/td61gns/gdiYd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nRhzGAAAA3AAAAA8AAAAAAAAA&#10;AAAAAAAAoQIAAGRycy9kb3ducmV2LnhtbFBLBQYAAAAABAAEAPkAAACUAwAAAAA=&#10;"/>
                  <v:shape id="Text Box 206" o:spid="_x0000_s1253" type="#_x0000_t202" style="position:absolute;left:1189;top:936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<v:textbox>
                      <w:txbxContent>
                        <w:p w:rsidR="00E32BA1" w:rsidRDefault="00E32BA1" w:rsidP="00AD01C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未知" o:spid="_x0000_s1254" style="position:absolute;left:1530;top:1321;width:278;height:8;visibility:visible;mso-wrap-style:square;v-text-anchor:top" coordsize="39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Ur8QA&#10;AADcAAAADwAAAGRycy9kb3ducmV2LnhtbESP3YrCMBSE7xd8h3CEvVk0sbJSqlFUWFncK38e4NAc&#10;22JzUppY69tvBMHLYWa+YRar3taio9ZXjjVMxgoEce5MxYWG8+lnlILwAdlg7Zg0PMjDajn4WGBm&#10;3J0P1B1DISKEfYYayhCaTEqfl2TRj11DHL2Lay2GKNtCmhbvEW5rmSg1kxYrjgslNrQtKb8eb1bD&#10;X/edTJt0h159pZPdY6P2h9tZ689hv56DCNSHd/jV/jUaknQ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9VK/EAAAA3AAAAA8AAAAAAAAAAAAAAAAAmAIAAGRycy9k&#10;b3ducmV2LnhtbFBLBQYAAAAABAAEAPUAAACJAwAAAAA=&#10;" path="m,l390,8e" filled="f" strokeweight=".5pt">
                    <v:path arrowok="t" o:connecttype="custom" o:connectlocs="0,0;278,8" o:connectangles="0,0"/>
                  </v:shape>
                  <v:line id="Line 208" o:spid="_x0000_s1255" style="position:absolute;visibility:visible" from="1545,405" to="1811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ErcQAAADcAAAADwAAAGRycy9kb3ducmV2LnhtbESPQWvCQBSE70L/w/IKvelGCSVEV1GL&#10;UPBQol68PbLPJJp9G3a3Gv313YLgcZiZb5jZojetuJLzjWUF41ECgri0uuFKwWG/GWYgfEDW2Fom&#10;BXfysJi/DWaYa3vjgq67UIkIYZ+jgjqELpfSlzUZ9CPbEUfvZJ3BEKWrpHZ4i3DTykmSfEqDDceF&#10;Gjta11Redr9GQbbv/Nd9fdzYH3d+FNu0oBRXSn2898spiEB9eIWf7W+tYJKl8H8mH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0kStxAAAANwAAAAPAAAAAAAAAAAA&#10;AAAAAKECAABkcnMvZG93bnJldi54bWxQSwUGAAAAAAQABAD5AAAAkgMAAAAA&#10;" strokeweight=".5pt"/>
                  <v:line id="Line 209" o:spid="_x0000_s1256" style="position:absolute;rotation:-90;visibility:visible" from="1525,418" to="2075,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/zcUAAADcAAAADwAAAGRycy9kb3ducmV2LnhtbESPQWvCQBSE70L/w/IK3nSjaNHoKqWo&#10;FMGDie35kX0mwezbsLtq2l/fFQoeh5n5hlmuO9OIGzlfW1YwGiYgiAuray4VnPLtYAbCB2SNjWVS&#10;8EMe1quX3hJTbe98pFsWShEh7FNUUIXQplL6oiKDfmhb4uidrTMYonSl1A7vEW4aOU6SN2mw5rhQ&#10;YUsfFRWX7GoUTEfF92Z/+c26fGddkk8Oh6/TXKn+a/e+ABGoC8/wf/tTKxjPpvA4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W/zcUAAADcAAAADwAAAAAAAAAA&#10;AAAAAAChAgAAZHJzL2Rvd25yZXYueG1sUEsFBgAAAAAEAAQA+QAAAJMDAAAAAA==&#10;" strokeweight=".5pt"/>
                  <v:group id="Group 210" o:spid="_x0000_s1257" style="position:absolute;left:1668;top:678;width:254;height:646" coordsize="254,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<v:group id="Group 211" o:spid="_x0000_s1258" style="position:absolute;width:254;height:75;flip:y" coordsize="254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X2SNsQAAADcAAAA&#10;DwAAAAAAAAAAAAAAAACqAgAAZHJzL2Rvd25yZXYueG1sUEsFBgAAAAAEAAQA+gAAAJsDAAAAAA==&#10;">
                      <v:line id="Line 212" o:spid="_x0000_s1259" style="position:absolute;visibility:visible" from="0,0" to="2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9OqMMAAADcAAAADwAAAGRycy9kb3ducmV2LnhtbERPu2rDMBTdC/kHcQPZajnBFONaCXkQ&#10;KGQoTrp0u1i3thPrykhq7PTrq6HQ8XDe5WYyvbiT851lBcskBUFcW91xo+DjcnzOQfiArLG3TAoe&#10;5GGznj2VWGg7ckX3c2hEDGFfoII2hKGQ0tctGfSJHYgj92WdwRCha6R2OMZw08tVmr5Igx3HhhYH&#10;2rdU387fRkF+Gfzhsf882nd3/alOWUUZ7pRazKftK4hAU/gX/7nftIJVHtfG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fTqjDAAAA3AAAAA8AAAAAAAAAAAAA&#10;AAAAoQIAAGRycy9kb3ducmV2LnhtbFBLBQYAAAAABAAEAPkAAACRAwAAAAA=&#10;" strokeweight=".5pt"/>
                      <v:line id="Line 213" o:spid="_x0000_s1260" style="position:absolute;visibility:visible" from="70,75" to="204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m3sQAAADcAAAADwAAAGRycy9kb3ducmV2LnhtbESPQWvCQBSE7wX/w/KE3upGBbGpq4ig&#10;lt6MIvT2yD6TNNm3cXej6b93hUKPw8x8wyxWvWnEjZyvLCsYjxIQxLnVFRcKTsft2xyED8gaG8uk&#10;4Jc8rJaDlwWm2t75QLcsFCJC2KeooAyhTaX0eUkG/ci2xNG7WGcwROkKqR3eI9w0cpIkM2mw4rhQ&#10;YkubkvI664yCc5fx90+9dQ12u/3+cr7Wfvql1OuwX3+ACNSH//Bf+1MrmMzf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bSbexAAAANwAAAAPAAAAAAAAAAAA&#10;AAAAAKECAABkcnMvZG93bnJldi54bWxQSwUGAAAAAAQABAD5AAAAkgMAAAAA&#10;" strokeweight="1.5pt"/>
                    </v:group>
                    <v:line id="Line 214" o:spid="_x0000_s1261" style="position:absolute;rotation:-90;visibility:visible" from="-225,456" to="495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uKiMIAAADcAAAADwAAAGRycy9kb3ducmV2LnhtbERPz2vCMBS+C/4P4Qm7aaqoaGcUkTnG&#10;wINtt/OjeWuLzUtJMu3865eD4PHj+73Z9aYVV3K+saxgOklAEJdWN1wpKPLjeAXCB2SNrWVS8Ece&#10;dtvhYIOptjc+0zULlYgh7FNUUIfQpVL6siaDfmI74sj9WGcwROgqqR3eYrhp5SxJltJgw7Ghxo4O&#10;NZWX7NcoWEzL77fPyz3r83frknx+On0Va6VeRv3+FUSgPjzFD/eHVjBbx/n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uKiMIAAADcAAAADwAAAAAAAAAAAAAA&#10;AAChAgAAZHJzL2Rvd25yZXYueG1sUEsFBgAAAAAEAAQA+QAAAJADAAAAAA==&#10;" strokeweight=".5pt"/>
                  </v:group>
                  <v:line id="Line 215" o:spid="_x0000_s1262" style="position:absolute;visibility:visible" from="800,129" to="1254,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x6MYAAADcAAAADwAAAGRycy9kb3ducmV2LnhtbESPQWvCQBSE74X+h+UVeqsbQyg2ukqN&#10;CEIPEu3F2yP7mqTNvg27WxP99W6h4HGYmW+YxWo0nTiT861lBdNJAoK4srrlWsHncfsyA+EDssbO&#10;Mim4kIfV8vFhgbm2A5d0PoRaRAj7HBU0IfS5lL5qyKCf2J44el/WGQxRulpqh0OEm06mSfIqDbYc&#10;FxrsqWio+jn8GgWzY+83l+K0tXv3fS0/spIyXCv1/DS+z0EEGsM9/N/eaQXp2x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8cejGAAAA3AAAAA8AAAAAAAAA&#10;AAAAAAAAoQIAAGRycy9kb3ducmV2LnhtbFBLBQYAAAAABAAEAPkAAACUAwAAAAA=&#10;" strokeweight=".5pt"/>
                  <v:line id="Line 216" o:spid="_x0000_s1263" style="position:absolute;visibility:visible" from="1594,141" to="1804,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7vn8UAAADcAAAADwAAAGRycy9kb3ducmV2LnhtbESPQWvCQBSE7wX/w/KE3urGIEVTN8Fa&#10;hEIPJerF2yP7mkSzb8PuVmN/fVcQPA4z8w2zLAbTiTM531pWMJ0kIIgrq1uuFex3m5c5CB+QNXaW&#10;ScGVPBT56GmJmbYXLum8DbWIEPYZKmhC6DMpfdWQQT+xPXH0fqwzGKJ0tdQOLxFuOpkmyas02HJc&#10;aLCndUPVaftrFMx3vf+4rg8b++2Of+XXrKQZviv1PB5WbyACDeERvrc/tYJ0kcLtTDw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7vn8UAAADcAAAADwAAAAAAAAAA&#10;AAAAAAChAgAAZHJzL2Rvd25yZXYueG1sUEsFBgAAAAAEAAQA+QAAAJMDAAAAAA==&#10;" strokeweight=".5pt"/>
                  <v:group id="Group 217" o:spid="_x0000_s1264" style="position:absolute;left:1185;top:222;width:465;height:437" coordsize="465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oval id="Oval 218" o:spid="_x0000_s1265" style="position:absolute;left:97;top:56;width:266;height:2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bF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K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mxbEAAAA3AAAAA8AAAAAAAAAAAAAAAAAmAIAAGRycy9k&#10;b3ducmV2LnhtbFBLBQYAAAAABAAEAPUAAACJAwAAAAA=&#10;"/>
                    <v:shape id="Text Box 219" o:spid="_x0000_s1266" type="#_x0000_t202" style="position:absolute;width:46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<v:textbox>
                        <w:txbxContent>
                          <w:p w:rsidR="00E32BA1" w:rsidRDefault="00E32BA1" w:rsidP="00AD01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line id="Line 220" o:spid="_x0000_s1267" style="position:absolute;visibility:visible" from="1140,426" to="1293,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pnMYAAADcAAAADwAAAGRycy9kb3ducmV2LnhtbESPQWsCMRSE7wX/Q3hCb92sIqKrUapF&#10;KPRQ1vXi7bF53Wy7eVmSVNf++qZQ8DjMzDfMejvYTlzIh9axgkmWgyCunW65UXCqDk8LECEia+wc&#10;k4IbBdhuRg9rLLS7ckmXY2xEgnAoUIGJsS+kDLUhiyFzPXHyPpy3GJP0jdQerwluOznN87m02HJa&#10;MNjT3lD9dfy2ChZVH15u+/PBvfvPn/JtVtIMd0o9jofnFYhIQ7yH/9uvWsF0OYe/M+k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V6ZzGAAAA3AAAAA8AAAAAAAAA&#10;AAAAAAAAoQIAAGRycy9kb3ducmV2LnhtbFBLBQYAAAAABAAEAPkAAACUAwAAAAA=&#10;" strokeweight=".5pt"/>
                  <v:line id="Line 221" o:spid="_x0000_s1268" style="position:absolute;rotation:-90;visibility:visible" from="993,270" to="1282,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IS/MYAAADcAAAADwAAAGRycy9kb3ducmV2LnhtbESPQWvCQBSE7wX/w/IEb3Wj2KrRVaS0&#10;pRQ8mKjnR/aZBLNvw+5Wo7++WxB6HGbmG2a57kwjLuR8bVnBaJiAIC6srrlUsM8/nmcgfEDW2Fgm&#10;BTfysF71npaYanvlHV2yUIoIYZ+igiqENpXSFxUZ9EPbEkfvZJ3BEKUrpXZ4jXDTyHGSvEqDNceF&#10;Clt6q6g4Zz9GwcuoOL5/n+9Zl39al+ST7fawnys16HebBYhAXfgPP9pfWsF4Po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iEvzGAAAA3AAAAA8AAAAAAAAA&#10;AAAAAAAAoQIAAGRycy9kb3ducmV2LnhtbFBLBQYAAAAABAAEAPkAAACUAwAAAAA=&#10;" strokeweight=".5pt"/>
                  <v:shape id="Text Box 222" o:spid="_x0000_s1269" type="#_x0000_t202" style="position:absolute;left:735;top:558;width:57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<v:textbox>
                      <w:txbxContent>
                        <w:p w:rsidR="00E32BA1" w:rsidRDefault="00E32BA1" w:rsidP="00AD01C7">
                          <w:r>
                            <w:rPr>
                              <w:i/>
                            </w:rPr>
                            <w:t>R</w:t>
                          </w:r>
                          <w:r>
                            <w:rPr>
                              <w:rFonts w:ascii="宋体" w:hAnsi="宋体" w:hint="eastAsia"/>
                            </w:rPr>
                            <w:t>＇</w:t>
                          </w:r>
                        </w:p>
                      </w:txbxContent>
                    </v:textbox>
                  </v:shape>
                  <v:rect id="Rectangle 223" o:spid="_x0000_s1270" style="position:absolute;left:750;top:282;width:79;height: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3c8MA&#10;AADcAAAADwAAAGRycy9kb3ducmV2LnhtbESPQYvCMBSE7wv+h/AEb2uqwrKtRlFREDytCl6fzbOt&#10;Ni8liVr99ZuFBY/DzHzDTGatqcWdnK8sKxj0ExDEudUVFwoO+/XnNwgfkDXWlknBkzzMpp2PCWba&#10;PviH7rtQiAhhn6GCMoQmk9LnJRn0fdsQR+9sncEQpSukdviIcFPLYZJ8SYMVx4USG1qWlF93N6PA&#10;XharYzU/LputkyPzeslwys9K9brtfAwiUBve4f/2RisYpin8nYlH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H3c8MAAADcAAAADwAAAAAAAAAAAAAAAACYAgAAZHJzL2Rv&#10;d25yZXYueG1sUEsFBgAAAAAEAAQA9QAAAIgDAAAAAA==&#10;" strokeweight=".5pt"/>
                  <v:shape id="xjhrw2" o:spid="_x0000_s1271" style="position:absolute;left:240;top:600;width:125;height:709;visibility:visible;mso-wrap-style:square;v-text-anchor:top" coordsize="653,1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kbI8AA&#10;AADcAAAADwAAAGRycy9kb3ducmV2LnhtbERPy4rCMBTdC/5DuMLsNNVBkWoqgyCKG19l1neaax/T&#10;3JQmap2vnywEl4fzXq46U4s7ta60rGA8ikAQZ1aXnCtIL5vhHITzyBpry6TgSQ5WSb+3xFjbB5/o&#10;fva5CCHsYlRQeN/EUrqsIINuZBviwF1ta9AH2OZSt/gI4aaWkyiaSYMlh4YCG1oXlP2eb0bB7nt7&#10;5D2lt+nPOEN/kFVl8j+lPgbd1wKEp86/xS/3Tiv4jML8cCYcAZ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kbI8AAAADcAAAADwAAAAAAAAAAAAAAAACYAgAAZHJzL2Rvd25y&#10;ZXYueG1sUEsFBgAAAAAEAAQA9QAAAIUDAAAAAA==&#10;" path="m284,175r-9,-5l263,162r-9,-8l247,146r-6,-10l237,126r-4,-10l230,103,229,91r3,-14l235,63r6,-13l248,38r7,-9l266,20r10,-7l288,8,298,3,311,r12,l336,r13,4l363,10r10,5l382,23r10,8l399,40r6,12l410,63r4,11l416,88r-1,12l413,115r-5,12l405,137r-7,11l391,155r-9,8l375,169r-9,6l379,199r17,19l443,230r36,15l497,274r19,51l529,370r13,49l555,448r28,47l611,537r27,19l643,564r6,10l652,587r1,18l651,621r-2,12l644,648r-5,11l630,665r-6,4l618,678r-4,3l608,680r-9,-3l589,670r-9,-8l571,648r-4,-12l561,622r-2,-13l556,592r-1,-16l557,563r1,-18l556,532,515,475,483,432,464,402r-7,3l435,513r-15,86l442,720r16,84l484,944r19,106l511,1058r14,4l544,1065r18,5l580,1079r13,11l607,1103r8,13l618,1128r4,14l406,1142,355,944,329,845r-27,99l246,1144r-215,l34,1126r6,-13l48,1100r12,-11l76,1078r19,-9l114,1063r25,-6l153,1043r19,-99l198,804r14,-84l233,599,218,513,193,405r-6,-3l177,419r-24,36l128,488,95,535r-3,15l95,564r2,14l95,598r-4,22l83,643r-6,11l71,662r-7,7l55,676r-7,3l40,681r-7,-3l29,669,18,663r-5,-6l7,647,4,635,2,621,,602,1,586,5,570r9,-13l28,548,42,537,66,502,98,448r12,-29l123,371r13,-43l156,274r17,-29l211,230r45,-12l275,199r9,-24xe" fillcolor="black">
                    <v:path arrowok="t" o:connecttype="custom" o:connectlocs="50,100;46,84;44,64;45,39;49,18;55,5;62,0;69,6;75,19;78,39;79,62;78,85;73,101;73,123;92,152;101,229;112,307;123,350;125,375;123,402;119,415;116,421;111,410;107,385;106,357;106,330;89,249;80,371;93,585;100,658;111,669;118,692;78,708;58,585;7,698;11,675;22,659;33,585;45,371;36,249;25,302;18,350;17,384;14,410;9,421;6,415;1,401;0,373;3,345;13,311;24,230;33,152;53,123" o:connectangles="0,0,0,0,0,0,0,0,0,0,0,0,0,0,0,0,0,0,0,0,0,0,0,0,0,0,0,0,0,0,0,0,0,0,0,0,0,0,0,0,0,0,0,0,0,0,0,0,0,0,0,0,0"/>
                  </v:shape>
                  <v:group id="Group 225" o:spid="_x0000_s1272" style="position:absolute;top:1323;width:437;height:91" coordsize="722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line id="Line 226" o:spid="_x0000_s1273" style="position:absolute;flip:x;visibility:visible" from="0,8" to="120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UrM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h9SsxwAAANwAAAAPAAAAAAAA&#10;AAAAAAAAAKECAABkcnMvZG93bnJldi54bWxQSwUGAAAAAAQABAD5AAAAlQMAAAAA&#10;"/>
                    <v:line id="Line 227" o:spid="_x0000_s1274" style="position:absolute;flip:x;visibility:visible" from="120,8" to="24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xN8YAAADcAAAADwAAAGRycy9kb3ducmV2LnhtbESPQWsCMRSE7wX/Q3gFL1Kz1lLs1igi&#10;FDx4qcpKb6+b182ym5c1ibr++6Yg9DjMzDfMfNnbVlzIh9qxgsk4A0FcOl1zpeCw/3iagQgRWWPr&#10;mBTcKMByMXiYY67dlT/psouVSBAOOSowMXa5lKE0ZDGMXUecvB/nLcYkfSW1x2uC21Y+Z9mrtFhz&#10;WjDY0dpQ2ezOVoGcbUcnv/p+aYrmeHwzRVl0X1ulho/96h1EpD7+h+/tjVYw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LcTfGAAAA3AAAAA8AAAAAAAAA&#10;AAAAAAAAoQIAAGRycy9kb3ducmV2LnhtbFBLBQYAAAAABAAEAPkAAACUAwAAAAA=&#10;"/>
                    <v:line id="Line 228" o:spid="_x0000_s1275" style="position:absolute;flip:x;visibility:visible" from="241,8" to="36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pQ8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s2wO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IulDxwAAANwAAAAPAAAAAAAA&#10;AAAAAAAAAKECAABkcnMvZG93bnJldi54bWxQSwUGAAAAAAQABAD5AAAAlQMAAAAA&#10;"/>
                    <v:line id="Line 229" o:spid="_x0000_s1276" style="position:absolute;flip:x;visibility:visible" from="361,8" to="48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M2McAAADcAAAADwAAAGRycy9kb3ducmV2LnhtbESPQWsCMRSE7wX/Q3hCL6JZWyt2NYoU&#10;Cj140ZYVb8/N62bZzcs2SXX77xuh0OMwM98wq01vW3EhH2rHCqaTDARx6XTNlYKP99fxAkSIyBpb&#10;x6TghwJs1oO7FebaXXlPl0OsRIJwyFGBibHLpQylIYth4jri5H06bzEm6SupPV4T3LbyIcvm0mLN&#10;acFgRy+GyubwbRXIxW705bfnWVM0x+OzKcqiO+2Uuh/22yWISH38D/+137SCx+wJ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kzYxwAAANwAAAAPAAAAAAAA&#10;AAAAAAAAAKECAABkcnMvZG93bnJldi54bWxQSwUGAAAAAAQABAD5AAAAlQMAAAAA&#10;"/>
                    <v:line id="Line 230" o:spid="_x0000_s1277" style="position:absolute;flip:x;visibility:visible" from="481,8" to="60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Sr8YAAADc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ya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80q/GAAAA3AAAAA8AAAAAAAAA&#10;AAAAAAAAoQIAAGRycy9kb3ducmV2LnhtbFBLBQYAAAAABAAEAPkAAACUAwAAAAA=&#10;"/>
                    <v:line id="Line 231" o:spid="_x0000_s1278" style="position:absolute;flip:x;visibility:visible" from="601,8" to="722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3NMcAAADcAAAADwAAAGRycy9kb3ducmV2LnhtbESPQWsCMRSE7wX/Q3hCL6JZW6l2NYoU&#10;Cj140ZYVb8/N62bZzcs2SXX77xuh0OMwM98wq01vW3EhH2rHCqaTDARx6XTNlYKP99fxAkSIyBpb&#10;x6TghwJs1oO7FebaXXlPl0OsRIJwyFGBibHLpQylIYth4jri5H06bzEm6SupPV4T3LbyIcuepMWa&#10;04LBjl4Mlc3h2yqQi93oy2/Ps6ZojsdnU5RFd9opdT/st0sQkfr4H/5rv2kFj9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Hc0xwAAANwAAAAPAAAAAAAA&#10;AAAAAAAAAKECAABkcnMvZG93bnJldi54bWxQSwUGAAAAAAQABAD5AAAAlQMAAAAA&#10;"/>
                    <v:line id="Line 232" o:spid="_x0000_s1279" style="position:absolute;visibility:visible" from="23,0" to="7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PgsAAAADcAAAADwAAAGRycy9kb3ducmV2LnhtbERPTYvCMBC9C/sfwix401QFWbpGEcFV&#10;vNkVYW9DM7a1zaSbpFr/vTkIHh/ve7HqTSNu5HxlWcFknIAgzq2uuFBw+t2OvkD4gKyxsUwKHuRh&#10;tfwYLDDV9s5HumWhEDGEfYoKyhDaVEqfl2TQj21LHLmLdQZDhK6Q2uE9hptGTpNkLg1WHBtKbGlT&#10;Ul5nnVFw7jL+u9Zb12D3s9tdzv+1nx2UGn72628QgfrwFr/ce61glsS18Uw8A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Tj4LAAAAA3AAAAA8AAAAAAAAAAAAAAAAA&#10;oQIAAGRycy9kb3ducmV2LnhtbFBLBQYAAAAABAAEAPkAAACOAwAAAAA=&#10;" strokeweight="1.5pt"/>
                  </v:group>
                  <v:line id="Line 233" o:spid="_x0000_s1280" style="position:absolute;rotation:-90;visibility:visible" from="709,194" to="862,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q5D8YAAADcAAAADwAAAGRycy9kb3ducmV2LnhtbESPQUvDQBSE70L/w/IKvdndWhWbZltE&#10;VETowaTt+ZF9TUKyb8Pu2kZ/vSsIHoeZ+YbJt6PtxZl8aB1rWMwVCOLKmZZrDfvy5foBRIjIBnvH&#10;pOGLAmw3k6scM+Mu/EHnItYiQThkqKGJccikDFVDFsPcDcTJOzlvMSbpa2k8XhLc9vJGqXtpseW0&#10;0OBATw1VXfFpNdwtquPze/ddjOWr86q83e0O+5XWs+n4uAYRaYz/4b/2m9GwVCv4PZOOgN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auQ/GAAAA3AAAAA8AAAAAAAAA&#10;AAAAAAAAoQIAAGRycy9kb3ducmV2LnhtbFBLBQYAAAAABAAEAPkAAACUAwAAAAA=&#10;" strokeweight=".5pt"/>
                  <v:line id="Line 234" o:spid="_x0000_s1281" style="position:absolute;rotation:-90;visibility:visible" from="150,969" to="870,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GT8MAAADcAAAADwAAAGRycy9kb3ducmV2LnhtbERPz2vCMBS+D/wfwhO8zbRuE61GEdmG&#10;DDysVc+P5tkWm5eSRO3865fDYMeP7/dy3ZtW3Mj5xrKCdJyAIC6tbrhScCg+nmcgfEDW2FomBT/k&#10;Yb0aPC0x0/bO33TLQyViCPsMFdQhdJmUvqzJoB/bjjhyZ+sMhghdJbXDeww3rZwkyVQabDg21NjR&#10;tqbykl+Ngre0PL1/XR55X3xalxSv+/3xMFdqNOw3CxCB+vAv/nPvtIKXNM6PZ+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5hk/DAAAA3AAAAA8AAAAAAAAAAAAA&#10;AAAAoQIAAGRycy9kb3ducmV2LnhtbFBLBQYAAAAABAAEAPkAAACRAwAAAAA=&#10;" strokeweight=".5pt"/>
                  <v:line id="Line 235" o:spid="_x0000_s1282" style="position:absolute;visibility:visible" from="165,609" to="772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q88YAAADcAAAADwAAAGRycy9kb3ducmV2LnhtbESPT2vCQBTE74V+h+UVequbrVIkukoU&#10;LOKl9c/F2zP7TNJm34bs1kQ/fbdQ8DjMzG+Y6by3tbhQ6yvHGtQgAUGcO1NxoeGwX72MQfiAbLB2&#10;TBqu5GE+e3yYYmpcx1u67EIhIoR9ihrKEJpUSp+XZNEPXEMcvbNrLYYo20KaFrsIt7V8TZI3abHi&#10;uFBiQ8uS8u/dj9WwuI2GX26zOmZddn0/4Yeqk0+l9fNTn01ABOrDPfzfXhsNQ6Xg70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b6vPGAAAA3AAAAA8AAAAAAAAA&#10;AAAAAAAAoQIAAGRycy9kb3ducmV2LnhtbFBLBQYAAAAABAAEAPkAAACUAwAAAAA=&#10;" strokeweight=".5pt">
                    <v:stroke endarrow="block" endarrowwidth="narrow"/>
                  </v:line>
                  <v:shape id="Text Box 236" o:spid="_x0000_s1283" type="#_x0000_t202" style="position:absolute;left:405;top:216;width:646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:rsidR="00E32BA1" w:rsidRDefault="00E32BA1" w:rsidP="00AD01C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  <v:oval id="Oval 237" o:spid="_x0000_s1284" style="position:absolute;left:495;top:579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VocMA&#10;AADcAAAADwAAAGRycy9kb3ducmV2LnhtbESPQWvCQBSE74X+h+UVeil1E0WR1FUkoHg15uDxmX1N&#10;QrNvw+5qkn/fFQo9DjPzDbPZjaYTD3K+tawgnSUgiCurW64VlJfD5xqED8gaO8ukYCIPu+3rywYz&#10;bQc+06MItYgQ9hkqaELoMyl91ZBBP7M9cfS+rTMYonS11A6HCDednCfJShpsOS402FPeUPVT3I0C&#10;99FP+XTKD+mNj8VyWOvrqtRKvb+N+y8QgcbwH/5rn7SCRbqA55l4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aVocMAAADcAAAADwAAAAAAAAAAAAAAAACYAgAAZHJzL2Rv&#10;d25yZXYueG1sUEsFBgAAAAAEAAQA9QAAAIgDAAAAAA==&#10;" fillcolor="black"/>
                  <v:oval id="Oval 238" o:spid="_x0000_s1285" style="position:absolute;left:1785;top:387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8N1cQA&#10;AADcAAAADwAAAGRycy9kb3ducmV2LnhtbESPQWvCQBSE70L/w/IKvUjdpFqR1FUkoHg19dDja/Y1&#10;Cc2+DburSf69Kwgeh5n5hllvB9OKKznfWFaQzhIQxKXVDVcKzt/79xUIH5A1tpZJwUgetpuXyRoz&#10;bXs+0bUIlYgQ9hkqqEPoMil9WZNBP7MdcfT+rDMYonSV1A77CDet/EiSpTTYcFyosaO8pvK/uBgF&#10;btqN+XjM9+kvH4rPfqV/lmet1NvrsPsCEWgIz/CjfdQK5uk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/DdXEAAAA3AAAAA8AAAAAAAAAAAAAAAAAmAIAAGRycy9k&#10;b3ducmV2LnhtbFBLBQYAAAAABAAEAPUAAACJAwAAAAA=&#10;" fillcolor="black"/>
                </v:group>
              </v:group>
              <v:shape id="Text Box 239" o:spid="_x0000_s1286" type="#_x0000_t202" style="position:absolute;top:624;width:36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<v:textbox inset="0,0,0,0">
                  <w:txbxContent>
                    <w:p w:rsidR="00E32BA1" w:rsidRDefault="00E32BA1" w:rsidP="00AD01C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滑片</w:t>
                      </w:r>
                    </w:p>
                  </w:txbxContent>
                </v:textbox>
              </v:shape>
            </v:group>
            <v:group id="Group 240" o:spid="_x0000_s1287" style="position:absolute;left:6359;top:336;width:1922;height:1995" coordsize="1922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<v:line id="Line 241" o:spid="_x0000_s1288" style="position:absolute;rotation:-90;visibility:visible" from="1039,1011" to="1646,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AeO8YAAADcAAAADwAAAGRycy9kb3ducmV2LnhtbESPQWvCQBSE74X+h+UJvdVN2mrb1FVE&#10;WimCBxP1/Mg+k2D2bdjdauyv7xYEj8PMfMNMZr1pxYmcbywrSIcJCOLS6oYrBdvi6/ENhA/IGlvL&#10;pOBCHmbT+7sJZtqeeUOnPFQiQthnqKAOocuk9GVNBv3QdsTRO1hnMETpKqkdniPctPIpScbSYMNx&#10;ocaOFjWVx/zHKBil5f5zdfzN+2JpXVK8rNe77btSD4N+/gEiUB9u4Wv7Wyt4Tl/h/0w8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QHjvGAAAA3AAAAA8AAAAAAAAA&#10;AAAAAAAAoQIAAGRycy9kb3ducmV2LnhtbFBLBQYAAAAABAAEAPkAAACUAwAAAAA=&#10;" strokeweight=".5pt"/>
              <v:line id="Line 242" o:spid="_x0000_s1289" style="position:absolute;rotation:-90;visibility:visible" from="1227,253" to="1493,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+KScMAAADcAAAADwAAAGRycy9kb3ducmV2LnhtbERPz2vCMBS+D/wfwhO8zbRuE61GEdmG&#10;DDysVc+P5tkWm5eSRO3865fDYMeP7/dy3ZtW3Mj5xrKCdJyAIC6tbrhScCg+nmcgfEDW2FomBT/k&#10;Yb0aPC0x0/bO33TLQyViCPsMFdQhdJmUvqzJoB/bjjhyZ+sMhghdJbXDeww3rZwkyVQabDg21NjR&#10;tqbykl+Ngre0PL1/XR55X3xalxSv+/3xMFdqNOw3CxCB+vAv/nPvtIKXNK6NZ+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PiknDAAAA3AAAAA8AAAAAAAAAAAAA&#10;AAAAoQIAAGRycy9kb3ducmV2LnhtbFBLBQYAAAAABAAEAPkAAACRAwAAAAA=&#10;" strokeweight=".5pt"/>
              <v:shape id="Text Box 243" o:spid="_x0000_s1290" type="#_x0000_t202" style="position:absolute;left:1308;top:188;width:570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<v:textbox>
                  <w:txbxContent>
                    <w:p w:rsidR="00E32BA1" w:rsidRDefault="00E32BA1" w:rsidP="00AD01C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Text Box 244" o:spid="_x0000_s1291" type="#_x0000_t202" style="position:absolute;left:1005;top:1545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<v:textbox>
                  <w:txbxContent>
                    <w:p w:rsidR="00E32BA1" w:rsidRDefault="00E32BA1" w:rsidP="00AD01C7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D</w:t>
                      </w:r>
                    </w:p>
                  </w:txbxContent>
                </v:textbox>
              </v:shape>
              <v:rect id="Rectangle 245" o:spid="_x0000_s1292" style="position:absolute;left:1725;width:104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3Ks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RsMB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1NyrEAAAA3AAAAA8AAAAAAAAAAAAAAAAAmAIAAGRycy9k&#10;b3ducmV2LnhtbFBLBQYAAAAABAAEAPUAAACJAwAAAAA=&#10;" stroked="f"/>
              <v:rect id="Rectangle 246" o:spid="_x0000_s1293" style="position:absolute;left:1185;top:497;width:330;height:85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/72ccA&#10;AADcAAAADwAAAGRycy9kb3ducmV2LnhtbESPW2vCQBSE3wv+h+UIfRHdGPGWuooWBfGhl9T2+ZA9&#10;TYLZs2l21fTfuwWhj8PMfMMsVq2pxIUaV1pWMBxEIIgzq0vOFRw/dv0ZCOeRNVaWScEvOVgtOw8L&#10;TLS98jtdUp+LAGGXoILC+zqR0mUFGXQDWxMH79s2Bn2QTS51g9cAN5WMo2giDZYcFgqs6bmg7JSe&#10;jYJqu+/N09mP3byOJ5+Hr+G6fJm+KfXYbddPIDy1/j98b++1glEcw9+Zc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v+9nHAAAA3AAAAA8AAAAAAAAAAAAAAAAAmAIAAGRy&#10;cy9kb3ducmV2LnhtbFBLBQYAAAAABAAEAPUAAACMAwAAAAA=&#10;" strokeweight=".5pt"/>
              <v:line id="Line 247" o:spid="_x0000_s1294" style="position:absolute;visibility:visible" from="508,1320" to="1398,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MfsQAAADcAAAADwAAAGRycy9kb3ducmV2LnhtbESPQYvCMBSE74L/ITzBm6arItI1yqoI&#10;goelupe9PZq3bbV5KUnU6q83C4LHYWa+YebL1tTiSs5XlhV8DBMQxLnVFRcKfo7bwQyED8gaa8uk&#10;4E4elotuZ46ptjfO6HoIhYgQ9ikqKENoUil9XpJBP7QNcfT+rDMYonSF1A5vEW5qOUqSqTRYcVwo&#10;saF1Sfn5cDEKZsfGb+7r3639dqdHtp9kNMGVUv1e+/UJIlAb3uFXe6cVjEdj+D8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Ix+xAAAANwAAAAPAAAAAAAAAAAA&#10;AAAAAKECAABkcnMvZG93bnJldi54bWxQSwUGAAAAAAQABAD5AAAAkgMAAAAA&#10;" strokeweight=".5pt"/>
              <v:group id="Group 248" o:spid="_x0000_s1295" style="position:absolute;left:1301;top:936;width:480;height:450" coordsize="48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<v:group id="Group 249" o:spid="_x0000_s1296" style="position:absolute;left:94;top:305;width:234;height:110" coordsize="234,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oval id="Oval 250" o:spid="_x0000_s1297" style="position:absolute;top:50;width:60;height: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mgM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6TK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VmgMMAAADcAAAADwAAAAAAAAAAAAAAAACYAgAAZHJzL2Rv&#10;d25yZXYueG1sUEsFBgAAAAAEAAQA9QAAAIgDAAAAAA==&#10;"/>
                  <v:line id="Line 251" o:spid="_x0000_s1298" style="position:absolute;flip:y;visibility:visible" from="53,0" to="234,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rV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d4tH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RStUxwAAANwAAAAPAAAAAAAA&#10;AAAAAAAAAKECAABkcnMvZG93bnJldi54bWxQSwUGAAAAAAQABAD5AAAAlQMAAAAA&#10;"/>
                </v:group>
                <v:shape id="Text Box 252" o:spid="_x0000_s1299" type="#_x0000_t202" style="position:absolute;width:48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未知" o:spid="_x0000_s1300" style="position:absolute;left:1634;top:1321;width:164;height:8;visibility:visible;mso-wrap-style:square;v-text-anchor:top" coordsize="39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Iz4sQA&#10;AADcAAAADwAAAGRycy9kb3ducmV2LnhtbESP3WrCQBSE7wu+w3KE3hTdNdISo6tooSLtlT8PcMge&#10;k2D2bMiuMb59VxC8HGbmG2ax6m0tOmp95VjDZKxAEOfOVFxoOB1/RikIH5AN1o5Jw508rJaDtwVm&#10;xt14T90hFCJC2GeooQyhyaT0eUkW/dg1xNE7u9ZiiLItpGnxFuG2lolSX9JixXGhxIa+S8ovh6vV&#10;8Nd9JtMm3aJXH+lke9+o3/31pPX7sF/PQQTqwyv8bO+Mhmkyg8eZe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SM+LEAAAA3AAAAA8AAAAAAAAAAAAAAAAAmAIAAGRycy9k&#10;b3ducmV2LnhtbFBLBQYAAAAABAAEAPUAAACJAwAAAAA=&#10;" path="m,l390,8e" filled="f" strokeweight=".5pt">
                <v:path arrowok="t" o:connecttype="custom" o:connectlocs="0,0;164,8" o:connectangles="0,0"/>
              </v:shape>
              <v:line id="Line 254" o:spid="_x0000_s1301" style="position:absolute;rotation:-90;visibility:visible" from="1525,402" to="2075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zaL8IAAADcAAAADwAAAGRycy9kb3ducmV2LnhtbERPy2rCQBTdC/7DcIXudOKTNjqKlLYU&#10;wYWJ7fqSuSbBzJ0wM9XYr3cWgsvDea82nWnEhZyvLSsYjxIQxIXVNZcKjvnn8BWED8gaG8uk4EYe&#10;Nut+b4Wptlc+0CULpYgh7FNUUIXQplL6oiKDfmRb4sidrDMYInSl1A6vMdw0cpIkC2mw5thQYUvv&#10;FRXn7M8omI+L34/d+T/r8i/rkny23/8c35R6GXTbJYhAXXiKH+5vrWA6jfPjmXgE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zaL8IAAADcAAAADwAAAAAAAAAAAAAA&#10;AAChAgAAZHJzL2Rvd25yZXYueG1sUEsFBgAAAAAEAAQA+QAAAJADAAAAAA==&#10;" strokeweight=".5pt"/>
              <v:group id="Group 255" o:spid="_x0000_s1302" style="position:absolute;left:1668;top:678;width:254;height:646" coordsize="254,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<v:group id="Group 256" o:spid="_x0000_s1303" style="position:absolute;width:254;height:75;flip:y" coordsize="254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FT31MQAAADcAAAA&#10;DwAAAAAAAAAAAAAAAACqAgAAZHJzL2Rvd25yZXYueG1sUEsFBgAAAAAEAAQA+gAAAJsDAAAAAA==&#10;">
                  <v:line id="Line 257" o:spid="_x0000_s1304" style="position:absolute;visibility:visible" from="0,0" to="2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ao8UAAADcAAAADwAAAGRycy9kb3ducmV2LnhtbESPQWvCQBSE7wX/w/IK3uqmjZQQXaVa&#10;BMGDRHvx9sg+k9js27C7avTXu0Khx2FmvmGm89604kLON5YVvI8SEMSl1Q1XCn72q7cMhA/IGlvL&#10;pOBGHuazwcsUc22vXNBlFyoRIexzVFCH0OVS+rImg35kO+LoHa0zGKJ0ldQOrxFuWvmRJJ/SYMNx&#10;ocaOljWVv7uzUZDtO/99Wx5WdutO92IzLmiMC6WGr/3XBESgPvyH/9prrSBNU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Uao8UAAADcAAAADwAAAAAAAAAA&#10;AAAAAAChAgAAZHJzL2Rvd25yZXYueG1sUEsFBgAAAAAEAAQA+QAAAJMDAAAAAA==&#10;" strokeweight=".5pt"/>
                  <v:line id="Line 258" o:spid="_x0000_s1305" style="position:absolute;visibility:visible" from="70,75" to="204,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POsQAAADcAAAADwAAAGRycy9kb3ducmV2LnhtbESPQWvCQBSE7wX/w/IEb3WjKUVSVymC&#10;WnprFKG3R/aZpMm+jbsbTf99VxB6HGbmG2a5HkwrruR8bVnBbJqAIC6srrlUcDxsnxcgfEDW2Fom&#10;Bb/kYb0aPS0x0/bGX3TNQykihH2GCqoQukxKX1Rk0E9tRxy9s3UGQ5SulNrhLcJNK+dJ8ioN1hwX&#10;KuxoU1HR5L1RcOpz/v5ptq7Ffrffn0+XxqefSk3Gw/sbiEBD+A8/2h9aQZq+wP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k86xAAAANwAAAAPAAAAAAAAAAAA&#10;AAAAAKECAABkcnMvZG93bnJldi54bWxQSwUGAAAAAAQABAD5AAAAkgMAAAAA&#10;" strokeweight="1.5pt"/>
                </v:group>
                <v:line id="Line 259" o:spid="_x0000_s1306" style="position:absolute;rotation:-90;visibility:visible" from="-225,456" to="495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t5t8YAAADcAAAADwAAAGRycy9kb3ducmV2LnhtbESPQWvCQBSE74X+h+UVetONWotGVxGx&#10;RQQPTdTzI/tMgtm3YXerqb++WxB6HGbmG2a+7EwjruR8bVnBoJ+AIC6srrlUcMg/ehMQPiBrbCyT&#10;gh/ysFw8P80x1fbGX3TNQikihH2KCqoQ2lRKX1Rk0PdtSxy9s3UGQ5SulNrhLcJNI4dJ8i4N1hwX&#10;KmxpXVFxyb6NgvGgOG12l3vW5Z/WJfnbfn88TJV6felWMxCBuvAffrS3WsFoNIa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7ebfGAAAA3AAAAA8AAAAAAAAA&#10;AAAAAAAAoQIAAGRycy9kb3ducmV2LnhtbFBLBQYAAAAABAAEAPkAAACUAwAAAAA=&#10;" strokeweight=".5pt"/>
              </v:group>
              <v:line id="Line 260" o:spid="_x0000_s1307" style="position:absolute;visibility:visible" from="1124,128" to="1804,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K5O8YAAADcAAAADwAAAGRycy9kb3ducmV2LnhtbESPQWvCQBSE7wX/w/KE3pqNVURiNsFa&#10;hEIPJerF2yP7TNJm34bdrcb++m6h4HGYmW+YvBxNLy7kfGdZwSxJQRDXVnfcKDgedk8rED4ga+wt&#10;k4IbeSiLyUOOmbZXruiyD42IEPYZKmhDGDIpfd2SQZ/YgTh6Z+sMhihdI7XDa4SbXj6n6VIa7Dgu&#10;tDjQtqX6a/9tFKwOg3+9bU87++E+f6r3RUULfFHqcTpu1iACjeEe/m+/aQXz+RL+zsQjI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SuTvGAAAA3AAAAA8AAAAAAAAA&#10;AAAAAAAAoQIAAGRycy9kb3ducmV2LnhtbFBLBQYAAAAABAAEAPkAAACUAwAAAAA=&#10;" strokeweight=".5pt"/>
              <v:line id="Line 261" o:spid="_x0000_s1308" style="position:absolute;visibility:visible" from="796,132" to="1119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4coMYAAADcAAAADwAAAGRycy9kb3ducmV2LnhtbESPQWvCQBSE70L/w/IK3nTTKlZSN9Iq&#10;QsGDJPbS2yP7mqTNvg272xj7611B8DjMzDfMaj2YVvTkfGNZwdM0AUFcWt1wpeDzuJssQfiArLG1&#10;TArO5GGdPYxWmGp74pz6IlQiQtinqKAOoUul9GVNBv3UdsTR+7bOYIjSVVI7PEW4aeVzkiykwYbj&#10;Qo0dbWoqf4s/o2B57Pz2vPna2YP7+c/385zm+K7U+HF4ewURaAj38K39oRXMZi9wPROPgMw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eHKDGAAAA3AAAAA8AAAAAAAAA&#10;AAAAAAAAoQIAAGRycy9kb3ducmV2LnhtbFBLBQYAAAAABAAEAPkAAACUAwAAAAA=&#10;" strokeweight=".5pt"/>
              <v:shape id="Text Box 262" o:spid="_x0000_s1309" type="#_x0000_t202" style="position:absolute;left:855;top:310;width:345;height: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5tc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q6N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D5tcMAAADcAAAADwAAAAAAAAAAAAAAAACYAgAAZHJzL2Rv&#10;d25yZXYueG1sUEsFBgAAAAAEAAQA9QAAAIgDAAAAAA==&#10;" filled="f" stroked="f">
                <v:textbox inset="0,0,0,0">
                  <w:txbxContent>
                    <w:p w:rsidR="00E32BA1" w:rsidRDefault="00E32BA1" w:rsidP="00AD01C7">
                      <w:r>
                        <w:rPr>
                          <w:i/>
                        </w:rPr>
                        <w:t>R</w:t>
                      </w:r>
                      <w:r>
                        <w:rPr>
                          <w:rFonts w:ascii="宋体" w:hAnsi="宋体" w:hint="eastAsia"/>
                        </w:rPr>
                        <w:t>＇</w:t>
                      </w:r>
                    </w:p>
                  </w:txbxContent>
                </v:textbox>
              </v:shape>
              <v:rect id="Rectangle 263" o:spid="_x0000_s1310" style="position:absolute;left:750;top:282;width:79;height: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n1MUA&#10;AADcAAAADwAAAGRycy9kb3ducmV2LnhtbESPQWvCQBSE70L/w/IKvTWbGig1dRWVFoSeGoVcn9ln&#10;kjb7NuxuNebXdwXB4zAz3zDz5WA6cSLnW8sKXpIUBHFldcu1gv3u8/kNhA/IGjvLpOBCHpaLh8kc&#10;c23P/E2nItQiQtjnqKAJoc+l9FVDBn1ie+LoHa0zGKJ0tdQOzxFuOjlN01dpsOW40GBPm4aq3+LP&#10;KLA/64+yXZWb/svJzIyjDIfqqNTT47B6BxFoCPfwrb3VCrJsBt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qfUxQAAANwAAAAPAAAAAAAAAAAAAAAAAJgCAABkcnMv&#10;ZG93bnJldi54bWxQSwUGAAAAAAQABAD1AAAAigMAAAAA&#10;" strokeweight=".5pt"/>
              <v:shape id="xjhrw2" o:spid="_x0000_s1311" style="position:absolute;left:240;top:600;width:125;height:709;visibility:visible;mso-wrap-style:square;v-text-anchor:top" coordsize="653,1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i48IA&#10;AADcAAAADwAAAGRycy9kb3ducmV2LnhtbERPy2rCQBTdC/2H4RbcmYn1QUkdpRREcVNNxfU1c5vE&#10;Zu6EzCRGv76zEFweznux6k0lOmpcaVnBOIpBEGdWl5wrOP6sR+8gnEfWWFkmBTdysFq+DBaYaHvl&#10;A3Wpz0UIYZeggsL7OpHSZQUZdJGtiQP3axuDPsAml7rBawg3lXyL47k0WHJoKLCmr4Kyv7Q1Cran&#10;zZ53dGxn53GG/lteLia/KzV87T8/QHjq/VP8cG+1gsk0zA9nw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6LjwgAAANwAAAAPAAAAAAAAAAAAAAAAAJgCAABkcnMvZG93&#10;bnJldi54bWxQSwUGAAAAAAQABAD1AAAAhwMAAAAA&#10;" path="m284,175r-9,-5l263,162r-9,-8l247,146r-6,-10l237,126r-4,-10l230,103,229,91r3,-14l235,63r6,-13l248,38r7,-9l266,20r10,-7l288,8,298,3,311,r12,l336,r13,4l363,10r10,5l382,23r10,8l399,40r6,12l410,63r4,11l416,88r-1,12l413,115r-5,12l405,137r-7,11l391,155r-9,8l375,169r-9,6l379,199r17,19l443,230r36,15l497,274r19,51l529,370r13,49l555,448r28,47l611,537r27,19l643,564r6,10l652,587r1,18l651,621r-2,12l644,648r-5,11l630,665r-6,4l618,678r-4,3l608,680r-9,-3l589,670r-9,-8l571,648r-4,-12l561,622r-2,-13l556,592r-1,-16l557,563r1,-18l556,532,515,475,483,432,464,402r-7,3l435,513r-15,86l442,720r16,84l484,944r19,106l511,1058r14,4l544,1065r18,5l580,1079r13,11l607,1103r8,13l618,1128r4,14l406,1142,355,944,329,845r-27,99l246,1144r-215,l34,1126r6,-13l48,1100r12,-11l76,1078r19,-9l114,1063r25,-6l153,1043r19,-99l198,804r14,-84l233,599,218,513,193,405r-6,-3l177,419r-24,36l128,488,95,535r-3,15l95,564r2,14l95,598r-4,22l83,643r-6,11l71,662r-7,7l55,676r-7,3l40,681r-7,-3l29,669,18,663r-5,-6l7,647,4,635,2,621,,602,1,586,5,570r9,-13l28,548,42,537,66,502,98,448r12,-29l123,371r13,-43l156,274r17,-29l211,230r45,-12l275,199r9,-24xe" fillcolor="black">
                <v:path arrowok="t" o:connecttype="custom" o:connectlocs="50,100;46,84;44,64;45,39;49,18;55,5;62,0;69,6;75,19;78,39;79,62;78,85;73,101;73,123;92,152;101,229;112,307;123,350;125,375;123,402;119,415;116,421;111,410;107,385;106,357;106,330;89,249;80,371;93,585;100,658;111,669;118,692;78,708;58,585;7,698;11,675;22,659;33,585;45,371;36,249;25,302;18,350;17,384;14,410;9,421;6,415;1,401;0,373;3,345;13,311;24,230;33,152;53,123" o:connectangles="0,0,0,0,0,0,0,0,0,0,0,0,0,0,0,0,0,0,0,0,0,0,0,0,0,0,0,0,0,0,0,0,0,0,0,0,0,0,0,0,0,0,0,0,0,0,0,0,0,0,0,0,0"/>
              </v:shape>
              <v:group id="Group 265" o:spid="_x0000_s1312" style="position:absolute;top:1323;width:437;height:91" coordsize="722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<v:line id="Line 266" o:spid="_x0000_s1313" style="position:absolute;flip:x;visibility:visible" from="0,8" to="120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1tbM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bwMp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tbWzGAAAA3AAAAA8AAAAAAAAA&#10;AAAAAAAAoQIAAGRycy9kb3ducmV2LnhtbFBLBQYAAAAABAAEAPkAAACUAwAAAAA=&#10;"/>
                <v:line id="Line 267" o:spid="_x0000_s1314" style="position:absolute;flip:x;visibility:visible" from="120,8" to="24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I98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nU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hyPfGAAAA3AAAAA8AAAAAAAAA&#10;AAAAAAAAoQIAAGRycy9kb3ducmV2LnhtbFBLBQYAAAAABAAEAPkAAACUAwAAAAA=&#10;"/>
                <v:line id="Line 268" o:spid="_x0000_s1315" style="position:absolute;flip:x;visibility:visible" from="241,8" to="36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Qg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Jn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SFCDxwAAANwAAAAPAAAAAAAA&#10;AAAAAAAAAKECAABkcnMvZG93bnJldi54bWxQSwUGAAAAAAQABAD5AAAAlQMAAAAA&#10;"/>
                <v:line id="Line 269" o:spid="_x0000_s1316" style="position:absolute;flip:x;visibility:visible" from="361,8" to="48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1GM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/gV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BPUYxwAAANwAAAAPAAAAAAAA&#10;AAAAAAAAAKECAABkcnMvZG93bnJldi54bWxQSwUGAAAAAAQABAD5AAAAlQMAAAAA&#10;"/>
                <v:line id="Line 270" o:spid="_x0000_s1317" style="position:absolute;flip:x;visibility:visible" from="481,8" to="601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rb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y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Wa2/GAAAA3AAAAA8AAAAAAAAA&#10;AAAAAAAAoQIAAGRycy9kb3ducmV2LnhtbFBLBQYAAAAABAAEAPkAAACUAwAAAAA=&#10;"/>
                <v:line id="Line 271" o:spid="_x0000_s1318" style="position:absolute;flip:x;visibility:visible" from="601,8" to="722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rO9M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l/EE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ms70xwAAANwAAAAPAAAAAAAA&#10;AAAAAAAAAKECAABkcnMvZG93bnJldi54bWxQSwUGAAAAAAQABAD5AAAAlQMAAAAA&#10;"/>
                <v:line id="Line 272" o:spid="_x0000_s1319" style="position:absolute;visibility:visible" from="23,0" to="7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k2Qs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axe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k2QsIAAADcAAAADwAAAAAAAAAAAAAA&#10;AAChAgAAZHJzL2Rvd25yZXYueG1sUEsFBgAAAAAEAAQA+QAAAJADAAAAAA==&#10;" strokeweight="1.5pt"/>
              </v:group>
              <v:line id="Line 273" o:spid="_x0000_s1320" style="position:absolute;rotation:-90;visibility:visible" from="709,194" to="862,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AAz8YAAADcAAAADwAAAGRycy9kb3ducmV2LnhtbESPQWvCQBSE7wX/w/KE3urGakWjq0ix&#10;RQoeTNTzI/tMgtm3YXeraX+9WxB6HGbmG2ax6kwjruR8bVnBcJCAIC6srrlUcMg/XqYgfEDW2Fgm&#10;BT/kYbXsPS0w1fbGe7pmoRQRwj5FBVUIbSqlLyoy6Ae2JY7e2TqDIUpXSu3wFuGmka9JMpEGa44L&#10;Fbb0XlFxyb6Ngrdhcdp8XX6zLv+0LsnHu93xMFPqud+t5yACdeE//GhvtYLReAZ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wAM/GAAAA3AAAAA8AAAAAAAAA&#10;AAAAAAAAoQIAAGRycy9kb3ducmV2LnhtbFBLBQYAAAAABAAEAPkAAACUAwAAAAA=&#10;" strokeweight=".5pt"/>
              <v:line id="Line 274" o:spid="_x0000_s1321" style="position:absolute;rotation:-90;visibility:visible" from="150,969" to="870,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/j8IAAADcAAAADwAAAGRycy9kb3ducmV2LnhtbERPz2vCMBS+C/sfwhvspqluDq1GEdEx&#10;BA9r1fOjebbF5qUkUbv99ctB8Pjx/Z4vO9OIGzlfW1YwHCQgiAuray4VHPJtfwLCB2SNjWVS8Ese&#10;louX3hxTbe/8Q7cslCKGsE9RQRVCm0rpi4oM+oFtiSN3ts5giNCVUju8x3DTyFGSfEqDNceGClta&#10;V1RcsqtRMB4Wp83u8pd1+Zd1Sf6x3x8PU6XeXrvVDESgLjzFD/e3VvA+jvPjmXg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M/j8IAAADcAAAADwAAAAAAAAAAAAAA&#10;AAChAgAAZHJzL2Rvd25yZXYueG1sUEsFBgAAAAAEAAQA+QAAAJADAAAAAA==&#10;" strokeweight=".5pt"/>
              <v:line id="Line 275" o:spid="_x0000_s1322" style="position:absolute;visibility:visible" from="165,609" to="772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FTM8YAAADcAAAADwAAAGRycy9kb3ducmV2LnhtbESPQWvCQBSE74L/YXlCb7pJtaVEV0kL&#10;FvFia3vx9sw+k2j2bchuTfTXuwXB4zAz3zCzRWcqcabGlZYVxKMIBHFmdcm5gt+f5fANhPPIGivL&#10;pOBCDhbzfm+GibYtf9N563MRIOwSVFB4XydSuqwgg25ka+LgHWxj0AfZ5FI32Aa4qeRzFL1KgyWH&#10;hQJr+igoO23/jIL362R8tOvlLm3Ty+ceN3EVfcVKPQ26dArCU+cf4Xt7pRWMX2L4PxOO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xUzPGAAAA3AAAAA8AAAAAAAAA&#10;AAAAAAAAoQIAAGRycy9kb3ducmV2LnhtbFBLBQYAAAAABAAEAPkAAACUAwAAAAA=&#10;" strokeweight=".5pt">
                <v:stroke endarrow="block" endarrowwidth="narrow"/>
              </v:line>
              <v:shape id="Text Box 276" o:spid="_x0000_s1323" type="#_x0000_t202" style="position:absolute;left:405;top:216;width:646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<v:textbox>
                  <w:txbxContent>
                    <w:p w:rsidR="00E32BA1" w:rsidRDefault="00E32BA1" w:rsidP="00AD01C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</w:t>
                      </w:r>
                    </w:p>
                  </w:txbxContent>
                </v:textbox>
              </v:shape>
              <v:oval id="Oval 277" o:spid="_x0000_s1324" style="position:absolute;left:495;top:579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sYcMA&#10;AADcAAAADwAAAGRycy9kb3ducmV2LnhtbESPQYvCMBSE7wv+h/AEL4umKopUo0jBxetWDx6fzbMt&#10;Ni8lydr2328WFjwOM/MNszv0phEvcr62rGA+S0AQF1bXXCq4Xk7TDQgfkDU2lknBQB4O+9HHDlNt&#10;O/6mVx5KESHsU1RQhdCmUvqiIoN+Zlvi6D2sMxiidKXUDrsIN41cJMlaGqw5LlTYUlZR8cx/jAL3&#10;2Q7ZcM5O8zt/5atuo2/rq1ZqMu6PWxCB+vAO/7fPWsFytYS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sYcMAAADcAAAADwAAAAAAAAAAAAAAAACYAgAAZHJzL2Rv&#10;d25yZXYueG1sUEsFBgAAAAAEAAQA9QAAAIgDAAAAAA==&#10;" fillcolor="black"/>
              <v:oval id="Oval 278" o:spid="_x0000_s1325" style="position:absolute;left:1088;top:104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0FcQA&#10;AADcAAAADwAAAGRycy9kb3ducmV2LnhtbESPT2vCQBTE70K/w/IKXqRu/BOR1FVKwOLV6KHH1+xr&#10;Epp9G3a3Jvn2XUHwOMzMb5jdYTCtuJHzjWUFi3kCgri0uuFKwfVyfNuC8AFZY2uZFIzk4bB/meww&#10;07bnM92KUIkIYZ+hgjqELpPSlzUZ9HPbEUfvxzqDIUpXSe2wj3DTymWSbKTBhuNCjR3lNZW/xZ9R&#10;4GbdmI+n/Lj45s8i7bf6a3PVSk1fh493EIGG8Aw/2ietYJWu4X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VtBXEAAAA3AAAAA8AAAAAAAAAAAAAAAAAmAIAAGRycy9k&#10;b3ducmV2LnhtbFBLBQYAAAAABAAEAPUAAACJAwAAAAA=&#10;" fillcolor="black"/>
              <v:line id="Line 279" o:spid="_x0000_s1326" style="position:absolute;rotation:-90;visibility:visible" from="857,1065" to="1350,1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ScF8YAAADcAAAADwAAAGRycy9kb3ducmV2LnhtbESPQWvCQBSE7wX/w/KE3urG2ohGV5Fi&#10;ixQ8NFHPj+wzCWbfht2tpv76bqHQ4zAz3zDLdW9acSXnG8sKxqMEBHFpdcOVgkPx9jQD4QOyxtYy&#10;KfgmD+vV4GGJmbY3/qRrHioRIewzVFCH0GVS+rImg35kO+Lona0zGKJ0ldQObxFuWvmcJFNpsOG4&#10;UGNHrzWVl/zLKEjH5Wn7cbnnffFuXVK87PfHw1ypx2G/WYAI1If/8F97pxV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knBfGAAAA3AAAAA8AAAAAAAAA&#10;AAAAAAAAoQIAAGRycy9kb3ducmV2LnhtbFBLBQYAAAAABAAEAPkAAACUAwAAAAA=&#10;" strokeweight=".5pt"/>
              <v:group id="Group 280" o:spid="_x0000_s1327" style="position:absolute;left:884;top:512;width:465;height:437" coordsize="465,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<v:oval id="Oval 281" o:spid="_x0000_s1328" style="position:absolute;left:97;top:56;width:266;height:2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wZs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GY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/sGbEAAAA3AAAAA8AAAAAAAAAAAAAAAAAmAIAAGRycy9k&#10;b3ducmV2LnhtbFBLBQYAAAAABAAEAPUAAACJAwAAAAA=&#10;"/>
                <v:shape id="Text Box 282" o:spid="_x0000_s1329" type="#_x0000_t202" style="position:absolute;width:46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<v:textbox>
                    <w:txbxContent>
                      <w:p w:rsidR="00E32BA1" w:rsidRDefault="00E32BA1" w:rsidP="00AD01C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</v:group>
              <v:line id="Line 283" o:spid="_x0000_s1330" style="position:absolute;rotation:-90;visibility:visible" from="872,337" to="1331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WEsYAAADcAAAADwAAAGRycy9kb3ducmV2LnhtbESPQWvCQBSE7wX/w/KE3urGWkWjq0ix&#10;RQoeTNTzI/tMgtm3YXerqb++WxB6HGbmG2ax6kwjruR8bVnBcJCAIC6srrlUcMg/XqYgfEDW2Fgm&#10;BT/kYbXsPS0w1fbGe7pmoRQRwj5FBVUIbSqlLyoy6Ae2JY7e2TqDIUpXSu3wFuGmka9JMpEGa44L&#10;Fbb0XlFxyb6NgvGwOG2+Lvesyz+tS/K33e54mCn13O/WcxCBuvAffrS3WsFoPIO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plhLGAAAA3AAAAA8AAAAAAAAA&#10;AAAAAAAAoQIAAGRycy9kb3ducmV2LnhtbFBLBQYAAAAABAAEAPkAAACUAwAAAAA=&#10;" strokeweight=".5pt"/>
              <v:oval id="Oval 284" o:spid="_x0000_s1331" style="position:absolute;left:1092;top:1296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J4q8AA&#10;AADcAAAADwAAAGRycy9kb3ducmV2LnhtbERPTYvCMBC9L/gfwgheFk1Vtkg1ihQUr3Y97HG2Gdti&#10;MylJtO2/N4eFPT7e9+4wmFa8yPnGsoLlIgFBXFrdcKXg9n2ab0D4gKyxtUwKRvJw2E8+dphp2/OV&#10;XkWoRAxhn6GCOoQuk9KXNRn0C9sRR+5uncEQoaukdtjHcNPKVZKk0mDDsaHGjvKaykfxNArcZzfm&#10;4yU/LX/5XHz1G/2T3rRSs+lw3IIINIR/8Z/7ohWs0zg/nolHQO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J4q8AAAADcAAAADwAAAAAAAAAAAAAAAACYAgAAZHJzL2Rvd25y&#10;ZXYueG1sUEsFBgAAAAAEAAQA9QAAAIUDAAAAAA==&#10;" fillcolor="black"/>
              <v:shape id="Text Box 285" o:spid="_x0000_s1332" type="#_x0000_t202" style="position:absolute;top:312;width:360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/Nc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81xQAAANwAAAAPAAAAAAAAAAAAAAAAAJgCAABkcnMv&#10;ZG93bnJldi54bWxQSwUGAAAAAAQABAD1AAAAigMAAAAA&#10;" filled="f" stroked="f">
                <v:textbox inset="0,0,0,0">
                  <w:txbxContent>
                    <w:p w:rsidR="00E32BA1" w:rsidRDefault="00E32BA1" w:rsidP="00AD01C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滑片</w:t>
                      </w:r>
                    </w:p>
                  </w:txbxContent>
                </v:textbox>
              </v:shape>
              <v:oval id="Oval 286" o:spid="_x0000_s1333" style="position:absolute;left:1329;top:1296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DR8MA&#10;AADcAAAADwAAAGRycy9kb3ducmV2LnhtbESPQWvCQBSE70L/w/IKvUjdaGmQ1FUkYPHaNAePz+xr&#10;Epp9G3ZXk/x7VxA8DjPzDbPZjaYTV3K+taxguUhAEFdWt1wrKH8P72sQPiBr7CyTgok87LYvsw1m&#10;2g78Q9ci1CJC2GeooAmhz6T0VUMG/cL2xNH7s85giNLVUjscItx0cpUkqTTYclxosKe8oeq/uBgF&#10;bt5P+XTMD8szfxefw1qf0lIr9fY67r9ABBrDM/xoH7WCj3QF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xDR8MAAADcAAAADwAAAAAAAAAAAAAAAACYAgAAZHJzL2Rv&#10;d25yZXYueG1sUEsFBgAAAAAEAAQA9QAAAIgDAAAAAA==&#10;" fillcolor="black"/>
              <v:oval id="Oval 287" o:spid="_x0000_s1334" style="position:absolute;left:1333;top:100;width:45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m3MMA&#10;AADcAAAADwAAAGRycy9kb3ducmV2LnhtbESPQWvCQBSE74L/YXlCL6IblQZJXUUCitemHnp8zT6T&#10;0OzbsLua5N93C4LHYWa+YXaHwbTiQc43lhWslgkI4tLqhisF16/TYgvCB2SNrWVSMJKHw3462WGm&#10;bc+f9ChCJSKEfYYK6hC6TEpf1mTQL21HHL2bdQZDlK6S2mEf4aaV6yRJpcGG40KNHeU1lb/F3Shw&#10;827Mx0t+Wv3wuXjvt/o7vWql3mbD8QNEoCG8ws/2RSvYpBv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Dm3MMAAADcAAAADwAAAAAAAAAAAAAAAACYAgAAZHJzL2Rv&#10;d25yZXYueG1sUEsFBgAAAAAEAAQA9QAAAIgDAAAAAA==&#10;" fillcolor="black"/>
            </v:group>
          </v:group>
        </w:pict>
      </w:r>
      <w:r>
        <w:rPr>
          <w:rFonts w:ascii="宋体" w:hAnsi="宋体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、</w:t>
      </w:r>
      <w:r w:rsidRPr="00233E85">
        <w:rPr>
          <w:rFonts w:ascii="宋体" w:hAnsi="宋体"/>
          <w:sz w:val="18"/>
          <w:szCs w:val="18"/>
        </w:rPr>
        <w:t>(2013</w:t>
      </w:r>
      <w:r w:rsidRPr="00233E85">
        <w:rPr>
          <w:rFonts w:ascii="宋体" w:hAnsi="宋体" w:hint="eastAsia"/>
          <w:sz w:val="18"/>
          <w:szCs w:val="18"/>
        </w:rPr>
        <w:t>东营市</w:t>
      </w:r>
      <w:r w:rsidRPr="00233E85">
        <w:rPr>
          <w:rFonts w:ascii="宋体" w:hAnsi="宋体"/>
          <w:sz w:val="18"/>
          <w:szCs w:val="18"/>
        </w:rPr>
        <w:t>)</w:t>
      </w:r>
      <w:r w:rsidRPr="00233E85">
        <w:rPr>
          <w:rFonts w:ascii="宋体" w:hAnsi="宋体" w:hint="eastAsia"/>
          <w:sz w:val="18"/>
          <w:szCs w:val="18"/>
        </w:rPr>
        <w:t>某同学设计了一个电子身高测量仪。下列四个电路中，</w:t>
      </w:r>
      <w:r w:rsidRPr="00233E85">
        <w:rPr>
          <w:rFonts w:ascii="宋体" w:hAnsi="宋体"/>
          <w:i/>
          <w:sz w:val="18"/>
          <w:szCs w:val="18"/>
        </w:rPr>
        <w:t>R</w:t>
      </w:r>
      <w:r w:rsidRPr="00233E85">
        <w:rPr>
          <w:rFonts w:ascii="宋体" w:hAnsi="宋体" w:hint="eastAsia"/>
          <w:sz w:val="18"/>
          <w:szCs w:val="18"/>
        </w:rPr>
        <w:t>是定值电阻，</w:t>
      </w:r>
      <w:r w:rsidRPr="00233E85">
        <w:rPr>
          <w:rFonts w:ascii="宋体" w:hAnsi="宋体"/>
          <w:i/>
          <w:sz w:val="18"/>
          <w:szCs w:val="18"/>
        </w:rPr>
        <w:t>R</w:t>
      </w:r>
      <w:r w:rsidRPr="00233E85">
        <w:rPr>
          <w:rFonts w:ascii="宋体" w:hAnsi="宋体" w:hint="eastAsia"/>
          <w:sz w:val="18"/>
          <w:szCs w:val="18"/>
        </w:rPr>
        <w:t>＇是滑动变阻器，电源电压不变，滑片会随身高上下平移。能够实现身高越高，电压表示数越大的电路是</w:t>
      </w:r>
    </w:p>
    <w:p w:rsidR="00E32BA1" w:rsidRPr="00233E85" w:rsidRDefault="00E32BA1" w:rsidP="00233E85">
      <w:pPr>
        <w:pStyle w:val="PlainText"/>
        <w:rPr>
          <w:rFonts w:hAnsi="宋体" w:cs="Times New Roman"/>
          <w:b/>
          <w:sz w:val="18"/>
          <w:szCs w:val="18"/>
        </w:rPr>
      </w:pPr>
    </w:p>
    <w:p w:rsidR="00E32BA1" w:rsidRPr="00233E85" w:rsidRDefault="00E32BA1" w:rsidP="00233E85">
      <w:pPr>
        <w:rPr>
          <w:sz w:val="18"/>
          <w:szCs w:val="18"/>
        </w:rPr>
      </w:pPr>
    </w:p>
    <w:p w:rsidR="00E32BA1" w:rsidRPr="00233E85" w:rsidRDefault="00E32BA1" w:rsidP="00233E85">
      <w:pPr>
        <w:rPr>
          <w:sz w:val="18"/>
          <w:szCs w:val="18"/>
        </w:rPr>
      </w:pPr>
    </w:p>
    <w:p w:rsidR="00E32BA1" w:rsidRPr="00233E85" w:rsidRDefault="00E32BA1" w:rsidP="00233E85">
      <w:pPr>
        <w:rPr>
          <w:sz w:val="18"/>
          <w:szCs w:val="18"/>
        </w:rPr>
      </w:pPr>
    </w:p>
    <w:p w:rsidR="00E32BA1" w:rsidRDefault="00E32BA1" w:rsidP="00233E85">
      <w:pPr>
        <w:rPr>
          <w:sz w:val="18"/>
          <w:szCs w:val="18"/>
        </w:rPr>
      </w:pPr>
    </w:p>
    <w:p w:rsidR="00E32BA1" w:rsidRDefault="00E32BA1" w:rsidP="00233E85">
      <w:pPr>
        <w:rPr>
          <w:rFonts w:ascii="Times New Roman" w:hAnsi="Times New Roman"/>
          <w:sz w:val="18"/>
          <w:szCs w:val="18"/>
        </w:rPr>
      </w:pPr>
    </w:p>
    <w:p w:rsidR="00E32BA1" w:rsidRPr="00150BB6" w:rsidRDefault="00E32BA1" w:rsidP="00233E85">
      <w:pPr>
        <w:rPr>
          <w:rFonts w:ascii="Times New Roman" w:hAnsi="Times New Roman"/>
          <w:b/>
          <w:szCs w:val="21"/>
        </w:rPr>
      </w:pPr>
      <w:r w:rsidRPr="00150BB6">
        <w:rPr>
          <w:rFonts w:ascii="Times New Roman" w:hAnsi="Times New Roman" w:hint="eastAsia"/>
          <w:b/>
          <w:szCs w:val="21"/>
        </w:rPr>
        <w:t>课后练习</w:t>
      </w:r>
    </w:p>
    <w:p w:rsidR="00E32BA1" w:rsidRPr="00233E85" w:rsidRDefault="00E32BA1" w:rsidP="00233E85">
      <w:pPr>
        <w:rPr>
          <w:rFonts w:ascii="宋体"/>
          <w:sz w:val="18"/>
          <w:szCs w:val="18"/>
        </w:rPr>
      </w:pPr>
      <w:r>
        <w:rPr>
          <w:noProof/>
        </w:rPr>
        <w:pict>
          <v:shape id="图片 181" o:spid="_x0000_s1335" type="#_x0000_t75" alt="123456" style="position:absolute;left:0;text-align:left;margin-left:306.3pt;margin-top:7.9pt;width:96.3pt;height:70.75pt;z-index:251665920;visibility:visible">
            <v:imagedata r:id="rId24" o:title=""/>
            <w10:wrap type="square"/>
          </v:shape>
        </w:pict>
      </w:r>
      <w:r w:rsidRPr="00233E85">
        <w:rPr>
          <w:rFonts w:ascii="Times New Roman" w:hAnsi="Times New Roman"/>
          <w:sz w:val="18"/>
          <w:szCs w:val="18"/>
        </w:rPr>
        <w:t>1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ascii="宋体" w:hAnsi="宋体" w:hint="eastAsia"/>
          <w:color w:val="000000"/>
          <w:sz w:val="18"/>
          <w:szCs w:val="18"/>
        </w:rPr>
        <w:t>（</w:t>
      </w:r>
      <w:r w:rsidRPr="00233E85">
        <w:rPr>
          <w:rFonts w:ascii="宋体" w:hAnsi="宋体"/>
          <w:color w:val="000000"/>
          <w:sz w:val="18"/>
          <w:szCs w:val="18"/>
        </w:rPr>
        <w:t>2013</w:t>
      </w:r>
      <w:r w:rsidRPr="00233E85">
        <w:rPr>
          <w:rFonts w:ascii="宋体" w:hAnsi="宋体" w:hint="eastAsia"/>
          <w:color w:val="000000"/>
          <w:sz w:val="18"/>
          <w:szCs w:val="18"/>
        </w:rPr>
        <w:t>广州市）</w:t>
      </w:r>
      <w:r w:rsidRPr="00233E85">
        <w:rPr>
          <w:rFonts w:ascii="宋体" w:hAnsi="宋体" w:hint="eastAsia"/>
          <w:sz w:val="18"/>
          <w:szCs w:val="18"/>
        </w:rPr>
        <w:t>如右图所示，电源电压保持不变。当闭合开关后，滑动变阻器的滑片向左移动的过程中</w:t>
      </w:r>
    </w:p>
    <w:p w:rsidR="00E32BA1" w:rsidRPr="00233E85" w:rsidRDefault="00E32BA1" w:rsidP="005519D5">
      <w:pPr>
        <w:ind w:left="31680" w:hangingChars="200" w:firstLine="31680"/>
        <w:rPr>
          <w:rFonts w:ascii="宋体"/>
          <w:sz w:val="18"/>
          <w:szCs w:val="18"/>
        </w:rPr>
      </w:pPr>
      <w:r w:rsidRPr="00233E85">
        <w:rPr>
          <w:rFonts w:ascii="宋体" w:hAnsi="宋体"/>
          <w:sz w:val="18"/>
          <w:szCs w:val="18"/>
        </w:rPr>
        <w:t>A.</w:t>
      </w:r>
      <w:r w:rsidRPr="00233E85">
        <w:rPr>
          <w:rFonts w:ascii="宋体" w:hAnsi="宋体" w:hint="eastAsia"/>
          <w:sz w:val="18"/>
          <w:szCs w:val="18"/>
        </w:rPr>
        <w:t>电流表示数变小，电压表示数变大，灯泡变亮</w:t>
      </w:r>
    </w:p>
    <w:p w:rsidR="00E32BA1" w:rsidRPr="00233E85" w:rsidRDefault="00E32BA1" w:rsidP="00233E85">
      <w:pPr>
        <w:rPr>
          <w:rFonts w:ascii="宋体"/>
          <w:sz w:val="18"/>
          <w:szCs w:val="18"/>
        </w:rPr>
      </w:pPr>
      <w:r w:rsidRPr="00233E85">
        <w:rPr>
          <w:rFonts w:ascii="宋体" w:hAnsi="宋体"/>
          <w:sz w:val="18"/>
          <w:szCs w:val="18"/>
        </w:rPr>
        <w:t>B.</w:t>
      </w:r>
      <w:r w:rsidRPr="00233E85">
        <w:rPr>
          <w:rFonts w:ascii="宋体" w:hAnsi="宋体" w:hint="eastAsia"/>
          <w:sz w:val="18"/>
          <w:szCs w:val="18"/>
        </w:rPr>
        <w:t>电流表示数变大，电压表示数变大，灯泡变暗</w:t>
      </w:r>
    </w:p>
    <w:p w:rsidR="00E32BA1" w:rsidRPr="00233E85" w:rsidRDefault="00E32BA1" w:rsidP="00233E85">
      <w:pPr>
        <w:rPr>
          <w:rFonts w:ascii="宋体"/>
          <w:sz w:val="18"/>
          <w:szCs w:val="18"/>
        </w:rPr>
      </w:pPr>
      <w:r w:rsidRPr="00233E85">
        <w:rPr>
          <w:rFonts w:ascii="宋体" w:hAnsi="宋体"/>
          <w:sz w:val="18"/>
          <w:szCs w:val="18"/>
        </w:rPr>
        <w:t>C.</w:t>
      </w:r>
      <w:r w:rsidRPr="00233E85">
        <w:rPr>
          <w:rFonts w:ascii="宋体" w:hAnsi="宋体" w:hint="eastAsia"/>
          <w:sz w:val="18"/>
          <w:szCs w:val="18"/>
        </w:rPr>
        <w:t>电流表示数变大，电压表示数变小，灯泡变亮</w:t>
      </w:r>
    </w:p>
    <w:p w:rsidR="00E32BA1" w:rsidRPr="00233E85" w:rsidRDefault="00E32BA1" w:rsidP="00233E85">
      <w:pPr>
        <w:rPr>
          <w:rFonts w:ascii="宋体"/>
          <w:sz w:val="18"/>
          <w:szCs w:val="18"/>
        </w:rPr>
      </w:pPr>
      <w:r>
        <w:rPr>
          <w:noProof/>
        </w:rPr>
        <w:pict>
          <v:shape id="图片 366" o:spid="_x0000_s1336" type="#_x0000_t75" alt="学科网(www.zxxk.com)--教育资源门户，提供试卷、教案、课件、论文、素材及各类教学资源下载，还有大量而丰富的教学相关资讯！" style="position:absolute;left:0;text-align:left;margin-left:325.05pt;margin-top:.65pt;width:89.5pt;height:72.35pt;z-index:251666944;visibility:visible">
            <v:imagedata r:id="rId25" o:title=""/>
            <w10:wrap type="square"/>
          </v:shape>
        </w:pict>
      </w:r>
      <w:r w:rsidRPr="00233E85">
        <w:rPr>
          <w:rFonts w:ascii="宋体" w:hAnsi="宋体"/>
          <w:sz w:val="18"/>
          <w:szCs w:val="18"/>
        </w:rPr>
        <w:t>D.</w:t>
      </w:r>
      <w:r w:rsidRPr="00233E85">
        <w:rPr>
          <w:rFonts w:ascii="宋体" w:hAnsi="宋体" w:hint="eastAsia"/>
          <w:sz w:val="18"/>
          <w:szCs w:val="18"/>
        </w:rPr>
        <w:t>电流表示数变小，电压表示数变小，灯泡变暗</w:t>
      </w:r>
    </w:p>
    <w:p w:rsidR="00E32BA1" w:rsidRPr="00233E85" w:rsidRDefault="00E32BA1" w:rsidP="00DE1432">
      <w:pPr>
        <w:tabs>
          <w:tab w:val="left" w:pos="360"/>
          <w:tab w:val="left" w:pos="5040"/>
        </w:tabs>
        <w:rPr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2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>2013</w:t>
      </w:r>
      <w:r w:rsidRPr="00233E85">
        <w:rPr>
          <w:rFonts w:hint="eastAsia"/>
          <w:sz w:val="18"/>
          <w:szCs w:val="18"/>
        </w:rPr>
        <w:t>绥化市）如图所示的电路中，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和</w:t>
      </w:r>
      <w:r w:rsidRPr="00233E85">
        <w:rPr>
          <w:sz w:val="18"/>
          <w:szCs w:val="18"/>
        </w:rPr>
        <w:t>R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均为定值电阻，电源电压保持不变，闭合开关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1</w:t>
      </w:r>
      <w:r w:rsidRPr="00233E85">
        <w:rPr>
          <w:rFonts w:hint="eastAsia"/>
          <w:sz w:val="18"/>
          <w:szCs w:val="18"/>
        </w:rPr>
        <w:t>和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rFonts w:hint="eastAsia"/>
          <w:sz w:val="18"/>
          <w:szCs w:val="18"/>
        </w:rPr>
        <w:t>，两电表均有示数。若只断开开关</w:t>
      </w:r>
      <w:r w:rsidRPr="00233E85">
        <w:rPr>
          <w:sz w:val="18"/>
          <w:szCs w:val="18"/>
        </w:rPr>
        <w:t>S</w:t>
      </w:r>
      <w:r w:rsidRPr="00233E85">
        <w:rPr>
          <w:sz w:val="18"/>
          <w:szCs w:val="18"/>
          <w:vertAlign w:val="subscript"/>
        </w:rPr>
        <w:t>2</w:t>
      </w:r>
      <w:r w:rsidRPr="00233E85">
        <w:rPr>
          <w:sz w:val="18"/>
          <w:szCs w:val="18"/>
        </w:rPr>
        <w:t xml:space="preserve">, </w:t>
      </w:r>
      <w:r w:rsidRPr="00233E85">
        <w:rPr>
          <w:rFonts w:hint="eastAsia"/>
          <w:sz w:val="18"/>
          <w:szCs w:val="18"/>
        </w:rPr>
        <w:t>则</w:t>
      </w:r>
      <w:r w:rsidRPr="00233E85">
        <w:rPr>
          <w:sz w:val="18"/>
          <w:szCs w:val="18"/>
        </w:rPr>
        <w:t xml:space="preserve"> (     )</w:t>
      </w:r>
    </w:p>
    <w:p w:rsidR="00E32BA1" w:rsidRPr="00233E85" w:rsidRDefault="00E32BA1" w:rsidP="00D11F43">
      <w:pPr>
        <w:tabs>
          <w:tab w:val="left" w:pos="360"/>
          <w:tab w:val="left" w:pos="5040"/>
        </w:tabs>
        <w:ind w:leftChars="50" w:left="31680" w:hangingChars="100" w:firstLine="31680"/>
        <w:rPr>
          <w:sz w:val="18"/>
          <w:szCs w:val="18"/>
        </w:rPr>
      </w:pP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．电流表和电压表的示数都变大</w:t>
      </w:r>
      <w:r>
        <w:rPr>
          <w:sz w:val="18"/>
          <w:szCs w:val="18"/>
        </w:rPr>
        <w:t xml:space="preserve">      </w:t>
      </w:r>
      <w:r w:rsidRPr="00233E85">
        <w:rPr>
          <w:sz w:val="18"/>
          <w:szCs w:val="18"/>
        </w:rPr>
        <w:t>B</w:t>
      </w:r>
      <w:r w:rsidRPr="00233E85">
        <w:rPr>
          <w:rFonts w:hint="eastAsia"/>
          <w:sz w:val="18"/>
          <w:szCs w:val="18"/>
        </w:rPr>
        <w:t>．电流表示数变小，电压表示数不变。</w:t>
      </w:r>
      <w:bookmarkStart w:id="0" w:name="_GoBack"/>
      <w:bookmarkEnd w:id="0"/>
    </w:p>
    <w:p w:rsidR="00E32BA1" w:rsidRDefault="00E32BA1" w:rsidP="005519D5">
      <w:pPr>
        <w:tabs>
          <w:tab w:val="left" w:pos="360"/>
          <w:tab w:val="left" w:pos="5040"/>
        </w:tabs>
        <w:ind w:leftChars="50" w:left="31680" w:hangingChars="100" w:firstLine="31680"/>
        <w:rPr>
          <w:sz w:val="18"/>
          <w:szCs w:val="18"/>
        </w:rPr>
      </w:pPr>
      <w:r>
        <w:rPr>
          <w:noProof/>
        </w:rPr>
        <w:pict>
          <v:group id="组合 142" o:spid="_x0000_s1337" alt="学科网(www.zxxk.com)--教育资源门户，提供试卷、教案、课件、论文、素材及各类教学资源下载，还有大量而丰富的教学相关资讯！" style="position:absolute;left:0;text-align:left;margin-left:322.55pt;margin-top:9pt;width:86.85pt;height:61.15pt;z-index:251664896" coordsize="2373,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">
            <v:line id="Line 70" o:spid="_x0000_s1338" style="position:absolute;visibility:visible" from="990,1179" to="2373,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<v:line id="Line 71" o:spid="_x0000_s1339" style="position:absolute;visibility:visible" from="2219,144" to="2373,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<v:group id="Group 72" o:spid="_x0000_s1340" style="position:absolute;left:1079;top:1078;width:99;height:213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<v:rect id="Rectangle 73" o:spid="_x0000_s1341" style="position:absolute;width:31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kH8EA&#10;AADc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4gdcz8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HJB/BAAAA3AAAAA8AAAAAAAAAAAAAAAAAmAIAAGRycy9kb3du&#10;cmV2LnhtbFBLBQYAAAAABAAEAPUAAACGAwAAAAA=&#10;" stroked="f"/>
              <v:line id="Line 74" o:spid="_x0000_s1342" style="position:absolute;visibility:visibl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  <v:line id="Line 75" o:spid="_x0000_s1343" style="position:absolute;visibility:visibl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</v:group>
            <v:line id="Line 76" o:spid="_x0000_s1344" style="position:absolute;flip:x;visibility:visible" from="132,359" to="593,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<v:line id="Line 77" o:spid="_x0000_s1345" style="position:absolute;visibility:visible" from="132,359" to="132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<v:oval id="Oval 78" o:spid="_x0000_s1346" style="position:absolute;top:666;width:270;height: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<v:shape id="Text Box 79" o:spid="_x0000_s1347" type="#_x0000_t202" style="position:absolute;left:72;top:690;width:485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<o:lock v:ext="edit" aspectratio="t"/>
              <v:textbox inset="0,0,0,0">
                <w:txbxContent>
                  <w:p w:rsidR="00E32BA1" w:rsidRDefault="00E32BA1" w:rsidP="00233E8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</w:p>
                </w:txbxContent>
              </v:textbox>
            </v:shape>
            <v:line id="Line 80" o:spid="_x0000_s1348" style="position:absolute;visibility:visible" from="132,923" to="132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<v:shape id="AutoShape 81" o:spid="_x0000_s1349" type="#_x0000_t123" style="position:absolute;left:542;top:258;width:281;height: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/IcIA&#10;AADcAAAADwAAAGRycy9kb3ducmV2LnhtbERP22oCMRB9F/oPYYS+adallbIaRaSW+qDgdj9g2Mxe&#10;cDNZkqjbfr0pCL7N4VxnuR5MJ67kfGtZwWyagCAurW65VlD87CYfIHxA1thZJgW/5GG9ehktMdP2&#10;xie65qEWMYR9hgqaEPpMSl82ZNBPbU8cuco6gyFCV0vt8BbDTSfTJJlLgy3HhgZ72jZUnvOLUVAl&#10;ko7F7O+zPMyrKt3rdFu4L6Vex8NmASLQEJ7ih/tbx/nvb/D/TL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D8hwgAAANwAAAAPAAAAAAAAAAAAAAAAAJgCAABkcnMvZG93&#10;bnJldi54bWxQSwUGAAAAAAQABAD1AAAAhwMAAAAA&#10;"/>
            <v:group id="Group 82" o:spid="_x0000_s1350" style="position:absolute;left:1835;top:1093;width:309;height:190" coordsize="362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<v:rect id="Rectangle 83" o:spid="_x0000_s1351" style="position:absolute;width:362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yws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1L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6ywsMAAADcAAAADwAAAAAAAAAAAAAAAACYAgAAZHJzL2Rv&#10;d25yZXYueG1sUEsFBgAAAAAEAAQA9QAAAIgDAAAAAA==&#10;" stroked="f"/>
              <v:group id="Group 84" o:spid="_x0000_s1352" style="position:absolute;width:362;height:156" coordsize="362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<v:line id="Line 85" o:spid="_x0000_s1353" style="position:absolute;flip:y;visibility:visible" from="0,0" to="362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rTgsUAAADcAAAADwAAAGRycy9kb3ducmV2LnhtbESPQWvCQBCF7wX/wzJCL6VuKlRK6ioq&#10;DRQKglbpdciOm9TsbMiuMf77zqHgbYb35r1v5svBN6qnLtaBDbxMMlDEZbA1OwOH7+L5DVRMyBab&#10;wGTgRhGWi9HDHHMbrryjfp+ckhCOORqoUmpzrWNZkcc4CS2xaKfQeUyydk7bDq8S7hs9zbKZ9liz&#10;NFTY0qai8ry/eAMf9qnf7n6+fuvtrSh4OLp1ODljHsfD6h1UoiHdzf/Xn1bwX4VW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rTgsUAAADcAAAADwAAAAAAAAAA&#10;AAAAAAChAgAAZHJzL2Rvd25yZXYueG1sUEsFBgAAAAAEAAQA+QAAAJMDAAAAAA==&#10;">
                  <v:stroke startarrow="oval" startarrowwidth="narrow" startarrowlength="short"/>
                </v:line>
                <v:line id="Line 86" o:spid="_x0000_s1354" style="position:absolute;visibility:visible" from="362,156" to="362,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VdeMQAAADcAAAADwAAAGRycy9kb3ducmV2LnhtbERPTWvCQBC9F/wPywheitkoVDRmFREK&#10;Iu2hKupxyI5JMDsbdrcm7a/vFgq9zeN9Tr7uTSMe5HxtWcEkSUEQF1bXXCo4HV/HcxA+IGtsLJOC&#10;L/KwXg2ecsy07fiDHodQihjCPkMFVQhtJqUvKjLoE9sSR+5mncEQoSuldtjFcNPIaZrOpMGaY0OF&#10;LW0rKu6HT6Pg/fstzM5ucml30+463+zpeLo+KzUa9psliEB9+Bf/uXc6zn9ZwO8z8QK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pV14xAAAANwAAAAPAAAAAAAAAAAA&#10;AAAAAKECAABkcnMvZG93bnJldi54bWxQSwUGAAAAAAQABAD5AAAAkgMAAAAA&#10;">
                  <v:stroke startarrow="oval" startarrowwidth="narrow" startarrowlength="short" endarrow="oval" endarrowwidth="narrow" endarrowlength="short"/>
                </v:line>
              </v:group>
            </v:group>
            <v:shape id="Text Box 87" o:spid="_x0000_s1355" type="#_x0000_t202" style="position:absolute;left:1773;top:1163;width:44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<v:textbox>
                <w:txbxContent>
                  <w:p w:rsidR="00E32BA1" w:rsidRDefault="00E32BA1" w:rsidP="00233E85">
                    <w:r>
                      <w:t>S</w:t>
                    </w:r>
                  </w:p>
                </w:txbxContent>
              </v:textbox>
            </v:shape>
            <v:line id="Line 88" o:spid="_x0000_s1356" style="position:absolute;visibility:visible" from="132,1183" to="1054,1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<v:shape id="Text Box 89" o:spid="_x0000_s1357" type="#_x0000_t202" style="position:absolute;left:1037;top:337;width:415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<v:textbox>
                <w:txbxContent>
                  <w:p w:rsidR="00E32BA1" w:rsidRDefault="00E32BA1" w:rsidP="00233E85">
                    <w:r>
                      <w:t>a</w:t>
                    </w:r>
                  </w:p>
                </w:txbxContent>
              </v:textbox>
            </v:shape>
            <v:shape id="Text Box 90" o:spid="_x0000_s1358" type="#_x0000_t202" style="position:absolute;left:1482;top:352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<v:textbox>
                <w:txbxContent>
                  <w:p w:rsidR="00E32BA1" w:rsidRDefault="00E32BA1" w:rsidP="00233E85">
                    <w:r>
                      <w:t>b</w:t>
                    </w:r>
                  </w:p>
                </w:txbxContent>
              </v:textbox>
            </v:shape>
            <v:line id="Line 91" o:spid="_x0000_s1359" style="position:absolute;visibility:visible" from="1528,362" to="2373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<v:rect id="lxqdxt25" o:spid="_x0000_s1360" style="position:absolute;left:1257;top:317;width:348;height:1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/>
            <v:oval id="Oval 93" o:spid="_x0000_s1361" style="position:absolute;left:1809;width:235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/>
            <v:shape id="Text Box 94" o:spid="_x0000_s1362" type="#_x0000_t202" style="position:absolute;left:1867;top:36;width:333;height: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<v:textbox inset="0,0,0,0">
                <w:txbxContent>
                  <w:p w:rsidR="00E32BA1" w:rsidRDefault="00E32BA1" w:rsidP="00233E85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</w:t>
                    </w:r>
                  </w:p>
                </w:txbxContent>
              </v:textbox>
            </v:shape>
            <v:line id="Line 95" o:spid="_x0000_s1363" style="position:absolute;visibility:visible" from="823,362" to="1246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<v:line id="Line 96" o:spid="_x0000_s1364" style="position:absolute;visibility:visible" from="1387,135" to="1387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Scd8MAAADcAAAADwAAAGRycy9kb3ducmV2LnhtbERPTWvCQBC9C/6HZYTedGMPalJXEUOh&#10;h1Ywlp6n2Wk2NDsbstu4/ffdguBtHu9ztvtoOzHS4FvHCpaLDARx7XTLjYL3y/N8A8IHZI2dY1Lw&#10;Sx72u+lki4V2Vz7TWIVGpBD2BSowIfSFlL42ZNEvXE+cuC83WAwJDo3UA15TuO3kY5atpMWWU4PB&#10;no6G6u/qxypYm/Is17J8vZzKsV3m8S1+fOZKPczi4QlEoBju4pv7Raf5qxz+n0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knHfDAAAA3AAAAA8AAAAAAAAAAAAA&#10;AAAAoQIAAGRycy9kb3ducmV2LnhtbFBLBQYAAAAABAAEAPkAAACRAwAAAAA=&#10;">
              <v:stroke endarrow="block"/>
            </v:line>
            <v:line id="Line 97" o:spid="_x0000_s1365" style="position:absolute;visibility:visible" from="1387,139" to="1809,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<v:line id="Line 98" o:spid="_x0000_s1366" style="position:absolute;visibility:visible" from="2044,147" to="2326,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<v:line id="Line 99" o:spid="_x0000_s1367" style="position:absolute;visibility:visible" from="2373,154" to="2373,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<v:line id="Line 100" o:spid="_x0000_s1368" style="position:absolute;visibility:visible" from="2373,152" to="2373,1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<v:shape id="Text Box 101" o:spid="_x0000_s1369" type="#_x0000_t202" style="position:absolute;left:1251;top:364;width:416;height: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<v:textbox>
                <w:txbxContent>
                  <w:p w:rsidR="00E32BA1" w:rsidRDefault="00E32BA1" w:rsidP="00233E85">
                    <w:r>
                      <w:t>P</w:t>
                    </w:r>
                  </w:p>
                </w:txbxContent>
              </v:textbox>
            </v:shape>
            <w10:wrap type="square"/>
          </v:group>
        </w:pict>
      </w:r>
      <w:r w:rsidRPr="00233E85">
        <w:rPr>
          <w:sz w:val="18"/>
          <w:szCs w:val="18"/>
        </w:rPr>
        <w:t>C</w:t>
      </w:r>
      <w:r w:rsidRPr="00233E85">
        <w:rPr>
          <w:rFonts w:hint="eastAsia"/>
          <w:sz w:val="18"/>
          <w:szCs w:val="18"/>
        </w:rPr>
        <w:t>．电流表示数变小，电压表示数交大</w:t>
      </w:r>
      <w:r>
        <w:rPr>
          <w:sz w:val="18"/>
          <w:szCs w:val="18"/>
        </w:rPr>
        <w:t xml:space="preserve">   </w:t>
      </w:r>
      <w:r w:rsidRPr="00233E85">
        <w:rPr>
          <w:sz w:val="18"/>
          <w:szCs w:val="18"/>
        </w:rPr>
        <w:t>D</w:t>
      </w:r>
      <w:r w:rsidRPr="00233E85">
        <w:rPr>
          <w:rFonts w:hint="eastAsia"/>
          <w:sz w:val="18"/>
          <w:szCs w:val="18"/>
        </w:rPr>
        <w:t>．电流表和电压表的示数都变小</w:t>
      </w:r>
    </w:p>
    <w:p w:rsidR="00E32BA1" w:rsidRPr="00233E85" w:rsidRDefault="00E32BA1" w:rsidP="005519D5">
      <w:pPr>
        <w:tabs>
          <w:tab w:val="left" w:pos="360"/>
          <w:tab w:val="left" w:pos="5040"/>
        </w:tabs>
        <w:ind w:left="31680" w:hangingChars="150" w:firstLine="31680"/>
        <w:rPr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3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>2013</w:t>
      </w:r>
      <w:r w:rsidRPr="00233E85">
        <w:rPr>
          <w:rFonts w:hint="eastAsia"/>
          <w:sz w:val="18"/>
          <w:szCs w:val="18"/>
        </w:rPr>
        <w:t>黄石）如右图所示</w:t>
      </w:r>
      <w:r w:rsidRPr="00967BFA">
        <w:rPr>
          <w:noProof/>
          <w:sz w:val="18"/>
          <w:szCs w:val="18"/>
        </w:rPr>
        <w:pict>
          <v:shape id="图片 141" o:spid="_x0000_i1032" type="#_x0000_t75" alt="学科网(www.zxxk.com)--教育资源门户，提供试卷、教案、课件、论文、素材及各类教学资源下载，还有大量而丰富的教学相关资讯！" style="width:1.5pt;height:2.25pt;visibility:visible">
            <v:imagedata r:id="rId26" o:title=""/>
          </v:shape>
        </w:pict>
      </w:r>
      <w:r w:rsidRPr="00233E85">
        <w:rPr>
          <w:rFonts w:hint="eastAsia"/>
          <w:sz w:val="18"/>
          <w:szCs w:val="18"/>
        </w:rPr>
        <w:t>电路，当滑动变阻器滑片</w:t>
      </w:r>
      <w:r w:rsidRPr="00233E85">
        <w:rPr>
          <w:sz w:val="18"/>
          <w:szCs w:val="18"/>
        </w:rPr>
        <w:t>P</w:t>
      </w:r>
      <w:r w:rsidRPr="00233E85">
        <w:rPr>
          <w:rFonts w:hint="eastAsia"/>
          <w:sz w:val="18"/>
          <w:szCs w:val="18"/>
        </w:rPr>
        <w:t>向</w:t>
      </w: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端滑动的过程中，电流表，电压表示数变化情况是</w:t>
      </w:r>
      <w:r w:rsidRPr="00233E85">
        <w:rPr>
          <w:sz w:val="18"/>
          <w:szCs w:val="18"/>
        </w:rPr>
        <w:t xml:space="preserve">  </w:t>
      </w:r>
      <w:r w:rsidRPr="00233E85">
        <w:rPr>
          <w:rFonts w:hint="eastAsia"/>
          <w:sz w:val="18"/>
          <w:szCs w:val="18"/>
        </w:rPr>
        <w:t>（</w:t>
      </w:r>
      <w:r w:rsidRPr="00233E85">
        <w:rPr>
          <w:sz w:val="18"/>
          <w:szCs w:val="18"/>
        </w:rPr>
        <w:t xml:space="preserve">    </w:t>
      </w:r>
      <w:r w:rsidRPr="00233E85">
        <w:rPr>
          <w:rFonts w:hint="eastAsia"/>
          <w:sz w:val="18"/>
          <w:szCs w:val="18"/>
        </w:rPr>
        <w:t>）</w:t>
      </w:r>
    </w:p>
    <w:p w:rsidR="00E32BA1" w:rsidRPr="00233E85" w:rsidRDefault="00E32BA1" w:rsidP="005519D5">
      <w:pPr>
        <w:ind w:firstLineChars="200" w:firstLine="31680"/>
        <w:rPr>
          <w:sz w:val="18"/>
          <w:szCs w:val="18"/>
        </w:rPr>
      </w:pPr>
      <w:r w:rsidRPr="00233E85">
        <w:rPr>
          <w:sz w:val="18"/>
          <w:szCs w:val="18"/>
        </w:rPr>
        <w:t>A</w:t>
      </w:r>
      <w:r w:rsidRPr="00233E85">
        <w:rPr>
          <w:rFonts w:hint="eastAsia"/>
          <w:sz w:val="18"/>
          <w:szCs w:val="18"/>
        </w:rPr>
        <w:t>．电流表示数变大</w:t>
      </w:r>
      <w:r w:rsidRPr="00233E85">
        <w:rPr>
          <w:sz w:val="18"/>
          <w:szCs w:val="18"/>
        </w:rPr>
        <w:tab/>
        <w:t xml:space="preserve">   </w:t>
      </w:r>
      <w:r w:rsidRPr="00233E85">
        <w:rPr>
          <w:sz w:val="18"/>
          <w:szCs w:val="18"/>
        </w:rPr>
        <w:tab/>
        <w:t>B</w:t>
      </w:r>
      <w:r w:rsidRPr="00233E85">
        <w:rPr>
          <w:rFonts w:hint="eastAsia"/>
          <w:sz w:val="18"/>
          <w:szCs w:val="18"/>
        </w:rPr>
        <w:t>．电流表示数变小</w:t>
      </w:r>
    </w:p>
    <w:p w:rsidR="00E32BA1" w:rsidRPr="00DE1432" w:rsidRDefault="00E32BA1" w:rsidP="005519D5">
      <w:pPr>
        <w:ind w:firstLineChars="200" w:firstLine="31680"/>
        <w:rPr>
          <w:color w:val="000000"/>
          <w:sz w:val="18"/>
          <w:szCs w:val="18"/>
        </w:rPr>
      </w:pPr>
      <w:r w:rsidRPr="00233E85">
        <w:rPr>
          <w:sz w:val="18"/>
          <w:szCs w:val="18"/>
        </w:rPr>
        <w:t>C</w:t>
      </w:r>
      <w:r w:rsidRPr="00233E85">
        <w:rPr>
          <w:rFonts w:hint="eastAsia"/>
          <w:sz w:val="18"/>
          <w:szCs w:val="18"/>
        </w:rPr>
        <w:t>．电压表示数变大</w:t>
      </w:r>
      <w:r w:rsidRPr="00233E85">
        <w:rPr>
          <w:sz w:val="18"/>
          <w:szCs w:val="18"/>
        </w:rPr>
        <w:tab/>
      </w:r>
      <w:r w:rsidRPr="00233E85">
        <w:rPr>
          <w:sz w:val="18"/>
          <w:szCs w:val="18"/>
        </w:rPr>
        <w:tab/>
        <w:t>D</w:t>
      </w:r>
      <w:r w:rsidRPr="00233E85">
        <w:rPr>
          <w:rFonts w:hint="eastAsia"/>
          <w:sz w:val="18"/>
          <w:szCs w:val="18"/>
        </w:rPr>
        <w:t>．电压表示数变小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shape id="图片 368" o:spid="_x0000_s1370" type="#_x0000_t75" alt="学科网(www.zxxk.com)--教育资源门户，提供试卷、教案、课件、论文、素材及各类教学资源下载，还有大量而丰富的教学相关资讯！" style="position:absolute;left:0;text-align:left;margin-left:327.95pt;margin-top:3.6pt;width:103.1pt;height:84.75pt;z-index:251667968;visibility:visible">
            <v:imagedata r:id="rId27" o:title="" croptop="51922f" cropbottom="3213f" cropleft="45658f" cropright="330f"/>
            <w10:wrap type="square"/>
          </v:shape>
        </w:pict>
      </w:r>
      <w:r w:rsidRPr="00233E85">
        <w:rPr>
          <w:sz w:val="18"/>
          <w:szCs w:val="18"/>
        </w:rPr>
        <w:t>4</w:t>
      </w:r>
      <w:r w:rsidRPr="00233E85">
        <w:rPr>
          <w:rFonts w:hint="eastAsia"/>
          <w:sz w:val="18"/>
          <w:szCs w:val="18"/>
        </w:rPr>
        <w:t>、</w:t>
      </w:r>
      <w:r w:rsidRPr="00233E85">
        <w:rPr>
          <w:rFonts w:ascii="Times New Roman" w:hAnsi="宋体" w:hint="eastAsia"/>
          <w:sz w:val="18"/>
          <w:szCs w:val="18"/>
        </w:rPr>
        <w:t>（</w:t>
      </w:r>
      <w:r w:rsidRPr="00233E85">
        <w:rPr>
          <w:rFonts w:ascii="Times New Roman" w:hAnsi="Times New Roman"/>
          <w:sz w:val="18"/>
          <w:szCs w:val="18"/>
        </w:rPr>
        <w:t>2013</w:t>
      </w:r>
      <w:r w:rsidRPr="00233E85">
        <w:rPr>
          <w:rFonts w:ascii="Times New Roman" w:hAnsi="宋体" w:hint="eastAsia"/>
          <w:sz w:val="18"/>
          <w:szCs w:val="18"/>
        </w:rPr>
        <w:t>安徽）酒驾易造成交通事故，利用图示的电路可以检测司机是否酒驾。图中的</w:t>
      </w:r>
      <w:r w:rsidRPr="00233E85">
        <w:rPr>
          <w:rFonts w:ascii="Times New Roman" w:hAnsi="Times New Roman"/>
          <w:sz w:val="18"/>
          <w:szCs w:val="18"/>
        </w:rPr>
        <w:t>R</w:t>
      </w:r>
      <w:r w:rsidRPr="00233E85">
        <w:rPr>
          <w:rFonts w:ascii="Times New Roman" w:hAnsi="Times New Roman"/>
          <w:sz w:val="18"/>
          <w:szCs w:val="18"/>
          <w:vertAlign w:val="subscript"/>
        </w:rPr>
        <w:t>1</w:t>
      </w:r>
      <w:r w:rsidRPr="00233E85">
        <w:rPr>
          <w:rFonts w:ascii="Times New Roman" w:hAnsi="宋体" w:hint="eastAsia"/>
          <w:sz w:val="18"/>
          <w:szCs w:val="18"/>
        </w:rPr>
        <w:t>为定值电阻，</w:t>
      </w:r>
      <w:r w:rsidRPr="00233E85">
        <w:rPr>
          <w:rFonts w:ascii="Times New Roman" w:hAnsi="Times New Roman"/>
          <w:sz w:val="18"/>
          <w:szCs w:val="18"/>
        </w:rPr>
        <w:t>R</w:t>
      </w:r>
      <w:r w:rsidRPr="00233E85">
        <w:rPr>
          <w:rFonts w:ascii="Times New Roman" w:hAnsi="Times New Roman"/>
          <w:sz w:val="18"/>
          <w:szCs w:val="18"/>
          <w:vertAlign w:val="subscript"/>
        </w:rPr>
        <w:t>2</w:t>
      </w:r>
      <w:r w:rsidRPr="00233E85">
        <w:rPr>
          <w:rFonts w:ascii="Times New Roman" w:hAnsi="宋体" w:hint="eastAsia"/>
          <w:sz w:val="18"/>
          <w:szCs w:val="18"/>
        </w:rPr>
        <w:t>是一个</w:t>
      </w:r>
      <w:r w:rsidRPr="00233E85">
        <w:rPr>
          <w:rFonts w:ascii="Times New Roman" w:hAnsi="Times New Roman"/>
          <w:sz w:val="18"/>
          <w:szCs w:val="18"/>
        </w:rPr>
        <w:t>“</w:t>
      </w:r>
      <w:r w:rsidRPr="00233E85">
        <w:rPr>
          <w:rFonts w:ascii="Times New Roman" w:hAnsi="宋体" w:hint="eastAsia"/>
          <w:sz w:val="18"/>
          <w:szCs w:val="18"/>
        </w:rPr>
        <w:t>气敏传感器</w:t>
      </w:r>
      <w:r w:rsidRPr="00233E85">
        <w:rPr>
          <w:rFonts w:ascii="Times New Roman" w:hAnsi="Times New Roman"/>
          <w:sz w:val="18"/>
          <w:szCs w:val="18"/>
        </w:rPr>
        <w:t>”</w:t>
      </w:r>
      <w:r w:rsidRPr="00233E85">
        <w:rPr>
          <w:rFonts w:ascii="Times New Roman" w:hAnsi="宋体" w:hint="eastAsia"/>
          <w:sz w:val="18"/>
          <w:szCs w:val="18"/>
        </w:rPr>
        <w:t>，它的电阻值会随着其周围酒精蒸气浓度的增大而减小。检测时，喝了酒的司机对着气敏传感器吹气，则</w:t>
      </w:r>
      <w:r w:rsidRPr="00233E85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 w:hint="eastAsia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 xml:space="preserve">   </w:t>
      </w:r>
      <w:r>
        <w:rPr>
          <w:rFonts w:ascii="Times New Roman" w:hAnsi="Times New Roman" w:hint="eastAsia"/>
          <w:sz w:val="18"/>
          <w:szCs w:val="18"/>
        </w:rPr>
        <w:t>）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A.</w:t>
      </w:r>
      <w:r w:rsidRPr="00233E85">
        <w:rPr>
          <w:rFonts w:ascii="Times New Roman" w:hAnsi="宋体" w:hint="eastAsia"/>
          <w:sz w:val="18"/>
          <w:szCs w:val="18"/>
        </w:rPr>
        <w:t>电路的总电阻减小，电流表的</w:t>
      </w:r>
      <w:r w:rsidRPr="00967BFA">
        <w:rPr>
          <w:rFonts w:ascii="Times New Roman" w:hAnsi="Times New Roman"/>
          <w:noProof/>
          <w:sz w:val="18"/>
          <w:szCs w:val="18"/>
        </w:rPr>
        <w:pict>
          <v:shape id="图片 367" o:spid="_x0000_i1033" type="#_x0000_t75" alt="学科网(www.zxxk.com)--教育资源门户，提供试卷、教案、课件、论文、素材及各类教学资源下载，还有大量而丰富的教学相关资讯！" style="width:.75pt;height:.75pt;visibility:visible">
            <v:imagedata r:id="rId28" o:title=""/>
          </v:shape>
        </w:pict>
      </w:r>
      <w:r w:rsidRPr="00233E85">
        <w:rPr>
          <w:rFonts w:ascii="Times New Roman" w:hAnsi="宋体" w:hint="eastAsia"/>
          <w:sz w:val="18"/>
          <w:szCs w:val="18"/>
        </w:rPr>
        <w:t>示数减小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B.</w:t>
      </w:r>
      <w:r w:rsidRPr="00233E85">
        <w:rPr>
          <w:rFonts w:ascii="Times New Roman" w:hAnsi="宋体" w:hint="eastAsia"/>
          <w:sz w:val="18"/>
          <w:szCs w:val="18"/>
        </w:rPr>
        <w:t>电路的总电阻减小，电流表的示数增大</w:t>
      </w:r>
      <w:r w:rsidRPr="00233E85">
        <w:rPr>
          <w:rFonts w:ascii="Times New Roman" w:hAnsi="Times New Roman"/>
          <w:sz w:val="18"/>
          <w:szCs w:val="18"/>
        </w:rPr>
        <w:t>.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C.</w:t>
      </w:r>
      <w:r w:rsidRPr="00233E85">
        <w:rPr>
          <w:rFonts w:ascii="Times New Roman" w:hAnsi="宋体" w:hint="eastAsia"/>
          <w:sz w:val="18"/>
          <w:szCs w:val="18"/>
        </w:rPr>
        <w:t>电路的总电阻增大，电流表的示数增大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D.</w:t>
      </w:r>
      <w:r w:rsidRPr="00233E85">
        <w:rPr>
          <w:rFonts w:ascii="Times New Roman" w:hAnsi="宋体" w:hint="eastAsia"/>
          <w:sz w:val="18"/>
          <w:szCs w:val="18"/>
        </w:rPr>
        <w:t>电路的总电阻增大，电流表的示数减小</w:t>
      </w:r>
    </w:p>
    <w:p w:rsidR="00E32BA1" w:rsidRPr="00233E85" w:rsidRDefault="00E32BA1" w:rsidP="00233E85">
      <w:pPr>
        <w:rPr>
          <w:sz w:val="18"/>
          <w:szCs w:val="18"/>
        </w:rPr>
      </w:pPr>
    </w:p>
    <w:p w:rsidR="00E32BA1" w:rsidRPr="00BE5B2C" w:rsidRDefault="00E32BA1" w:rsidP="00233E85">
      <w:pPr>
        <w:rPr>
          <w:rFonts w:ascii="Times New Roman" w:hAnsi="Times New Roman"/>
          <w:b/>
          <w:szCs w:val="21"/>
        </w:rPr>
      </w:pPr>
      <w:r w:rsidRPr="00BE5B2C">
        <w:rPr>
          <w:rFonts w:hint="eastAsia"/>
          <w:b/>
          <w:szCs w:val="21"/>
        </w:rPr>
        <w:t>四、</w:t>
      </w:r>
      <w:r w:rsidRPr="00BE5B2C">
        <w:rPr>
          <w:rFonts w:ascii="Times New Roman" w:hAnsi="Times New Roman" w:hint="eastAsia"/>
          <w:b/>
          <w:szCs w:val="21"/>
        </w:rPr>
        <w:t>关于电压电流变化量的分析</w:t>
      </w:r>
    </w:p>
    <w:p w:rsidR="00E32BA1" w:rsidRPr="00233E85" w:rsidRDefault="00E32BA1" w:rsidP="00233E85">
      <w:pPr>
        <w:adjustRightInd w:val="0"/>
        <w:textAlignment w:val="baseline"/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shape id="图片 128" o:spid="_x0000_s1371" type="#_x0000_t75" alt="21世纪教育网 -- 中国最大型、最专业的中小学教育资源门户网站" style="position:absolute;left:0;text-align:left;margin-left:299.1pt;margin-top:.5pt;width:139.7pt;height:84pt;z-index:251655680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">
            <v:imagedata r:id="rId29" o:title=""/>
            <o:lock v:ext="edit" aspectratio="f"/>
            <w10:wrap type="square"/>
          </v:shape>
        </w:pict>
      </w:r>
      <w:r>
        <w:rPr>
          <w:rFonts w:ascii="Times New Roman" w:hAnsi="Times New Roman"/>
          <w:sz w:val="18"/>
          <w:szCs w:val="18"/>
        </w:rPr>
        <w:t>11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ascii="Times New Roman" w:hAnsi="Times New Roman"/>
          <w:sz w:val="18"/>
          <w:szCs w:val="18"/>
        </w:rPr>
        <w:t>(2013</w:t>
      </w:r>
      <w:r w:rsidRPr="00233E85">
        <w:rPr>
          <w:rFonts w:ascii="Times New Roman" w:hAnsi="Times New Roman" w:hint="eastAsia"/>
          <w:sz w:val="18"/>
          <w:szCs w:val="18"/>
        </w:rPr>
        <w:t>武汉</w:t>
      </w:r>
      <w:r w:rsidRPr="00233E85">
        <w:rPr>
          <w:rFonts w:ascii="Times New Roman" w:hAnsi="Times New Roman"/>
          <w:sz w:val="18"/>
          <w:szCs w:val="18"/>
        </w:rPr>
        <w:t>)</w:t>
      </w:r>
      <w:r w:rsidRPr="00233E85">
        <w:rPr>
          <w:rFonts w:ascii="Times New Roman" w:hAnsi="Times New Roman" w:hint="eastAsia"/>
          <w:sz w:val="18"/>
          <w:szCs w:val="18"/>
        </w:rPr>
        <w:t>如图所示的电路中，电源电压保持不变，</w:t>
      </w:r>
      <w:r w:rsidRPr="00233E85">
        <w:rPr>
          <w:rFonts w:ascii="Times New Roman" w:hAnsi="Times New Roman"/>
          <w:sz w:val="18"/>
          <w:szCs w:val="18"/>
        </w:rPr>
        <w:t>R2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ascii="Times New Roman" w:hAnsi="Times New Roman"/>
          <w:sz w:val="18"/>
          <w:szCs w:val="18"/>
        </w:rPr>
        <w:t>R3</w:t>
      </w:r>
      <w:r w:rsidRPr="00233E85">
        <w:rPr>
          <w:rFonts w:ascii="Times New Roman" w:hAnsi="Times New Roman" w:hint="eastAsia"/>
          <w:sz w:val="18"/>
          <w:szCs w:val="18"/>
        </w:rPr>
        <w:t>是两个定值电阻。闭合开关</w:t>
      </w:r>
      <w:r w:rsidRPr="00233E85">
        <w:rPr>
          <w:rFonts w:ascii="Times New Roman" w:hAnsi="Times New Roman"/>
          <w:sz w:val="18"/>
          <w:szCs w:val="18"/>
        </w:rPr>
        <w:t>S</w:t>
      </w:r>
      <w:r w:rsidRPr="00233E85">
        <w:rPr>
          <w:rFonts w:ascii="Times New Roman" w:hAnsi="Times New Roman" w:hint="eastAsia"/>
          <w:sz w:val="18"/>
          <w:szCs w:val="18"/>
        </w:rPr>
        <w:t>、滑片</w:t>
      </w:r>
      <w:r w:rsidRPr="00233E85">
        <w:rPr>
          <w:rFonts w:ascii="Times New Roman" w:hAnsi="Times New Roman"/>
          <w:sz w:val="18"/>
          <w:szCs w:val="18"/>
        </w:rPr>
        <w:t>P</w:t>
      </w:r>
      <w:r w:rsidRPr="00233E85">
        <w:rPr>
          <w:rFonts w:ascii="Times New Roman" w:hAnsi="Times New Roman" w:hint="eastAsia"/>
          <w:sz w:val="18"/>
          <w:szCs w:val="18"/>
        </w:rPr>
        <w:t>向左滑动：当电流表示数变化量的绝对值为Δ</w:t>
      </w:r>
      <w:r w:rsidRPr="00233E85">
        <w:rPr>
          <w:rFonts w:ascii="Times New Roman" w:hAnsi="Times New Roman"/>
          <w:sz w:val="18"/>
          <w:szCs w:val="18"/>
        </w:rPr>
        <w:t>I</w:t>
      </w:r>
      <w:r w:rsidRPr="00233E85">
        <w:rPr>
          <w:rFonts w:ascii="Times New Roman" w:hAnsi="Times New Roman" w:hint="eastAsia"/>
          <w:sz w:val="18"/>
          <w:szCs w:val="18"/>
        </w:rPr>
        <w:t>时，电压表示数变化量的绝对值为Δ</w:t>
      </w:r>
      <w:r w:rsidRPr="00233E85">
        <w:rPr>
          <w:rFonts w:ascii="Times New Roman" w:hAnsi="Times New Roman"/>
          <w:sz w:val="18"/>
          <w:szCs w:val="18"/>
        </w:rPr>
        <w:t>U</w:t>
      </w:r>
      <w:r w:rsidRPr="00233E85">
        <w:rPr>
          <w:rFonts w:ascii="Times New Roman" w:hAnsi="Times New Roman" w:hint="eastAsia"/>
          <w:sz w:val="18"/>
          <w:szCs w:val="18"/>
        </w:rPr>
        <w:t>；当电流表示数变化量的绝对值为Δ</w:t>
      </w:r>
      <w:r w:rsidRPr="00233E85">
        <w:rPr>
          <w:rFonts w:ascii="Times New Roman" w:hAnsi="Times New Roman"/>
          <w:sz w:val="18"/>
          <w:szCs w:val="18"/>
        </w:rPr>
        <w:t>I</w:t>
      </w:r>
      <w:r w:rsidRPr="00233E85">
        <w:rPr>
          <w:rFonts w:ascii="Times New Roman" w:hAnsi="Times New Roman" w:hint="eastAsia"/>
          <w:sz w:val="18"/>
          <w:szCs w:val="18"/>
        </w:rPr>
        <w:t>′时，电压表示数变化量的绝对值为Δ</w:t>
      </w:r>
      <w:r w:rsidRPr="00233E85">
        <w:rPr>
          <w:rFonts w:ascii="Times New Roman" w:hAnsi="Times New Roman"/>
          <w:sz w:val="18"/>
          <w:szCs w:val="18"/>
        </w:rPr>
        <w:t>U</w:t>
      </w:r>
      <w:r w:rsidRPr="00233E85">
        <w:rPr>
          <w:rFonts w:ascii="Times New Roman" w:hAnsi="Times New Roman" w:hint="eastAsia"/>
          <w:sz w:val="18"/>
          <w:szCs w:val="18"/>
        </w:rPr>
        <w:t>′。若Δ</w:t>
      </w:r>
      <w:r w:rsidRPr="00233E85">
        <w:rPr>
          <w:rFonts w:ascii="Times New Roman" w:hAnsi="Times New Roman"/>
          <w:sz w:val="18"/>
          <w:szCs w:val="18"/>
        </w:rPr>
        <w:t>I&lt;</w:t>
      </w:r>
      <w:r w:rsidRPr="00233E85">
        <w:rPr>
          <w:rFonts w:ascii="Times New Roman" w:hAnsi="Times New Roman" w:hint="eastAsia"/>
          <w:sz w:val="18"/>
          <w:szCs w:val="18"/>
        </w:rPr>
        <w:t>Δ</w:t>
      </w:r>
      <w:r w:rsidRPr="00233E85">
        <w:rPr>
          <w:rFonts w:ascii="Times New Roman" w:hAnsi="Times New Roman"/>
          <w:sz w:val="18"/>
          <w:szCs w:val="18"/>
        </w:rPr>
        <w:t>I</w:t>
      </w:r>
      <w:r w:rsidRPr="00233E85">
        <w:rPr>
          <w:rFonts w:ascii="Times New Roman" w:hAnsi="Times New Roman" w:hint="eastAsia"/>
          <w:sz w:val="18"/>
          <w:szCs w:val="18"/>
        </w:rPr>
        <w:t>′，则</w:t>
      </w:r>
    </w:p>
    <w:p w:rsidR="00E32BA1" w:rsidRPr="00233E85" w:rsidRDefault="00E32BA1" w:rsidP="005519D5">
      <w:pPr>
        <w:adjustRightInd w:val="0"/>
        <w:ind w:firstLineChars="200" w:firstLine="31680"/>
        <w:textAlignment w:val="baseline"/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>A.</w:t>
      </w:r>
      <w:r w:rsidRPr="00233E85">
        <w:rPr>
          <w:rFonts w:ascii="Times New Roman" w:hAnsi="Times New Roman"/>
          <w:sz w:val="18"/>
          <w:szCs w:val="18"/>
        </w:rPr>
        <w:object w:dxaOrig="1180" w:dyaOrig="620">
          <v:shape id="_x0000_i1034" type="#_x0000_t75" alt="21世纪教育网 -- 中国最大型、最专业的中小学教育资源门户网站" style="width:59.25pt;height:30.75pt" o:ole="">
            <v:imagedata r:id="rId30" o:title=""/>
          </v:shape>
          <o:OLEObject Type="Embed" ProgID="Equation.3" ShapeID="_x0000_i1034" DrawAspect="Content" ObjectID="_1445495059" r:id="rId31"/>
        </w:object>
      </w:r>
      <w:r w:rsidRPr="00233E85">
        <w:rPr>
          <w:rFonts w:ascii="Times New Roman" w:hAnsi="Times New Roman"/>
          <w:sz w:val="18"/>
          <w:szCs w:val="18"/>
        </w:rPr>
        <w:t xml:space="preserve">   B.</w:t>
      </w:r>
      <w:r w:rsidRPr="00233E85">
        <w:rPr>
          <w:rFonts w:ascii="Times New Roman" w:hAnsi="Times New Roman"/>
          <w:sz w:val="18"/>
          <w:szCs w:val="18"/>
        </w:rPr>
        <w:object w:dxaOrig="1180" w:dyaOrig="620">
          <v:shape id="_x0000_i1035" type="#_x0000_t75" alt="21世纪教育网 -- 中国最大型、最专业的中小学教育资源门户网站" style="width:59.25pt;height:30.75pt" o:ole="">
            <v:imagedata r:id="rId32" o:title=""/>
          </v:shape>
          <o:OLEObject Type="Embed" ProgID="Equation.3" ShapeID="_x0000_i1035" DrawAspect="Content" ObjectID="_1445495060" r:id="rId33"/>
        </w:object>
      </w:r>
    </w:p>
    <w:p w:rsidR="00E32BA1" w:rsidRPr="00233E85" w:rsidRDefault="00E32BA1" w:rsidP="005519D5">
      <w:pPr>
        <w:ind w:firstLineChars="150" w:firstLine="31680"/>
        <w:rPr>
          <w:rFonts w:ascii="Times New Roman" w:hAnsi="Times New Roman"/>
          <w:sz w:val="18"/>
          <w:szCs w:val="18"/>
        </w:rPr>
      </w:pPr>
      <w:r w:rsidRPr="00233E85">
        <w:rPr>
          <w:rFonts w:ascii="Times New Roman" w:hAnsi="Times New Roman"/>
          <w:sz w:val="18"/>
          <w:szCs w:val="18"/>
        </w:rPr>
        <w:t xml:space="preserve"> C.</w:t>
      </w:r>
      <w:r w:rsidRPr="00967BFA">
        <w:rPr>
          <w:rFonts w:ascii="Times New Roman" w:hAnsi="Times New Roman"/>
          <w:noProof/>
          <w:sz w:val="18"/>
          <w:szCs w:val="18"/>
        </w:rPr>
        <w:pict>
          <v:shape id="图片 129" o:spid="_x0000_i1036" type="#_x0000_t75" alt="21世纪教育网 -- 中国最大型、最专业的中小学教育资源门户网站" style="width:58.5pt;height:30pt;visibility:visible">
            <v:imagedata r:id="rId34" o:title=""/>
          </v:shape>
        </w:pict>
      </w:r>
      <w:r w:rsidRPr="00233E8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233E85">
        <w:rPr>
          <w:rFonts w:ascii="Times New Roman" w:hAnsi="Times New Roman"/>
          <w:sz w:val="18"/>
          <w:szCs w:val="18"/>
        </w:rPr>
        <w:t>D.</w:t>
      </w:r>
      <w:r w:rsidRPr="00233E85">
        <w:rPr>
          <w:rFonts w:ascii="Times New Roman" w:hAnsi="Times New Roman" w:hint="eastAsia"/>
          <w:sz w:val="18"/>
          <w:szCs w:val="18"/>
        </w:rPr>
        <w:t>以上三种情况都有可能</w:t>
      </w: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12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ascii="Times New Roman" w:hAnsi="Times New Roman"/>
          <w:sz w:val="18"/>
          <w:szCs w:val="18"/>
        </w:rPr>
        <w:t>(2013</w:t>
      </w:r>
      <w:r w:rsidRPr="00233E85">
        <w:rPr>
          <w:rFonts w:ascii="Times New Roman" w:hAnsi="Times New Roman" w:hint="eastAsia"/>
          <w:sz w:val="18"/>
          <w:szCs w:val="18"/>
        </w:rPr>
        <w:t>镇江</w:t>
      </w:r>
      <w:r w:rsidRPr="00233E85">
        <w:rPr>
          <w:rFonts w:ascii="Times New Roman" w:hAnsi="Times New Roman"/>
          <w:sz w:val="18"/>
          <w:szCs w:val="18"/>
        </w:rPr>
        <w:t>)</w:t>
      </w:r>
      <w:r w:rsidRPr="00233E85">
        <w:rPr>
          <w:rFonts w:ascii="Times New Roman" w:hAnsi="Times New Roman" w:hint="eastAsia"/>
          <w:sz w:val="18"/>
          <w:szCs w:val="18"/>
        </w:rPr>
        <w:t>如图</w:t>
      </w:r>
      <w:r w:rsidRPr="00233E85">
        <w:rPr>
          <w:rFonts w:ascii="Times New Roman" w:hAnsi="Times New Roman"/>
          <w:sz w:val="18"/>
          <w:szCs w:val="18"/>
        </w:rPr>
        <w:t>18</w:t>
      </w:r>
      <w:r w:rsidRPr="00233E85">
        <w:rPr>
          <w:rFonts w:ascii="Times New Roman" w:hAnsi="Times New Roman" w:hint="eastAsia"/>
          <w:sz w:val="18"/>
          <w:szCs w:val="18"/>
        </w:rPr>
        <w:t>所示的电路，电阻</w:t>
      </w:r>
      <w:r w:rsidRPr="00233E85">
        <w:rPr>
          <w:rFonts w:ascii="Times New Roman" w:hAnsi="Times New Roman"/>
          <w:sz w:val="18"/>
          <w:szCs w:val="18"/>
        </w:rPr>
        <w:t>R1 = 3 Ω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ascii="Times New Roman" w:hAnsi="Times New Roman"/>
          <w:sz w:val="18"/>
          <w:szCs w:val="18"/>
        </w:rPr>
        <w:t>R2 = 2 Ω</w:t>
      </w:r>
      <w:r w:rsidRPr="00233E85">
        <w:rPr>
          <w:rFonts w:ascii="Times New Roman" w:hAnsi="Times New Roman" w:hint="eastAsia"/>
          <w:sz w:val="18"/>
          <w:szCs w:val="18"/>
        </w:rPr>
        <w:t>．闭合开关</w:t>
      </w:r>
      <w:r w:rsidRPr="00233E85">
        <w:rPr>
          <w:rFonts w:ascii="Times New Roman" w:hAnsi="Times New Roman"/>
          <w:sz w:val="18"/>
          <w:szCs w:val="18"/>
        </w:rPr>
        <w:t>S</w:t>
      </w:r>
      <w:r w:rsidRPr="00233E85">
        <w:rPr>
          <w:rFonts w:ascii="Times New Roman" w:hAnsi="Times New Roman" w:hint="eastAsia"/>
          <w:sz w:val="18"/>
          <w:szCs w:val="18"/>
        </w:rPr>
        <w:t>，电流表</w:t>
      </w:r>
      <w:r w:rsidRPr="00233E85">
        <w:rPr>
          <w:rFonts w:ascii="Times New Roman" w:hAnsi="Times New Roman"/>
          <w:sz w:val="18"/>
          <w:szCs w:val="18"/>
        </w:rPr>
        <w:t>A</w:t>
      </w:r>
      <w:r w:rsidRPr="00233E85">
        <w:rPr>
          <w:rFonts w:ascii="Times New Roman" w:hAnsi="Times New Roman" w:hint="eastAsia"/>
          <w:sz w:val="18"/>
          <w:szCs w:val="18"/>
        </w:rPr>
        <w:t>的示数</w:t>
      </w:r>
      <w:r w:rsidRPr="00233E85">
        <w:rPr>
          <w:rFonts w:ascii="Times New Roman" w:hAnsi="Times New Roman"/>
          <w:sz w:val="18"/>
          <w:szCs w:val="18"/>
        </w:rPr>
        <w:t>______</w:t>
      </w:r>
      <w:r w:rsidRPr="00233E85">
        <w:rPr>
          <w:rFonts w:ascii="Times New Roman" w:hAnsi="Times New Roman" w:hint="eastAsia"/>
          <w:sz w:val="18"/>
          <w:szCs w:val="18"/>
        </w:rPr>
        <w:t>，电流表</w:t>
      </w:r>
      <w:r w:rsidRPr="00233E85">
        <w:rPr>
          <w:rFonts w:ascii="Times New Roman" w:hAnsi="Times New Roman"/>
          <w:sz w:val="18"/>
          <w:szCs w:val="18"/>
        </w:rPr>
        <w:t>A1</w:t>
      </w:r>
      <w:r w:rsidRPr="00233E85">
        <w:rPr>
          <w:rFonts w:ascii="Times New Roman" w:hAnsi="Times New Roman" w:hint="eastAsia"/>
          <w:sz w:val="18"/>
          <w:szCs w:val="18"/>
        </w:rPr>
        <w:t>的示数</w:t>
      </w:r>
      <w:r w:rsidRPr="00233E85">
        <w:rPr>
          <w:rFonts w:ascii="Times New Roman" w:hAnsi="Times New Roman"/>
          <w:sz w:val="18"/>
          <w:szCs w:val="18"/>
        </w:rPr>
        <w:t>________</w:t>
      </w:r>
      <w:r w:rsidRPr="00233E85">
        <w:rPr>
          <w:rFonts w:ascii="Times New Roman" w:hAnsi="Times New Roman" w:hint="eastAsia"/>
          <w:sz w:val="18"/>
          <w:szCs w:val="18"/>
        </w:rPr>
        <w:t>（以上两空均选填</w:t>
      </w:r>
      <w:r w:rsidRPr="00233E85">
        <w:rPr>
          <w:rFonts w:ascii="Times New Roman" w:hAnsi="Times New Roman"/>
          <w:sz w:val="18"/>
          <w:szCs w:val="18"/>
        </w:rPr>
        <w:t>“</w:t>
      </w:r>
      <w:r w:rsidRPr="00233E85">
        <w:rPr>
          <w:rFonts w:ascii="Times New Roman" w:hAnsi="Times New Roman" w:hint="eastAsia"/>
          <w:sz w:val="18"/>
          <w:szCs w:val="18"/>
        </w:rPr>
        <w:t>变大</w:t>
      </w:r>
      <w:r w:rsidRPr="00233E85">
        <w:rPr>
          <w:rFonts w:ascii="Times New Roman" w:hAnsi="Times New Roman"/>
          <w:sz w:val="18"/>
          <w:szCs w:val="18"/>
        </w:rPr>
        <w:t>”</w:t>
      </w:r>
      <w:r w:rsidRPr="00233E85">
        <w:rPr>
          <w:rFonts w:ascii="Times New Roman" w:hAnsi="Times New Roman" w:hint="eastAsia"/>
          <w:sz w:val="18"/>
          <w:szCs w:val="18"/>
        </w:rPr>
        <w:t>、</w:t>
      </w:r>
      <w:r w:rsidRPr="00233E85">
        <w:rPr>
          <w:rFonts w:ascii="Times New Roman" w:hAnsi="Times New Roman"/>
          <w:sz w:val="18"/>
          <w:szCs w:val="18"/>
        </w:rPr>
        <w:t>“</w:t>
      </w:r>
      <w:r w:rsidRPr="00233E85">
        <w:rPr>
          <w:rFonts w:ascii="Times New Roman" w:hAnsi="Times New Roman" w:hint="eastAsia"/>
          <w:sz w:val="18"/>
          <w:szCs w:val="18"/>
        </w:rPr>
        <w:t>变小</w:t>
      </w:r>
      <w:r w:rsidRPr="00233E85">
        <w:rPr>
          <w:rFonts w:ascii="Times New Roman" w:hAnsi="Times New Roman"/>
          <w:sz w:val="18"/>
          <w:szCs w:val="18"/>
        </w:rPr>
        <w:t>”</w:t>
      </w:r>
      <w:r w:rsidRPr="00233E85">
        <w:rPr>
          <w:rFonts w:ascii="Times New Roman" w:hAnsi="Times New Roman" w:hint="eastAsia"/>
          <w:sz w:val="18"/>
          <w:szCs w:val="18"/>
        </w:rPr>
        <w:t>或</w:t>
      </w:r>
      <w:r w:rsidRPr="00233E85">
        <w:rPr>
          <w:rFonts w:ascii="Times New Roman" w:hAnsi="Times New Roman"/>
          <w:sz w:val="18"/>
          <w:szCs w:val="18"/>
        </w:rPr>
        <w:t>“</w:t>
      </w:r>
      <w:r w:rsidRPr="00233E85">
        <w:rPr>
          <w:rFonts w:ascii="Times New Roman" w:hAnsi="Times New Roman" w:hint="eastAsia"/>
          <w:sz w:val="18"/>
          <w:szCs w:val="18"/>
        </w:rPr>
        <w:t>不变</w:t>
      </w:r>
      <w:r w:rsidRPr="00233E85">
        <w:rPr>
          <w:rFonts w:ascii="Times New Roman" w:hAnsi="Times New Roman"/>
          <w:sz w:val="18"/>
          <w:szCs w:val="18"/>
        </w:rPr>
        <w:t>”</w:t>
      </w:r>
      <w:r w:rsidRPr="00233E85">
        <w:rPr>
          <w:rFonts w:ascii="Times New Roman" w:hAnsi="Times New Roman" w:hint="eastAsia"/>
          <w:sz w:val="18"/>
          <w:szCs w:val="18"/>
        </w:rPr>
        <w:t>），电压表的示数</w:t>
      </w:r>
      <w:r w:rsidRPr="006F50B7">
        <w:rPr>
          <w:rFonts w:ascii="Times New Roman" w:hAnsi="Times New Roman" w:hint="eastAsia"/>
          <w:szCs w:val="20"/>
        </w:rPr>
        <w:t>与电流表</w:t>
      </w:r>
      <w:r w:rsidRPr="006F50B7">
        <w:rPr>
          <w:rFonts w:ascii="Times New Roman" w:hAnsi="Times New Roman"/>
          <w:szCs w:val="20"/>
        </w:rPr>
        <w:t>A</w:t>
      </w:r>
      <w:r w:rsidRPr="006F50B7">
        <w:rPr>
          <w:rFonts w:ascii="Times New Roman" w:hAnsi="Times New Roman" w:hint="eastAsia"/>
          <w:szCs w:val="20"/>
        </w:rPr>
        <w:t>的示数变化之比等于</w:t>
      </w:r>
      <w:r w:rsidRPr="006F50B7">
        <w:rPr>
          <w:rFonts w:ascii="Times New Roman" w:hAnsi="Times New Roman"/>
          <w:szCs w:val="20"/>
        </w:rPr>
        <w:t>______ Ω</w:t>
      </w:r>
      <w:r>
        <w:rPr>
          <w:noProof/>
        </w:rPr>
        <w:pict>
          <v:shape id="图片 130" o:spid="_x0000_s1372" type="#_x0000_t75" style="position:absolute;margin-left:138.05pt;margin-top:7.8pt;width:144.6pt;height:112.45pt;z-index:251656704;visibility:visible;mso-position-horizontal-relative:char;mso-position-vertical-relative:line">
            <v:imagedata r:id="rId35" o:title=""/>
            <w10:wrap type="square"/>
          </v:shape>
        </w:pict>
      </w:r>
    </w:p>
    <w:p w:rsidR="00E32BA1" w:rsidRDefault="00E32BA1" w:rsidP="005519D5">
      <w:pPr>
        <w:ind w:firstLineChars="200" w:firstLine="31680"/>
        <w:rPr>
          <w:rFonts w:ascii="Times New Roman" w:hAnsi="Times New Roman"/>
          <w:sz w:val="18"/>
          <w:szCs w:val="18"/>
        </w:rPr>
      </w:pPr>
      <w:r w:rsidRPr="00967BFA">
        <w:rPr>
          <w:rFonts w:ascii="Times New Roman" w:hAnsi="Times New Roman"/>
          <w:noProof/>
          <w:sz w:val="18"/>
          <w:szCs w:val="18"/>
        </w:rPr>
        <w:pict>
          <v:shape id="图片 11" o:spid="_x0000_i1037" type="#_x0000_t75" style="width:158.25pt;height:89.25pt;visibility:visible">
            <v:imagedata r:id="rId36" o:title=""/>
          </v:shape>
        </w:pict>
      </w:r>
    </w:p>
    <w:p w:rsidR="00E32BA1" w:rsidRDefault="00E32BA1" w:rsidP="00BE5B2C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</w:p>
    <w:p w:rsidR="00E32BA1" w:rsidRDefault="00E32BA1" w:rsidP="00BE5B2C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</w:t>
      </w:r>
    </w:p>
    <w:p w:rsidR="00E32BA1" w:rsidRPr="00BE5B2C" w:rsidRDefault="00E32BA1" w:rsidP="00BE5B2C">
      <w:pPr>
        <w:autoSpaceDE w:val="0"/>
        <w:autoSpaceDN w:val="0"/>
        <w:adjustRightInd w:val="0"/>
        <w:jc w:val="left"/>
        <w:rPr>
          <w:rFonts w:ascii="宋体" w:cs="宋体"/>
          <w:kern w:val="0"/>
          <w:sz w:val="11"/>
          <w:szCs w:val="11"/>
        </w:rPr>
      </w:pPr>
      <w:r>
        <w:rPr>
          <w:rFonts w:ascii="Times New Roman" w:hAnsi="Times New Roman"/>
          <w:sz w:val="18"/>
          <w:szCs w:val="18"/>
        </w:rPr>
        <w:t>13</w:t>
      </w:r>
      <w:r>
        <w:rPr>
          <w:rFonts w:ascii="Times New Roman" w:hAnsi="Times New Roman" w:hint="eastAsia"/>
          <w:sz w:val="18"/>
          <w:szCs w:val="18"/>
        </w:rPr>
        <w:t>、</w:t>
      </w:r>
      <w:r>
        <w:rPr>
          <w:rFonts w:ascii="宋体" w:cs="宋体" w:hint="eastAsia"/>
          <w:kern w:val="0"/>
          <w:szCs w:val="21"/>
        </w:rPr>
        <w:t>如左上图所示的电路中，电源电压恒定不变，当滑动变阻器的滑片向左移动时，电压表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1</w:t>
      </w:r>
      <w:r>
        <w:rPr>
          <w:rFonts w:ascii="宋体" w:cs="宋体" w:hint="eastAsia"/>
          <w:kern w:val="0"/>
          <w:szCs w:val="21"/>
        </w:rPr>
        <w:t>的读数变化量为△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1</w:t>
      </w:r>
      <w:r>
        <w:rPr>
          <w:rFonts w:ascii="宋体" w:cs="宋体" w:hint="eastAsia"/>
          <w:kern w:val="0"/>
          <w:szCs w:val="21"/>
        </w:rPr>
        <w:t>，电压表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 xml:space="preserve">2 </w:t>
      </w:r>
      <w:r>
        <w:rPr>
          <w:rFonts w:ascii="宋体" w:cs="宋体" w:hint="eastAsia"/>
          <w:kern w:val="0"/>
          <w:szCs w:val="21"/>
        </w:rPr>
        <w:t>的读数变化量为△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2</w:t>
      </w:r>
      <w:r>
        <w:rPr>
          <w:rFonts w:ascii="宋体" w:cs="宋体" w:hint="eastAsia"/>
          <w:kern w:val="0"/>
          <w:szCs w:val="21"/>
        </w:rPr>
        <w:t>，则△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1</w:t>
      </w:r>
      <w:r>
        <w:rPr>
          <w:rFonts w:ascii="宋体" w:cs="宋体" w:hint="eastAsia"/>
          <w:kern w:val="0"/>
          <w:szCs w:val="21"/>
        </w:rPr>
        <w:t>和△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2</w:t>
      </w:r>
      <w:r>
        <w:rPr>
          <w:rFonts w:ascii="宋体" w:cs="宋体" w:hint="eastAsia"/>
          <w:kern w:val="0"/>
          <w:szCs w:val="21"/>
        </w:rPr>
        <w:t>（绝对值）的大小关系是（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）</w:t>
      </w:r>
    </w:p>
    <w:p w:rsidR="00E32BA1" w:rsidRPr="00BE5B2C" w:rsidRDefault="00E32BA1" w:rsidP="00BE5B2C">
      <w:pPr>
        <w:rPr>
          <w:rFonts w:ascii="宋体" w:cs="宋体"/>
          <w:kern w:val="0"/>
          <w:sz w:val="11"/>
          <w:szCs w:val="11"/>
        </w:rPr>
      </w:pPr>
      <w:r>
        <w:rPr>
          <w:rFonts w:ascii="宋体" w:cs="宋体"/>
          <w:kern w:val="0"/>
          <w:szCs w:val="21"/>
        </w:rPr>
        <w:t>A</w:t>
      </w:r>
      <w:r>
        <w:rPr>
          <w:rFonts w:ascii="宋体" w:cs="宋体" w:hint="eastAsia"/>
          <w:kern w:val="0"/>
          <w:szCs w:val="21"/>
        </w:rPr>
        <w:t>、△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1</w:t>
      </w:r>
      <w:r>
        <w:rPr>
          <w:rFonts w:ascii="宋体" w:cs="宋体"/>
          <w:kern w:val="0"/>
          <w:szCs w:val="21"/>
        </w:rPr>
        <w:t>=</w:t>
      </w:r>
      <w:r>
        <w:rPr>
          <w:rFonts w:ascii="宋体" w:cs="宋体" w:hint="eastAsia"/>
          <w:kern w:val="0"/>
          <w:szCs w:val="21"/>
        </w:rPr>
        <w:t>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 xml:space="preserve">2      </w:t>
      </w:r>
      <w:r>
        <w:rPr>
          <w:rFonts w:ascii="宋体" w:cs="宋体"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、△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1</w:t>
      </w:r>
      <w:r>
        <w:rPr>
          <w:rFonts w:ascii="宋体" w:cs="宋体"/>
          <w:kern w:val="0"/>
          <w:szCs w:val="21"/>
        </w:rPr>
        <w:t>&gt;</w:t>
      </w:r>
      <w:r>
        <w:rPr>
          <w:rFonts w:ascii="宋体" w:cs="宋体" w:hint="eastAsia"/>
          <w:kern w:val="0"/>
          <w:szCs w:val="21"/>
        </w:rPr>
        <w:t>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 xml:space="preserve">2         </w:t>
      </w: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、△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>1</w:t>
      </w:r>
      <w:r>
        <w:rPr>
          <w:rFonts w:ascii="宋体" w:cs="宋体"/>
          <w:kern w:val="0"/>
          <w:szCs w:val="21"/>
        </w:rPr>
        <w:t>&lt;</w:t>
      </w:r>
      <w:r>
        <w:rPr>
          <w:rFonts w:ascii="宋体" w:cs="宋体" w:hint="eastAsia"/>
          <w:kern w:val="0"/>
          <w:szCs w:val="21"/>
        </w:rPr>
        <w:t>△</w:t>
      </w:r>
      <w:r>
        <w:rPr>
          <w:rFonts w:ascii="宋体" w:cs="宋体"/>
          <w:kern w:val="0"/>
          <w:szCs w:val="21"/>
        </w:rPr>
        <w:t>V</w:t>
      </w:r>
      <w:r>
        <w:rPr>
          <w:rFonts w:ascii="宋体" w:cs="宋体"/>
          <w:kern w:val="0"/>
          <w:sz w:val="11"/>
          <w:szCs w:val="11"/>
        </w:rPr>
        <w:t xml:space="preserve">2      </w:t>
      </w:r>
      <w:r>
        <w:rPr>
          <w:rFonts w:ascii="宋体" w:cs="宋体"/>
          <w:kern w:val="0"/>
          <w:szCs w:val="21"/>
        </w:rPr>
        <w:t>D</w:t>
      </w:r>
      <w:r>
        <w:rPr>
          <w:rFonts w:ascii="宋体" w:cs="宋体" w:hint="eastAsia"/>
          <w:kern w:val="0"/>
          <w:szCs w:val="21"/>
        </w:rPr>
        <w:t>、不能确定</w:t>
      </w:r>
    </w:p>
    <w:p w:rsidR="00E32BA1" w:rsidRDefault="00E32BA1" w:rsidP="00BE5B2C">
      <w:pPr>
        <w:rPr>
          <w:rFonts w:ascii="Times New Roman" w:hAnsi="Times New Roman"/>
          <w:sz w:val="18"/>
          <w:szCs w:val="18"/>
        </w:rPr>
      </w:pPr>
    </w:p>
    <w:p w:rsidR="00E32BA1" w:rsidRPr="00150BB6" w:rsidRDefault="00E32BA1" w:rsidP="00233E85">
      <w:pPr>
        <w:rPr>
          <w:rFonts w:ascii="Times New Roman" w:hAnsi="Times New Roman"/>
          <w:b/>
          <w:szCs w:val="21"/>
        </w:rPr>
      </w:pPr>
      <w:r w:rsidRPr="00150BB6">
        <w:rPr>
          <w:rFonts w:ascii="Times New Roman" w:hAnsi="Times New Roman" w:hint="eastAsia"/>
          <w:b/>
          <w:szCs w:val="21"/>
        </w:rPr>
        <w:t>当堂巩固</w:t>
      </w:r>
    </w:p>
    <w:p w:rsidR="00E32BA1" w:rsidRPr="00150BB6" w:rsidRDefault="00E32BA1" w:rsidP="00150BB6">
      <w:pPr>
        <w:adjustRightInd w:val="0"/>
        <w:spacing w:line="340" w:lineRule="exact"/>
        <w:textAlignment w:val="baseline"/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group id="组合 369" o:spid="_x0000_s1373" style="position:absolute;left:0;text-align:left;margin-left:296.85pt;margin-top:12.75pt;width:130.9pt;height:73.25pt;z-index:251668992" coordorigin="8392,2229" coordsize="2058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">
            <v:shape id="Text Box 66" o:spid="_x0000_s1374" type="#_x0000_t202" style="position:absolute;left:8914;top:3486;width:974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<v:textbox inset="0,0,0,0">
                <w:txbxContent>
                  <w:p w:rsidR="00E32BA1" w:rsidRDefault="00E32BA1" w:rsidP="00150BB6">
                    <w:pPr>
                      <w:rPr>
                        <w:sz w:val="18"/>
                      </w:rPr>
                    </w:pPr>
                  </w:p>
                  <w:p w:rsidR="00E32BA1" w:rsidRDefault="00E32BA1" w:rsidP="00150BB6">
                    <w:pPr>
                      <w:ind w:firstLine="420"/>
                    </w:pPr>
                    <w:r>
                      <w:t xml:space="preserve"> </w:t>
                    </w:r>
                  </w:p>
                </w:txbxContent>
              </v:textbox>
            </v:shape>
            <v:shape id="Text Box 67" o:spid="_x0000_s1375" type="#_x0000_t202" style="position:absolute;left:10070;top:2676;width:380;height:38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4dMUA&#10;AADcAAAADwAAAGRycy9kb3ducmV2LnhtbESPwWrDMBBE74X8g9hCbo3sBOrWjRJCSsA59BA3H7BY&#10;W8uttTKWGjv++qhQyHGYmTfMejvaVlyo941jBekiAUFcOd1wreD8eXh6AeEDssbWMSm4koftZvaw&#10;xly7gU90KUMtIoR9jgpMCF0upa8MWfQL1xFH78v1FkOUfS11j0OE21Yuk+RZWmw4LhjsaG+o+il/&#10;rYJkTI/mwyyL8y57x/T71U5TbZWaP467NxCBxnAP/7cLrWCVpfB3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THh0xQAAANwAAAAPAAAAAAAAAAAAAAAAAJgCAABkcnMv&#10;ZG93bnJldi54bWxQSwUGAAAAAAQABAD1AAAAigMAAAAA&#10;" filled="f" stroked="f">
              <v:textbox inset="0,0,0,0">
                <w:txbxContent>
                  <w:p w:rsidR="00E32BA1" w:rsidRDefault="00E32BA1" w:rsidP="00150BB6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68" o:spid="_x0000_s1376" type="#_x0000_t202" style="position:absolute;left:8392;top:2763;width:260;height:333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mA8QA&#10;AADcAAAADwAAAGRycy9kb3ducmV2LnhtbESP3YrCMBSE74V9h3AWvNO0FdStRpEVQS/2wp8HODRn&#10;m7rNSWmiVp/eCAteDjPzDTNfdrYWV2p95VhBOkxAEBdOV1wqOB03gykIH5A11o5JwZ08LBcfvTnm&#10;2t14T9dDKEWEsM9RgQmhyaX0hSGLfuga4uj9utZiiLItpW7xFuG2llmSjKXFiuOCwYa+DRV/h4tV&#10;kHTpzvyYbHtaTdaYnr/s41Fapfqf3WoGIlAX3uH/9lYrGE0y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e5gPEAAAA3AAAAA8AAAAAAAAAAAAAAAAAmAIAAGRycy9k&#10;b3ducmV2LnhtbFBLBQYAAAAABAAEAPUAAACJAwAAAAA=&#10;" filled="f" stroked="f">
              <v:textbox inset="0,0,0,0">
                <w:txbxContent>
                  <w:p w:rsidR="00E32BA1" w:rsidRDefault="00E32BA1" w:rsidP="00150BB6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Rectangle 69" o:spid="_x0000_s1377" style="position:absolute;left:8674;top:2565;width:131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FfdMQA&#10;AADcAAAADwAAAGRycy9kb3ducmV2LnhtbESPQWsCMRSE74L/ITzBm2artJWtUVZR8CTUFmpvj81r&#10;srh5WTbRXf99Uyh4HGbmG2a57l0tbtSGyrOCp2kGgrj0umKj4PNjP1mACBFZY+2ZFNwpwHo1HCwx&#10;177jd7qdohEJwiFHBTbGJpcylJYchqlviJP341uHMcnWSN1il+CulrMse5EOK04LFhvaWiovp6tT&#10;sGu+j8WzCbL4ivZ88Ztub49GqfGoL95AROrjI/zfPmgF89c5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hX3TEAAAA3AAAAA8AAAAAAAAAAAAAAAAAmAIAAGRycy9k&#10;b3ducmV2LnhtbFBLBQYAAAAABAAEAPUAAACJAwAAAAA=&#10;" filled="f"/>
            <v:line id="Line 70" o:spid="_x0000_s1378" style="position:absolute;visibility:visible" from="9250,2343" to="9982,2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<v:rect id="Rectangle 71" o:spid="_x0000_s1379" style="position:absolute;left:8878;top:3289;width:300;height:64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DlMMA&#10;AADcAAAADwAAAGRycy9kb3ducmV2LnhtbESPT2vCQBTE7wW/w/IEb3WTSqtGV5Gi0KP/Lt4e2WcS&#10;zb4N2adJv323UOhxmJnfMMt172r1pDZUng2k4wQUce5txYWB82n3OgMVBNli7ZkMfFOA9WrwssTM&#10;+o4P9DxKoSKEQ4YGSpEm0zrkJTkMY98QR+/qW4cSZVto22IX4a7Wb0nyoR1WHBdKbOizpPx+fDgD&#10;+/10jpMDh076yw3TVGyxnRszGvabBSihXv7Df+0va2AyfYffM/EI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2DlMMAAADcAAAADwAAAAAAAAAAAAAAAACYAgAAZHJzL2Rv&#10;d25yZXYueG1sUEsFBgAAAAAEAAQA9QAAAIgDAAAAAA==&#10;" stroked="f"/>
            <v:line id="Line 72" o:spid="_x0000_s1380" style="position:absolute;visibility:visible" from="8996,3192" to="8996,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<v:line id="Line 73" o:spid="_x0000_s1381" style="position:absolute;visibility:visible" from="9066,3276" to="9066,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<v:line id="Line 74" o:spid="_x0000_s1382" style="position:absolute;visibility:visible" from="9250,2343" to="9250,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RBAL4AAADcAAAADwAAAGRycy9kb3ducmV2LnhtbERPzYrCMBC+L/gOYQRva6rC7lKNIqLg&#10;wcvqPsDQTJtiMylJtPXtdw4Le/z4/je70XfqSTG1gQ0s5gUo4irYlhsDP7fT+xeolJEtdoHJwIsS&#10;7LaTtw2WNgz8Tc9rbpSEcCrRgMu5L7VOlSOPaR56YuHqED1mgbHRNuIg4b7Ty6L40B5blgaHPR0c&#10;VffrwxtYHS/xeA/1fsi3ol12VCfHtTGz6bhfg8o05n/xn/tsxfcpa+WMHAG9/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9EEAvgAAANwAAAAPAAAAAAAAAAAAAAAAAKEC&#10;AABkcnMvZG93bnJldi54bWxQSwUGAAAAAAQABAD5AAAAjAMAAAAA&#10;">
              <v:stroke endarrowwidth="narrow"/>
            </v:line>
            <v:rect id="Rectangle 75" o:spid="_x0000_s1383" style="position:absolute;left:9468;top:3276;width:240;height:1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AUMcQA&#10;AADcAAAADwAAAGRycy9kb3ducmV2LnhtbESPQWsCMRSE7wX/Q3hCb5qodatbo0hBKKgHteD1sXnu&#10;Lt28rJuo6783gtDjMDPfMLNFaytxpcaXjjUM+goEceZMybmG38OqNwHhA7LByjFpuJOHxbzzNsPU&#10;uBvv6LoPuYgQ9ilqKEKoUyl9VpBF33c1cfROrrEYomxyaRq8Rbit5FCpRFosOS4UWNN3Qdnf/mI1&#10;YPJhztvTaHNYXxKc5q1ajY9K6/duu/wCEagN/+FX+8doGH1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FDHEAAAA3AAAAA8AAAAAAAAAAAAAAAAAmAIAAGRycy9k&#10;b3ducmV2LnhtbFBLBQYAAAAABAAEAPUAAACJAwAAAAA=&#10;" stroked="f"/>
            <v:group id="Group 76" o:spid="_x0000_s1384" style="position:absolute;left:9420;top:3204;width:268;height:174" coordorigin="2236,3560" coordsize="268,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<v:line id="Line 77" o:spid="_x0000_s1385" style="position:absolute;flip:y;visibility:visible" from="2280,3560" to="2504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kmBxwAAANwAAAAPAAAAAAAA&#10;AAAAAAAAAKECAABkcnMvZG93bnJldi54bWxQSwUGAAAAAAQABAD5AAAAlQMAAAAA&#10;"/>
              <v:oval id="Oval 78" o:spid="_x0000_s1386" style="position:absolute;left:2236;top:3674;width:60;height: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/uc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SDdL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oP7nEAAAA3AAAAA8AAAAAAAAAAAAAAAAAmAIAAGRycy9k&#10;b3ducmV2LnhtbFBLBQYAAAAABAAEAPUAAACJAwAAAAA=&#10;"/>
            </v:group>
            <v:rect id="xjhzja19" o:spid="_x0000_s1387" style="position:absolute;left:9776;top:2800;width:408;height:10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m6MMA&#10;AADcAAAADwAAAGRycy9kb3ducmV2LnhtbESPQYvCMBSE74L/ITzBm6ZaEOkaZREELx7UveztbfNs&#10;6jYvpYmx+uuNsLDHYWa+YVab3jYiUudrxwpm0wwEcel0zZWCr/NusgThA7LGxjEpeJCHzXo4WGGh&#10;3Z2PFE+hEgnCvkAFJoS2kNKXhiz6qWuJk3dxncWQZFdJ3eE9wW0j51m2kBZrTgsGW9oaKn9PN6ug&#10;+Ynzp8/jlfaHoznbg/+OfanUeNR/foAI1If/8F97rxXkyxzeZ9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cm6MMAAADcAAAADwAAAAAAAAAAAAAAAACYAgAAZHJzL2Rv&#10;d25yZXYueG1sUEsFBgAAAAAEAAQA9QAAAIgDAAAAAA==&#10;" strokeweight="1pt"/>
            <v:rect id="xjhzja19" o:spid="_x0000_s1388" style="position:absolute;left:9086;top:2502;width:498;height:117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+NMcYA&#10;AADcAAAADwAAAGRycy9kb3ducmV2LnhtbESP3WrCQBSE74W+w3IKvaubRlGJriKCYFsR/EH07pA9&#10;JqnZsyG7mvTtu0LBy2FmvmEms9aU4k61Kywr+OhGIIhTqwvOFBz2y/cRCOeRNZaWScEvOZhNXzoT&#10;TLRteEv3nc9EgLBLUEHufZVI6dKcDLqurYiDd7G1QR9knUldYxPgppRxFA2kwYLDQo4VLXJKr7ub&#10;UdA3p/h8WQ+b2+cXfW+O6+PPIYqVentt52MQnlr/DP+3V1pBb9SHx5lw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+NMcYAAADcAAAADwAAAAAAAAAAAAAAAACYAgAAZHJz&#10;L2Rvd25yZXYueG1sUEsFBgAAAAAEAAQA9QAAAIsDAAAAAA==&#10;" strokeweight="1pt"/>
            <v:rect id="Rectangle 81" o:spid="_x0000_s1389" style="position:absolute;left:9596;top:2514;width:380;height: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<v:line id="Line 82" o:spid="_x0000_s1390" style="position:absolute;rotation:-90;flip:x;visibility:visible" from="9877,2455" to="10090,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21cUAAADcAAAADwAAAGRycy9kb3ducmV2LnhtbESP0UoDMRRE3wX/IVyhbzZrS5ft2rRo&#10;QeyLyLZ+wHVzm6xubpYktuvfN4LQx2FmzjCrzeh6caIQO88KHqYFCOLW646Ngo/Dy30FIiZkjb1n&#10;UvBLETbr25sV1tqfuaHTPhmRIRxrVGBTGmopY2vJYZz6gTh7Rx8cpiyDkTrgOcNdL2dFUUqHHecF&#10;iwNtLbXf+x+n4NN0z8Y2y7B8XSyqr/JNNun4rtTkbnx6BJFoTNfwf3unFcyrEv7O5CMg1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q21cUAAADcAAAADwAAAAAAAAAA&#10;AAAAAAChAgAAZHJzL2Rvd25yZXYueG1sUEsFBgAAAAAEAAQA+QAAAJMDAAAAAA==&#10;"/>
            <v:shape id="Text Box 83" o:spid="_x0000_s1391" type="#_x0000_t202" style="position:absolute;left:9166;top:2589;width:24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kIM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KQgxQAAANwAAAAPAAAAAAAAAAAAAAAAAJgCAABkcnMv&#10;ZG93bnJldi54bWxQSwUGAAAAAAQABAD1AAAAigMAAAAA&#10;" filled="f" stroked="f">
              <v:textbox inset="0,0,0,0">
                <w:txbxContent>
                  <w:p w:rsidR="00E32BA1" w:rsidRDefault="00E32BA1" w:rsidP="00150BB6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84" o:spid="_x0000_s1392" type="#_x0000_t202" style="position:absolute;left:9088;top:2229;width:14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8wUs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/MFLBAAAA3AAAAA8AAAAAAAAAAAAAAAAAmAIAAGRycy9kb3du&#10;cmV2LnhtbFBLBQYAAAAABAAEAPUAAACGAwAAAAA=&#10;" filled="f" stroked="f">
              <v:textbox inset="0,0,0,0">
                <w:txbxContent>
                  <w:p w:rsidR="00E32BA1" w:rsidRDefault="00E32BA1" w:rsidP="00150BB6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P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85" o:spid="_x0000_s1393" type="#_x0000_t5" style="position:absolute;left:9232;top:2388;width:36;height:114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ofksQA&#10;AADcAAAADwAAAGRycy9kb3ducmV2LnhtbESP3YrCMBSE7wXfIRzBG9G0CqtWo4giyMKu+APeHppj&#10;W21OShO1vv1mYWEvh5n5hpkvG1OKJ9WusKwgHkQgiFOrC84UnE/b/gSE88gaS8uk4E0Olot2a46J&#10;ti8+0PPoMxEg7BJUkHtfJVK6NCeDbmAr4uBdbW3QB1lnUtf4CnBTymEUfUiDBYeFHCta55Tejw+j&#10;wJAcY2/7xbfHZf+5+Y7ieL8qlep2mtUMhKfG/4f/2jutYDSZwu+Zc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6H5LEAAAA3AAAAA8AAAAAAAAAAAAAAAAAmAIAAGRycy9k&#10;b3ducmV2LnhtbFBLBQYAAAAABAAEAPUAAACJAwAAAAA=&#10;" fillcolor="black"/>
            <v:rect id="xjhzja19" o:spid="_x0000_s1394" style="position:absolute;left:8470;top:2890;width:408;height:10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uQsEA&#10;AADcAAAADwAAAGRycy9kb3ducmV2LnhtbERPz2vCMBS+D/Y/hDfYbaa2MGZnFBEELz2ou3h7Nm9N&#10;tXkpTZZ2++uXg+Dx4/u9XE+2E5EG3zpWMJ9lIIhrp1tuFHyddm8fIHxA1tg5JgW/5GG9en5aYqnd&#10;yAeKx9CIFMK+RAUmhL6U0teGLPqZ64kT9+0GiyHBoZF6wDGF207mWfYuLbacGgz2tDVU344/VkF3&#10;ifmfL+KV9tXBnGzlz3GqlXp9mTafIAJN4SG+u/daQbFI89OZd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sLkLBAAAA3AAAAA8AAAAAAAAAAAAAAAAAmAIAAGRycy9kb3du&#10;cmV2LnhtbFBLBQYAAAAABAAEAPUAAACGAwAAAAA=&#10;" strokeweight="1pt"/>
            <w10:wrap type="square"/>
          </v:group>
        </w:pict>
      </w:r>
      <w:r w:rsidRPr="00150BB6">
        <w:rPr>
          <w:rFonts w:ascii="Times New Roman" w:hAnsi="Times New Roman" w:hint="eastAsia"/>
          <w:sz w:val="18"/>
          <w:szCs w:val="18"/>
        </w:rPr>
        <w:t>图是小李探究电路变化的实验电路，其中</w:t>
      </w:r>
      <w:r w:rsidRPr="00150BB6">
        <w:rPr>
          <w:rFonts w:ascii="Times New Roman" w:hAnsi="Times New Roman"/>
          <w:sz w:val="18"/>
          <w:szCs w:val="18"/>
        </w:rPr>
        <w:t>R1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R2</w:t>
      </w:r>
      <w:r w:rsidRPr="00150BB6">
        <w:rPr>
          <w:rFonts w:ascii="Times New Roman" w:hAnsi="Times New Roman" w:hint="eastAsia"/>
          <w:sz w:val="18"/>
          <w:szCs w:val="18"/>
        </w:rPr>
        <w:t>为定值电阻，</w:t>
      </w:r>
      <w:r w:rsidRPr="00150BB6">
        <w:rPr>
          <w:rFonts w:ascii="Times New Roman" w:hAnsi="Times New Roman"/>
          <w:sz w:val="18"/>
          <w:szCs w:val="18"/>
        </w:rPr>
        <w:t>R0</w:t>
      </w:r>
      <w:r w:rsidRPr="00150BB6">
        <w:rPr>
          <w:rFonts w:ascii="Times New Roman" w:hAnsi="Times New Roman" w:hint="eastAsia"/>
          <w:sz w:val="18"/>
          <w:szCs w:val="18"/>
        </w:rPr>
        <w:t>为滑动变阻器，</w:t>
      </w:r>
      <w:r w:rsidRPr="00150BB6">
        <w:rPr>
          <w:rFonts w:ascii="Times New Roman" w:hAnsi="Times New Roman"/>
          <w:sz w:val="18"/>
          <w:szCs w:val="18"/>
        </w:rPr>
        <w:t>Rmax</w:t>
      </w:r>
      <w:r w:rsidRPr="00150BB6">
        <w:rPr>
          <w:rFonts w:ascii="Times New Roman" w:hAnsi="Times New Roman" w:hint="eastAsia"/>
          <w:sz w:val="18"/>
          <w:szCs w:val="18"/>
        </w:rPr>
        <w:t>为滑动变阻器的最大阻值，电源两极间电压不变。已知</w:t>
      </w:r>
      <w:r w:rsidRPr="00150BB6">
        <w:rPr>
          <w:rFonts w:ascii="Times New Roman" w:hAnsi="Times New Roman"/>
          <w:sz w:val="18"/>
          <w:szCs w:val="18"/>
        </w:rPr>
        <w:t>R1</w:t>
      </w:r>
      <w:r w:rsidRPr="00150BB6">
        <w:rPr>
          <w:rFonts w:ascii="Times New Roman" w:hAnsi="Times New Roman" w:hint="eastAsia"/>
          <w:sz w:val="18"/>
          <w:szCs w:val="18"/>
        </w:rPr>
        <w:t>＞</w:t>
      </w:r>
      <w:r w:rsidRPr="00150BB6">
        <w:rPr>
          <w:rFonts w:ascii="Times New Roman" w:hAnsi="Times New Roman"/>
          <w:sz w:val="18"/>
          <w:szCs w:val="18"/>
        </w:rPr>
        <w:t>R2</w:t>
      </w:r>
      <w:r w:rsidRPr="00150BB6">
        <w:rPr>
          <w:rFonts w:ascii="Times New Roman" w:hAnsi="Times New Roman" w:hint="eastAsia"/>
          <w:sz w:val="18"/>
          <w:szCs w:val="18"/>
        </w:rPr>
        <w:t>＞</w:t>
      </w:r>
      <w:r w:rsidRPr="00150BB6">
        <w:rPr>
          <w:rFonts w:ascii="Times New Roman" w:hAnsi="Times New Roman"/>
          <w:sz w:val="18"/>
          <w:szCs w:val="18"/>
        </w:rPr>
        <w:t>Rmax</w:t>
      </w:r>
      <w:r w:rsidRPr="00150BB6">
        <w:rPr>
          <w:rFonts w:ascii="Times New Roman" w:hAnsi="Times New Roman" w:hint="eastAsia"/>
          <w:sz w:val="18"/>
          <w:szCs w:val="18"/>
        </w:rPr>
        <w:t>，当滑动变阻器</w:t>
      </w:r>
      <w:r w:rsidRPr="00150BB6">
        <w:rPr>
          <w:rFonts w:ascii="Times New Roman" w:hAnsi="Times New Roman"/>
          <w:sz w:val="18"/>
          <w:szCs w:val="18"/>
        </w:rPr>
        <w:t>R0</w:t>
      </w:r>
      <w:r w:rsidRPr="00150BB6">
        <w:rPr>
          <w:rFonts w:ascii="Times New Roman" w:hAnsi="Times New Roman" w:hint="eastAsia"/>
          <w:sz w:val="18"/>
          <w:szCs w:val="18"/>
        </w:rPr>
        <w:t>的滑片</w:t>
      </w:r>
      <w:r w:rsidRPr="00150BB6">
        <w:rPr>
          <w:rFonts w:ascii="Times New Roman" w:hAnsi="Times New Roman"/>
          <w:sz w:val="18"/>
          <w:szCs w:val="18"/>
        </w:rPr>
        <w:t>P</w:t>
      </w:r>
      <w:r w:rsidRPr="00150BB6">
        <w:rPr>
          <w:rFonts w:ascii="Times New Roman" w:hAnsi="Times New Roman" w:hint="eastAsia"/>
          <w:sz w:val="18"/>
          <w:szCs w:val="18"/>
        </w:rPr>
        <w:t>置于某一位置时，</w:t>
      </w:r>
      <w:r w:rsidRPr="00150BB6">
        <w:rPr>
          <w:rFonts w:ascii="Times New Roman" w:hAnsi="Times New Roman"/>
          <w:sz w:val="18"/>
          <w:szCs w:val="18"/>
        </w:rPr>
        <w:t>R1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R2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R0</w:t>
      </w:r>
      <w:r w:rsidRPr="00150BB6">
        <w:rPr>
          <w:rFonts w:ascii="Times New Roman" w:hAnsi="Times New Roman" w:hint="eastAsia"/>
          <w:sz w:val="18"/>
          <w:szCs w:val="18"/>
        </w:rPr>
        <w:t>两端的电压分别为</w:t>
      </w:r>
      <w:r w:rsidRPr="00150BB6">
        <w:rPr>
          <w:rFonts w:ascii="Times New Roman" w:hAnsi="Times New Roman"/>
          <w:sz w:val="18"/>
          <w:szCs w:val="18"/>
        </w:rPr>
        <w:t>U1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U2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U0</w:t>
      </w:r>
      <w:r w:rsidRPr="00150BB6">
        <w:rPr>
          <w:rFonts w:ascii="Times New Roman" w:hAnsi="Times New Roman" w:hint="eastAsia"/>
          <w:sz w:val="18"/>
          <w:szCs w:val="18"/>
        </w:rPr>
        <w:t>；当滑片</w:t>
      </w:r>
      <w:r w:rsidRPr="00150BB6">
        <w:rPr>
          <w:rFonts w:ascii="Times New Roman" w:hAnsi="Times New Roman"/>
          <w:sz w:val="18"/>
          <w:szCs w:val="18"/>
        </w:rPr>
        <w:t>P</w:t>
      </w:r>
      <w:r w:rsidRPr="00150BB6">
        <w:rPr>
          <w:rFonts w:ascii="Times New Roman" w:hAnsi="Times New Roman" w:hint="eastAsia"/>
          <w:sz w:val="18"/>
          <w:szCs w:val="18"/>
        </w:rPr>
        <w:t>置于另一位置时，</w:t>
      </w:r>
      <w:r w:rsidRPr="00150BB6">
        <w:rPr>
          <w:rFonts w:ascii="Times New Roman" w:hAnsi="Times New Roman"/>
          <w:sz w:val="18"/>
          <w:szCs w:val="18"/>
        </w:rPr>
        <w:t>R1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R2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R0</w:t>
      </w:r>
      <w:r w:rsidRPr="00150BB6">
        <w:rPr>
          <w:rFonts w:ascii="Times New Roman" w:hAnsi="Times New Roman" w:hint="eastAsia"/>
          <w:sz w:val="18"/>
          <w:szCs w:val="18"/>
        </w:rPr>
        <w:t>两端的电压分别为</w:t>
      </w:r>
      <w:r w:rsidRPr="00150BB6">
        <w:rPr>
          <w:rFonts w:ascii="Times New Roman" w:hAnsi="Times New Roman"/>
          <w:sz w:val="18"/>
          <w:szCs w:val="18"/>
        </w:rPr>
        <w:t>U1′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U2′</w:t>
      </w:r>
      <w:r w:rsidRPr="00150BB6">
        <w:rPr>
          <w:rFonts w:ascii="Times New Roman" w:hAnsi="Times New Roman" w:hint="eastAsia"/>
          <w:sz w:val="18"/>
          <w:szCs w:val="18"/>
        </w:rPr>
        <w:t>、</w:t>
      </w:r>
      <w:r w:rsidRPr="00150BB6">
        <w:rPr>
          <w:rFonts w:ascii="Times New Roman" w:hAnsi="Times New Roman"/>
          <w:sz w:val="18"/>
          <w:szCs w:val="18"/>
        </w:rPr>
        <w:t>U0′</w:t>
      </w:r>
      <w:r w:rsidRPr="00150BB6">
        <w:rPr>
          <w:rFonts w:ascii="Times New Roman" w:hAnsi="Times New Roman" w:hint="eastAsia"/>
          <w:sz w:val="18"/>
          <w:szCs w:val="18"/>
        </w:rPr>
        <w:t>。若</w:t>
      </w:r>
      <w:r w:rsidRPr="00150BB6">
        <w:rPr>
          <w:rFonts w:ascii="Times New Roman" w:hAnsi="Times New Roman"/>
          <w:sz w:val="18"/>
          <w:szCs w:val="18"/>
        </w:rPr>
        <w:t>ΔU1=|U1</w:t>
      </w:r>
      <w:r w:rsidRPr="00150BB6">
        <w:rPr>
          <w:rFonts w:ascii="Times New Roman" w:hAnsi="Times New Roman" w:hint="eastAsia"/>
          <w:sz w:val="18"/>
          <w:szCs w:val="18"/>
        </w:rPr>
        <w:t>－</w:t>
      </w:r>
      <w:r w:rsidRPr="00150BB6">
        <w:rPr>
          <w:rFonts w:ascii="Times New Roman" w:hAnsi="Times New Roman"/>
          <w:sz w:val="18"/>
          <w:szCs w:val="18"/>
        </w:rPr>
        <w:t>U1′|</w:t>
      </w:r>
      <w:r w:rsidRPr="00150BB6">
        <w:rPr>
          <w:rFonts w:ascii="Times New Roman" w:hAnsi="Times New Roman" w:hint="eastAsia"/>
          <w:sz w:val="18"/>
          <w:szCs w:val="18"/>
        </w:rPr>
        <w:t>，</w:t>
      </w:r>
      <w:r w:rsidRPr="00150BB6">
        <w:rPr>
          <w:rFonts w:ascii="Times New Roman" w:hAnsi="Times New Roman"/>
          <w:sz w:val="18"/>
          <w:szCs w:val="18"/>
        </w:rPr>
        <w:t>ΔU2=|U2</w:t>
      </w:r>
      <w:r w:rsidRPr="00150BB6">
        <w:rPr>
          <w:rFonts w:ascii="Times New Roman" w:hAnsi="Times New Roman" w:hint="eastAsia"/>
          <w:sz w:val="18"/>
          <w:szCs w:val="18"/>
        </w:rPr>
        <w:t>－</w:t>
      </w:r>
      <w:r w:rsidRPr="00150BB6">
        <w:rPr>
          <w:rFonts w:ascii="Times New Roman" w:hAnsi="Times New Roman"/>
          <w:sz w:val="18"/>
          <w:szCs w:val="18"/>
        </w:rPr>
        <w:t>U2′|</w:t>
      </w:r>
      <w:r w:rsidRPr="00150BB6">
        <w:rPr>
          <w:rFonts w:ascii="Times New Roman" w:hAnsi="Times New Roman" w:hint="eastAsia"/>
          <w:sz w:val="18"/>
          <w:szCs w:val="18"/>
        </w:rPr>
        <w:t>，</w:t>
      </w:r>
      <w:r w:rsidRPr="00150BB6">
        <w:rPr>
          <w:rFonts w:ascii="Times New Roman" w:hAnsi="Times New Roman"/>
          <w:sz w:val="18"/>
          <w:szCs w:val="18"/>
        </w:rPr>
        <w:t>ΔU0=|U0</w:t>
      </w:r>
      <w:r w:rsidRPr="00150BB6">
        <w:rPr>
          <w:rFonts w:ascii="Times New Roman" w:hAnsi="Times New Roman" w:hint="eastAsia"/>
          <w:sz w:val="18"/>
          <w:szCs w:val="18"/>
        </w:rPr>
        <w:t>－</w:t>
      </w:r>
      <w:r w:rsidRPr="00150BB6">
        <w:rPr>
          <w:rFonts w:ascii="Times New Roman" w:hAnsi="Times New Roman"/>
          <w:sz w:val="18"/>
          <w:szCs w:val="18"/>
        </w:rPr>
        <w:t>U0′|</w:t>
      </w:r>
      <w:r w:rsidRPr="00150BB6">
        <w:rPr>
          <w:rFonts w:ascii="Times New Roman" w:hAnsi="Times New Roman" w:hint="eastAsia"/>
          <w:sz w:val="18"/>
          <w:szCs w:val="18"/>
        </w:rPr>
        <w:t>，则</w:t>
      </w:r>
      <w:r w:rsidRPr="00150BB6">
        <w:rPr>
          <w:rFonts w:ascii="Times New Roman" w:hAnsi="Times New Roman"/>
          <w:sz w:val="18"/>
          <w:szCs w:val="18"/>
        </w:rPr>
        <w:t xml:space="preserve">    </w:t>
      </w:r>
      <w:r w:rsidRPr="00150BB6">
        <w:rPr>
          <w:rFonts w:ascii="Times New Roman" w:hAnsi="Times New Roman" w:hint="eastAsia"/>
          <w:sz w:val="18"/>
          <w:szCs w:val="18"/>
        </w:rPr>
        <w:t>（</w:t>
      </w:r>
      <w:r w:rsidRPr="00150BB6">
        <w:rPr>
          <w:rFonts w:ascii="Times New Roman" w:hAnsi="Times New Roman"/>
          <w:sz w:val="18"/>
          <w:szCs w:val="18"/>
        </w:rPr>
        <w:t xml:space="preserve">   </w:t>
      </w:r>
      <w:r w:rsidRPr="00150BB6">
        <w:rPr>
          <w:rFonts w:ascii="Times New Roman" w:hAnsi="Times New Roman" w:hint="eastAsia"/>
          <w:sz w:val="18"/>
          <w:szCs w:val="18"/>
        </w:rPr>
        <w:t>）</w:t>
      </w:r>
      <w:r w:rsidRPr="00150BB6">
        <w:rPr>
          <w:rFonts w:ascii="Times New Roman" w:hAnsi="Times New Roman"/>
          <w:sz w:val="18"/>
          <w:szCs w:val="18"/>
        </w:rPr>
        <w:t xml:space="preserve">                        </w:t>
      </w:r>
    </w:p>
    <w:p w:rsidR="00E32BA1" w:rsidRPr="00150BB6" w:rsidRDefault="00E32BA1" w:rsidP="005519D5">
      <w:pPr>
        <w:adjustRightInd w:val="0"/>
        <w:spacing w:line="340" w:lineRule="exact"/>
        <w:ind w:firstLineChars="231" w:firstLine="31680"/>
        <w:textAlignment w:val="baseline"/>
        <w:rPr>
          <w:rFonts w:ascii="Times New Roman" w:hAnsi="Times New Roman"/>
          <w:sz w:val="18"/>
          <w:szCs w:val="18"/>
        </w:rPr>
      </w:pPr>
      <w:r w:rsidRPr="00150BB6">
        <w:rPr>
          <w:rFonts w:ascii="Times New Roman" w:hAnsi="Times New Roman"/>
          <w:sz w:val="18"/>
          <w:szCs w:val="18"/>
        </w:rPr>
        <w:t>A</w:t>
      </w:r>
      <w:r w:rsidRPr="00150BB6">
        <w:rPr>
          <w:rFonts w:ascii="Times New Roman" w:hAnsi="Times New Roman" w:hint="eastAsia"/>
          <w:sz w:val="18"/>
          <w:szCs w:val="18"/>
        </w:rPr>
        <w:t>．</w:t>
      </w:r>
      <w:r w:rsidRPr="00150BB6">
        <w:rPr>
          <w:rFonts w:ascii="Times New Roman" w:hAnsi="Times New Roman"/>
          <w:sz w:val="18"/>
          <w:szCs w:val="18"/>
        </w:rPr>
        <w:t>ΔU0</w:t>
      </w:r>
      <w:r w:rsidRPr="00150BB6">
        <w:rPr>
          <w:rFonts w:ascii="Times New Roman" w:hAnsi="Times New Roman" w:hint="eastAsia"/>
          <w:sz w:val="18"/>
          <w:szCs w:val="18"/>
        </w:rPr>
        <w:t>＞</w:t>
      </w:r>
      <w:r w:rsidRPr="00150BB6">
        <w:rPr>
          <w:rFonts w:ascii="Times New Roman" w:hAnsi="Times New Roman"/>
          <w:sz w:val="18"/>
          <w:szCs w:val="18"/>
        </w:rPr>
        <w:t>ΔU1</w:t>
      </w:r>
      <w:r w:rsidRPr="00150BB6">
        <w:rPr>
          <w:rFonts w:ascii="Times New Roman" w:hAnsi="Times New Roman" w:hint="eastAsia"/>
          <w:sz w:val="18"/>
          <w:szCs w:val="18"/>
        </w:rPr>
        <w:t>＞</w:t>
      </w:r>
      <w:r w:rsidRPr="00150BB6">
        <w:rPr>
          <w:rFonts w:ascii="Times New Roman" w:hAnsi="Times New Roman"/>
          <w:sz w:val="18"/>
          <w:szCs w:val="18"/>
        </w:rPr>
        <w:t>ΔU2     B</w:t>
      </w:r>
      <w:r w:rsidRPr="00150BB6">
        <w:rPr>
          <w:rFonts w:ascii="Times New Roman" w:hAnsi="Times New Roman" w:hint="eastAsia"/>
          <w:sz w:val="18"/>
          <w:szCs w:val="18"/>
        </w:rPr>
        <w:t>．</w:t>
      </w:r>
      <w:r w:rsidRPr="00150BB6">
        <w:rPr>
          <w:rFonts w:ascii="Times New Roman" w:hAnsi="Times New Roman"/>
          <w:sz w:val="18"/>
          <w:szCs w:val="18"/>
        </w:rPr>
        <w:t>ΔU1</w:t>
      </w:r>
      <w:r w:rsidRPr="00150BB6">
        <w:rPr>
          <w:rFonts w:ascii="Times New Roman" w:hAnsi="Times New Roman" w:hint="eastAsia"/>
          <w:sz w:val="18"/>
          <w:szCs w:val="18"/>
        </w:rPr>
        <w:t>＜</w:t>
      </w:r>
      <w:r w:rsidRPr="00150BB6">
        <w:rPr>
          <w:rFonts w:ascii="Times New Roman" w:hAnsi="Times New Roman"/>
          <w:sz w:val="18"/>
          <w:szCs w:val="18"/>
        </w:rPr>
        <w:t>ΔU2</w:t>
      </w:r>
      <w:r w:rsidRPr="00150BB6">
        <w:rPr>
          <w:rFonts w:ascii="Times New Roman" w:hAnsi="Times New Roman" w:hint="eastAsia"/>
          <w:sz w:val="18"/>
          <w:szCs w:val="18"/>
        </w:rPr>
        <w:t>＜</w:t>
      </w:r>
      <w:r w:rsidRPr="00150BB6">
        <w:rPr>
          <w:rFonts w:ascii="Times New Roman" w:hAnsi="Times New Roman"/>
          <w:sz w:val="18"/>
          <w:szCs w:val="18"/>
        </w:rPr>
        <w:t xml:space="preserve">ΔU0   </w:t>
      </w:r>
    </w:p>
    <w:p w:rsidR="00E32BA1" w:rsidRPr="00150BB6" w:rsidRDefault="00E32BA1" w:rsidP="005519D5">
      <w:pPr>
        <w:adjustRightInd w:val="0"/>
        <w:spacing w:line="340" w:lineRule="exact"/>
        <w:ind w:firstLineChars="231" w:firstLine="31680"/>
        <w:textAlignment w:val="baseline"/>
        <w:rPr>
          <w:rFonts w:ascii="Times New Roman" w:hAnsi="Times New Roman"/>
          <w:sz w:val="18"/>
          <w:szCs w:val="18"/>
        </w:rPr>
      </w:pPr>
      <w:r w:rsidRPr="00150BB6">
        <w:rPr>
          <w:rFonts w:ascii="Times New Roman" w:hAnsi="Times New Roman"/>
          <w:sz w:val="18"/>
          <w:szCs w:val="18"/>
        </w:rPr>
        <w:t>C</w:t>
      </w:r>
      <w:r w:rsidRPr="00150BB6">
        <w:rPr>
          <w:rFonts w:ascii="Times New Roman" w:hAnsi="Times New Roman" w:hint="eastAsia"/>
          <w:sz w:val="18"/>
          <w:szCs w:val="18"/>
        </w:rPr>
        <w:t>．</w:t>
      </w:r>
      <w:r w:rsidRPr="00150BB6">
        <w:rPr>
          <w:rFonts w:ascii="Times New Roman" w:hAnsi="Times New Roman"/>
          <w:sz w:val="18"/>
          <w:szCs w:val="18"/>
        </w:rPr>
        <w:t>ΔU1</w:t>
      </w:r>
      <w:r w:rsidRPr="00150BB6">
        <w:rPr>
          <w:rFonts w:ascii="Times New Roman" w:hAnsi="Times New Roman" w:hint="eastAsia"/>
          <w:sz w:val="18"/>
          <w:szCs w:val="18"/>
        </w:rPr>
        <w:t>＞</w:t>
      </w:r>
      <w:r w:rsidRPr="00150BB6">
        <w:rPr>
          <w:rFonts w:ascii="Times New Roman" w:hAnsi="Times New Roman"/>
          <w:sz w:val="18"/>
          <w:szCs w:val="18"/>
        </w:rPr>
        <w:t>ΔU2</w:t>
      </w:r>
      <w:r w:rsidRPr="00150BB6">
        <w:rPr>
          <w:rFonts w:ascii="Times New Roman" w:hAnsi="Times New Roman" w:hint="eastAsia"/>
          <w:sz w:val="18"/>
          <w:szCs w:val="18"/>
        </w:rPr>
        <w:t>＞</w:t>
      </w:r>
      <w:r w:rsidRPr="00150BB6">
        <w:rPr>
          <w:rFonts w:ascii="Times New Roman" w:hAnsi="Times New Roman"/>
          <w:sz w:val="18"/>
          <w:szCs w:val="18"/>
        </w:rPr>
        <w:t>ΔU0     D</w:t>
      </w:r>
      <w:r w:rsidRPr="00150BB6">
        <w:rPr>
          <w:rFonts w:ascii="Times New Roman" w:hAnsi="Times New Roman" w:hint="eastAsia"/>
          <w:sz w:val="18"/>
          <w:szCs w:val="18"/>
        </w:rPr>
        <w:t>．</w:t>
      </w:r>
      <w:r w:rsidRPr="00150BB6">
        <w:rPr>
          <w:rFonts w:ascii="Times New Roman" w:hAnsi="Times New Roman"/>
          <w:sz w:val="18"/>
          <w:szCs w:val="18"/>
        </w:rPr>
        <w:t>ΔU0</w:t>
      </w:r>
      <w:r w:rsidRPr="00150BB6">
        <w:rPr>
          <w:rFonts w:ascii="Times New Roman" w:hAnsi="Times New Roman" w:hint="eastAsia"/>
          <w:sz w:val="18"/>
          <w:szCs w:val="18"/>
        </w:rPr>
        <w:t>＜</w:t>
      </w:r>
      <w:r w:rsidRPr="00150BB6">
        <w:rPr>
          <w:rFonts w:ascii="Times New Roman" w:hAnsi="Times New Roman"/>
          <w:sz w:val="18"/>
          <w:szCs w:val="18"/>
        </w:rPr>
        <w:t>ΔU1</w:t>
      </w:r>
      <w:r w:rsidRPr="00150BB6">
        <w:rPr>
          <w:rFonts w:ascii="Times New Roman" w:hAnsi="Times New Roman" w:hint="eastAsia"/>
          <w:sz w:val="18"/>
          <w:szCs w:val="18"/>
        </w:rPr>
        <w:t>＜</w:t>
      </w:r>
      <w:r w:rsidRPr="00150BB6">
        <w:rPr>
          <w:rFonts w:ascii="Times New Roman" w:hAnsi="Times New Roman"/>
          <w:sz w:val="18"/>
          <w:szCs w:val="18"/>
        </w:rPr>
        <w:t>ΔU2</w:t>
      </w:r>
      <w:r w:rsidRPr="00150BB6">
        <w:rPr>
          <w:rFonts w:ascii="Times New Roman" w:hAnsi="Times New Roman"/>
          <w:sz w:val="18"/>
          <w:szCs w:val="18"/>
        </w:rPr>
        <w:tab/>
      </w:r>
    </w:p>
    <w:p w:rsidR="00E32BA1" w:rsidRPr="00233E85" w:rsidRDefault="00E32BA1" w:rsidP="00150BB6">
      <w:pPr>
        <w:rPr>
          <w:rFonts w:ascii="Times New Roman" w:hAnsi="Times New Roman"/>
          <w:sz w:val="18"/>
          <w:szCs w:val="18"/>
        </w:rPr>
      </w:pP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</w:p>
    <w:p w:rsidR="00E32BA1" w:rsidRPr="00233E85" w:rsidRDefault="00E32BA1" w:rsidP="00233E85">
      <w:pPr>
        <w:rPr>
          <w:rFonts w:ascii="Times New Roman" w:hAnsi="Times New Roman"/>
          <w:sz w:val="18"/>
          <w:szCs w:val="18"/>
        </w:rPr>
      </w:pPr>
    </w:p>
    <w:p w:rsidR="00E32BA1" w:rsidRPr="00233E85" w:rsidRDefault="00E32BA1" w:rsidP="00233E85">
      <w:pPr>
        <w:rPr>
          <w:sz w:val="18"/>
          <w:szCs w:val="18"/>
        </w:rPr>
      </w:pPr>
    </w:p>
    <w:sectPr w:rsidR="00E32BA1" w:rsidRPr="00233E85" w:rsidSect="002B2E5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BA1" w:rsidRDefault="00E32BA1" w:rsidP="003502A6">
      <w:r>
        <w:separator/>
      </w:r>
    </w:p>
  </w:endnote>
  <w:endnote w:type="continuationSeparator" w:id="0">
    <w:p w:rsidR="00E32BA1" w:rsidRDefault="00E32BA1" w:rsidP="00350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A1" w:rsidRDefault="00E32B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A1" w:rsidRDefault="00E32B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A1" w:rsidRDefault="00E32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BA1" w:rsidRDefault="00E32BA1" w:rsidP="003502A6">
      <w:r>
        <w:separator/>
      </w:r>
    </w:p>
  </w:footnote>
  <w:footnote w:type="continuationSeparator" w:id="0">
    <w:p w:rsidR="00E32BA1" w:rsidRDefault="00E32BA1" w:rsidP="003502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A1" w:rsidRDefault="00E32B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A1" w:rsidRDefault="00E32BA1" w:rsidP="005519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A1" w:rsidRDefault="00E32B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6448"/>
    <w:multiLevelType w:val="hybridMultilevel"/>
    <w:tmpl w:val="BFB417D4"/>
    <w:lvl w:ilvl="0" w:tplc="EFA095E4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2596582"/>
    <w:multiLevelType w:val="singleLevel"/>
    <w:tmpl w:val="52596582"/>
    <w:lvl w:ilvl="0">
      <w:start w:val="1"/>
      <w:numFmt w:val="upperLetter"/>
      <w:suff w:val="nothing"/>
      <w:lvlText w:val="%1．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7072"/>
    <w:rsid w:val="0004326F"/>
    <w:rsid w:val="000563EE"/>
    <w:rsid w:val="00120F2D"/>
    <w:rsid w:val="00150BB6"/>
    <w:rsid w:val="0016732B"/>
    <w:rsid w:val="00182AC6"/>
    <w:rsid w:val="00233E85"/>
    <w:rsid w:val="002B2E50"/>
    <w:rsid w:val="002F77E8"/>
    <w:rsid w:val="003415B7"/>
    <w:rsid w:val="003502A6"/>
    <w:rsid w:val="003E2298"/>
    <w:rsid w:val="003E35C3"/>
    <w:rsid w:val="003F6428"/>
    <w:rsid w:val="004B151A"/>
    <w:rsid w:val="005519D5"/>
    <w:rsid w:val="006E1531"/>
    <w:rsid w:val="006F50B7"/>
    <w:rsid w:val="006F7072"/>
    <w:rsid w:val="0070169A"/>
    <w:rsid w:val="00703D83"/>
    <w:rsid w:val="0071384A"/>
    <w:rsid w:val="00782D8E"/>
    <w:rsid w:val="007B350D"/>
    <w:rsid w:val="008E0761"/>
    <w:rsid w:val="00967BFA"/>
    <w:rsid w:val="009F1FD6"/>
    <w:rsid w:val="00AD01C7"/>
    <w:rsid w:val="00AF044D"/>
    <w:rsid w:val="00B74654"/>
    <w:rsid w:val="00BE5B2C"/>
    <w:rsid w:val="00CD1084"/>
    <w:rsid w:val="00D11F43"/>
    <w:rsid w:val="00DE0A3F"/>
    <w:rsid w:val="00DE1432"/>
    <w:rsid w:val="00E3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5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502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5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502A6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502A6"/>
    <w:pPr>
      <w:ind w:firstLineChars="200" w:firstLine="420"/>
    </w:pPr>
  </w:style>
  <w:style w:type="paragraph" w:customStyle="1" w:styleId="DefaultParagraph">
    <w:name w:val="DefaultParagraph"/>
    <w:uiPriority w:val="99"/>
    <w:rsid w:val="003E2298"/>
    <w:rPr>
      <w:rFonts w:ascii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E22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2298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120F2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NoSpacing">
    <w:name w:val="No Spacing"/>
    <w:uiPriority w:val="99"/>
    <w:qFormat/>
    <w:rsid w:val="00AD01C7"/>
    <w:rPr>
      <w:rFonts w:ascii="Times New Roman" w:hAnsi="Times New Roman"/>
      <w:kern w:val="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AD01C7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D01C7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wmf"/><Relationship Id="rId42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oleObject" Target="embeddings/oleObject2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5.wmf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wmf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129</TotalTime>
  <Pages>4</Pages>
  <Words>554</Words>
  <Characters>3160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cp:lastPrinted>2013-11-09T01:20:00Z</cp:lastPrinted>
  <dcterms:created xsi:type="dcterms:W3CDTF">2013-11-08T07:46:00Z</dcterms:created>
  <dcterms:modified xsi:type="dcterms:W3CDTF">2013-11-09T01:38:00Z</dcterms:modified>
</cp:coreProperties>
</file>